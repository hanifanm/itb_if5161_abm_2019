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1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200" w:rsidRDefault="00875200" w:rsidP="00341B43">
      <w:pPr>
        <w:pStyle w:val="ARTICLETITLE"/>
        <w:spacing w:after="120"/>
        <w:rPr>
          <w:color w:val="000000"/>
        </w:rPr>
      </w:pPr>
      <w:r>
        <w:rPr>
          <w:color w:val="000000"/>
        </w:rPr>
        <w:t>Modelling of Wealth Distribution</w:t>
      </w:r>
    </w:p>
    <w:p w:rsidR="00AF78D0" w:rsidRPr="00AF78D0" w:rsidRDefault="00BF5FE4" w:rsidP="00341B43">
      <w:pPr>
        <w:pStyle w:val="ARTICLETITLE"/>
        <w:spacing w:after="120"/>
        <w:rPr>
          <w:i/>
          <w:color w:val="000000"/>
        </w:rPr>
      </w:pPr>
      <w:r>
        <w:rPr>
          <w:color w:val="000000"/>
        </w:rPr>
        <w:t xml:space="preserve"> </w:t>
      </w:r>
      <w:r w:rsidR="00875200">
        <w:rPr>
          <w:color w:val="000000"/>
        </w:rPr>
        <w:t>using</w:t>
      </w:r>
      <w:r>
        <w:rPr>
          <w:color w:val="000000"/>
        </w:rPr>
        <w:t xml:space="preserve"> </w:t>
      </w:r>
      <w:r w:rsidRPr="00BF5FE4">
        <w:rPr>
          <w:i/>
          <w:color w:val="000000"/>
        </w:rPr>
        <w:t>Agent Based Modelling</w:t>
      </w:r>
    </w:p>
    <w:p w:rsidR="00AF78D0" w:rsidRDefault="00AF78D0" w:rsidP="00AF78D0">
      <w:pPr>
        <w:pStyle w:val="ABSTRACT"/>
        <w:spacing w:after="0" w:line="276" w:lineRule="auto"/>
        <w:jc w:val="center"/>
        <w:rPr>
          <w:color w:val="000000"/>
          <w:spacing w:val="5"/>
          <w:sz w:val="22"/>
        </w:rPr>
      </w:pPr>
    </w:p>
    <w:p w:rsidR="00AF78D0" w:rsidRPr="00AF78D0" w:rsidRDefault="00AF78D0" w:rsidP="00AF78D0">
      <w:pPr>
        <w:pStyle w:val="ABSTRACT"/>
        <w:spacing w:after="0" w:line="276" w:lineRule="auto"/>
        <w:jc w:val="center"/>
        <w:rPr>
          <w:color w:val="000000"/>
          <w:spacing w:val="5"/>
          <w:sz w:val="22"/>
        </w:rPr>
      </w:pPr>
      <w:proofErr w:type="spellStart"/>
      <w:r>
        <w:rPr>
          <w:color w:val="000000"/>
          <w:spacing w:val="5"/>
          <w:sz w:val="22"/>
        </w:rPr>
        <w:t>Mohamad</w:t>
      </w:r>
      <w:proofErr w:type="spellEnd"/>
      <w:r>
        <w:rPr>
          <w:color w:val="000000"/>
          <w:spacing w:val="5"/>
          <w:sz w:val="22"/>
        </w:rPr>
        <w:t xml:space="preserve"> </w:t>
      </w:r>
      <w:proofErr w:type="spellStart"/>
      <w:r>
        <w:rPr>
          <w:color w:val="000000"/>
          <w:spacing w:val="5"/>
          <w:sz w:val="22"/>
        </w:rPr>
        <w:t>Hanifan</w:t>
      </w:r>
      <w:proofErr w:type="spellEnd"/>
    </w:p>
    <w:p w:rsidR="00AF78D0" w:rsidRPr="00AF78D0" w:rsidRDefault="00AF78D0" w:rsidP="00AF78D0">
      <w:pPr>
        <w:pStyle w:val="ABSTRACT"/>
        <w:spacing w:after="0" w:line="276" w:lineRule="auto"/>
        <w:jc w:val="center"/>
        <w:rPr>
          <w:color w:val="000000"/>
          <w:spacing w:val="5"/>
          <w:sz w:val="22"/>
        </w:rPr>
      </w:pPr>
      <w:r w:rsidRPr="00AF78D0">
        <w:rPr>
          <w:color w:val="000000"/>
          <w:spacing w:val="5"/>
          <w:sz w:val="22"/>
        </w:rPr>
        <w:t>School of Electrical Engineering and Informatics</w:t>
      </w:r>
    </w:p>
    <w:p w:rsidR="00AF78D0" w:rsidRPr="00AF78D0" w:rsidRDefault="00AF78D0" w:rsidP="00AF78D0">
      <w:pPr>
        <w:pStyle w:val="ABSTRACT"/>
        <w:spacing w:after="0" w:line="276" w:lineRule="auto"/>
        <w:jc w:val="center"/>
        <w:rPr>
          <w:color w:val="000000"/>
          <w:spacing w:val="5"/>
          <w:sz w:val="22"/>
        </w:rPr>
      </w:pPr>
      <w:proofErr w:type="spellStart"/>
      <w:r>
        <w:rPr>
          <w:color w:val="000000"/>
          <w:spacing w:val="5"/>
          <w:sz w:val="22"/>
        </w:rPr>
        <w:t>Institut</w:t>
      </w:r>
      <w:proofErr w:type="spellEnd"/>
      <w:r>
        <w:rPr>
          <w:color w:val="000000"/>
          <w:spacing w:val="5"/>
          <w:sz w:val="22"/>
        </w:rPr>
        <w:t xml:space="preserve"> </w:t>
      </w:r>
      <w:proofErr w:type="spellStart"/>
      <w:r>
        <w:rPr>
          <w:color w:val="000000"/>
          <w:spacing w:val="5"/>
          <w:sz w:val="22"/>
        </w:rPr>
        <w:t>Teknologi</w:t>
      </w:r>
      <w:proofErr w:type="spellEnd"/>
      <w:r>
        <w:rPr>
          <w:color w:val="000000"/>
          <w:spacing w:val="5"/>
          <w:sz w:val="22"/>
        </w:rPr>
        <w:t xml:space="preserve"> Bandung</w:t>
      </w:r>
    </w:p>
    <w:p w:rsidR="00AF78D0" w:rsidRPr="00AF78D0" w:rsidRDefault="00AF78D0" w:rsidP="00AF78D0">
      <w:pPr>
        <w:pStyle w:val="ABSTRACT"/>
        <w:spacing w:after="0" w:line="276" w:lineRule="auto"/>
        <w:jc w:val="center"/>
        <w:rPr>
          <w:color w:val="000000"/>
          <w:spacing w:val="5"/>
          <w:sz w:val="22"/>
        </w:rPr>
      </w:pPr>
      <w:r w:rsidRPr="00AF78D0">
        <w:rPr>
          <w:color w:val="000000"/>
          <w:spacing w:val="5"/>
          <w:sz w:val="22"/>
        </w:rPr>
        <w:t>Bandung, Indonesia</w:t>
      </w:r>
    </w:p>
    <w:p w:rsidR="00AF78D0" w:rsidRDefault="00AF78D0" w:rsidP="00AF78D0">
      <w:pPr>
        <w:pStyle w:val="ABSTRACT"/>
        <w:spacing w:after="0" w:line="276" w:lineRule="auto"/>
        <w:jc w:val="center"/>
        <w:rPr>
          <w:color w:val="000000"/>
          <w:spacing w:val="5"/>
          <w:sz w:val="22"/>
        </w:rPr>
      </w:pPr>
      <w:r>
        <w:rPr>
          <w:color w:val="000000"/>
          <w:spacing w:val="5"/>
          <w:sz w:val="22"/>
        </w:rPr>
        <w:t>23518026</w:t>
      </w:r>
      <w:r w:rsidRPr="00AF78D0">
        <w:rPr>
          <w:color w:val="000000"/>
          <w:spacing w:val="5"/>
          <w:sz w:val="22"/>
        </w:rPr>
        <w:t>@std.stei.itb.ac.id</w:t>
      </w:r>
    </w:p>
    <w:p w:rsidR="00AF78D0" w:rsidRDefault="00AF78D0" w:rsidP="00AF78D0">
      <w:pPr>
        <w:pStyle w:val="ABSTRACT"/>
        <w:spacing w:after="0" w:line="276" w:lineRule="auto"/>
        <w:jc w:val="center"/>
        <w:rPr>
          <w:color w:val="000000"/>
          <w:spacing w:val="5"/>
          <w:sz w:val="22"/>
        </w:rPr>
      </w:pPr>
    </w:p>
    <w:p w:rsidR="00AF78D0" w:rsidRDefault="00AF78D0" w:rsidP="00AF78D0">
      <w:pPr>
        <w:pStyle w:val="ABSTRACT"/>
        <w:spacing w:after="0"/>
        <w:jc w:val="center"/>
        <w:rPr>
          <w:color w:val="000000"/>
          <w:spacing w:val="5"/>
          <w:sz w:val="22"/>
        </w:rPr>
      </w:pPr>
    </w:p>
    <w:p w:rsidR="003410C8" w:rsidRDefault="003410C8" w:rsidP="00AF78D0">
      <w:pPr>
        <w:pStyle w:val="ABSTRACT"/>
        <w:spacing w:after="0"/>
        <w:jc w:val="both"/>
        <w:rPr>
          <w:color w:val="000000"/>
        </w:rPr>
      </w:pPr>
      <w:r>
        <w:rPr>
          <w:b/>
          <w:color w:val="000000"/>
        </w:rPr>
        <w:t>Abstract</w:t>
      </w:r>
      <w:r>
        <w:rPr>
          <w:color w:val="000000"/>
        </w:rPr>
        <w:t>—</w:t>
      </w:r>
      <w:r w:rsidR="00612061">
        <w:rPr>
          <w:color w:val="000000"/>
        </w:rPr>
        <w:t>Wealth distribution is an active topic</w:t>
      </w:r>
      <w:r w:rsidR="006750F5">
        <w:rPr>
          <w:color w:val="000000"/>
        </w:rPr>
        <w:t xml:space="preserve"> that still discussed</w:t>
      </w:r>
      <w:r w:rsidR="002F728F">
        <w:rPr>
          <w:color w:val="000000"/>
        </w:rPr>
        <w:t xml:space="preserve"> up</w:t>
      </w:r>
      <w:r w:rsidR="006750F5">
        <w:rPr>
          <w:color w:val="000000"/>
        </w:rPr>
        <w:t xml:space="preserve"> </w:t>
      </w:r>
      <w:r w:rsidR="00880493">
        <w:rPr>
          <w:color w:val="000000"/>
        </w:rPr>
        <w:t>until today [1-9</w:t>
      </w:r>
      <w:r w:rsidR="006914C1">
        <w:rPr>
          <w:color w:val="000000"/>
        </w:rPr>
        <w:t>]</w:t>
      </w:r>
      <w:r w:rsidR="00E64126">
        <w:rPr>
          <w:color w:val="000000"/>
        </w:rPr>
        <w:t>.</w:t>
      </w:r>
      <w:r w:rsidR="00BF5FE4">
        <w:rPr>
          <w:color w:val="000000"/>
        </w:rPr>
        <w:t xml:space="preserve"> </w:t>
      </w:r>
      <w:r w:rsidR="006914C1">
        <w:rPr>
          <w:color w:val="000000"/>
        </w:rPr>
        <w:t>The simulations done in this paper are based on ideal-gas in a closed system</w:t>
      </w:r>
      <w:r w:rsidR="00B12953">
        <w:rPr>
          <w:color w:val="000000"/>
        </w:rPr>
        <w:t xml:space="preserve"> </w:t>
      </w:r>
      <w:r w:rsidR="002F728F" w:rsidRPr="00B12953">
        <w:rPr>
          <w:color w:val="000000"/>
        </w:rPr>
        <w:t>[1]</w:t>
      </w:r>
      <w:r w:rsidR="006914C1">
        <w:rPr>
          <w:color w:val="000000"/>
        </w:rPr>
        <w:t xml:space="preserve">. In this paper, we </w:t>
      </w:r>
      <w:r w:rsidR="002F728F">
        <w:rPr>
          <w:color w:val="000000"/>
        </w:rPr>
        <w:t>update</w:t>
      </w:r>
      <w:r w:rsidR="006914C1">
        <w:rPr>
          <w:color w:val="000000"/>
        </w:rPr>
        <w:t xml:space="preserve"> </w:t>
      </w:r>
      <w:r w:rsidR="002F728F">
        <w:rPr>
          <w:color w:val="000000"/>
        </w:rPr>
        <w:t xml:space="preserve">the rule </w:t>
      </w:r>
      <w:r w:rsidR="006914C1">
        <w:rPr>
          <w:color w:val="000000"/>
        </w:rPr>
        <w:t>to select a pair of agents that will transact their wealth using probability based on their current wealth. We also study the effect of taxes payment to the system. From the simulation</w:t>
      </w:r>
      <w:r w:rsidR="002F728F">
        <w:rPr>
          <w:color w:val="000000"/>
        </w:rPr>
        <w:t>s,</w:t>
      </w:r>
      <w:r w:rsidR="006914C1">
        <w:rPr>
          <w:color w:val="000000"/>
        </w:rPr>
        <w:t xml:space="preserve"> we got that the </w:t>
      </w:r>
      <w:r w:rsidR="002F728F">
        <w:rPr>
          <w:color w:val="000000"/>
        </w:rPr>
        <w:t xml:space="preserve">lower saving propensity factor for every agents will result a lower </w:t>
      </w:r>
      <w:proofErr w:type="spellStart"/>
      <w:r w:rsidR="002F728F">
        <w:rPr>
          <w:color w:val="000000"/>
        </w:rPr>
        <w:t>gini</w:t>
      </w:r>
      <w:proofErr w:type="spellEnd"/>
      <w:r w:rsidR="002F728F">
        <w:rPr>
          <w:color w:val="000000"/>
        </w:rPr>
        <w:t xml:space="preserve"> index value</w:t>
      </w:r>
      <w:r w:rsidR="006914C1">
        <w:rPr>
          <w:color w:val="000000"/>
        </w:rPr>
        <w:t>. We also found that</w:t>
      </w:r>
      <w:r w:rsidR="002F728F">
        <w:rPr>
          <w:color w:val="000000"/>
        </w:rPr>
        <w:t xml:space="preserve"> the direct distribution of</w:t>
      </w:r>
      <w:r w:rsidR="006914C1">
        <w:rPr>
          <w:color w:val="000000"/>
        </w:rPr>
        <w:t xml:space="preserve"> taxes payment</w:t>
      </w:r>
      <w:r w:rsidR="002F728F">
        <w:rPr>
          <w:color w:val="000000"/>
        </w:rPr>
        <w:t xml:space="preserve"> from every agents</w:t>
      </w:r>
      <w:r w:rsidR="006914C1">
        <w:rPr>
          <w:color w:val="000000"/>
        </w:rPr>
        <w:t xml:space="preserve"> can only make the distribution better</w:t>
      </w:r>
      <w:r w:rsidR="002F728F">
        <w:rPr>
          <w:color w:val="000000"/>
        </w:rPr>
        <w:t xml:space="preserve"> (low </w:t>
      </w:r>
      <w:proofErr w:type="spellStart"/>
      <w:r w:rsidR="002F728F">
        <w:rPr>
          <w:color w:val="000000"/>
        </w:rPr>
        <w:t>gini</w:t>
      </w:r>
      <w:proofErr w:type="spellEnd"/>
      <w:r w:rsidR="002F728F">
        <w:rPr>
          <w:color w:val="000000"/>
        </w:rPr>
        <w:t xml:space="preserve"> index)</w:t>
      </w:r>
      <w:r w:rsidR="006914C1">
        <w:rPr>
          <w:color w:val="000000"/>
        </w:rPr>
        <w:t xml:space="preserve"> on a short period of time.</w:t>
      </w:r>
    </w:p>
    <w:p w:rsidR="003410C8" w:rsidRDefault="003410C8">
      <w:pPr>
        <w:pStyle w:val="KEYWORD"/>
        <w:rPr>
          <w:color w:val="000000"/>
        </w:rPr>
      </w:pPr>
      <w:r>
        <w:rPr>
          <w:b/>
          <w:color w:val="000000"/>
        </w:rPr>
        <w:t>Index Terms</w:t>
      </w:r>
      <w:r>
        <w:rPr>
          <w:color w:val="000000"/>
        </w:rPr>
        <w:t>—</w:t>
      </w:r>
      <w:r w:rsidR="00BF5FE4" w:rsidRPr="00BF5FE4">
        <w:rPr>
          <w:i/>
          <w:color w:val="000000"/>
        </w:rPr>
        <w:t>Wealth Distribution, Agent Based Modelling</w:t>
      </w:r>
      <w:r>
        <w:rPr>
          <w:color w:val="000000"/>
        </w:rPr>
        <w:t xml:space="preserve"> </w:t>
      </w:r>
    </w:p>
    <w:p w:rsidR="003410C8" w:rsidRDefault="003410C8" w:rsidP="00F964F4">
      <w:pPr>
        <w:pStyle w:val="CCCLINE"/>
        <w:framePr w:w="4631" w:wrap="notBeside" w:hAnchor="page" w:x="3551"/>
        <w:rPr>
          <w:color w:val="000000"/>
          <w:spacing w:val="0"/>
        </w:rPr>
      </w:pPr>
      <w:proofErr w:type="spellStart"/>
      <w:r>
        <w:rPr>
          <w:color w:val="000000"/>
          <w:spacing w:val="0"/>
        </w:rPr>
        <w:t>xxxx-xxxx</w:t>
      </w:r>
      <w:proofErr w:type="spellEnd"/>
      <w:r>
        <w:rPr>
          <w:color w:val="000000"/>
          <w:spacing w:val="0"/>
        </w:rPr>
        <w:t>/0x/$xx.00 © 200x IEEE</w:t>
      </w:r>
      <w:r w:rsidR="00F964F4">
        <w:rPr>
          <w:color w:val="000000"/>
          <w:spacing w:val="0"/>
        </w:rPr>
        <w:t xml:space="preserve">        Published by the IEEE Computer Society</w:t>
      </w:r>
    </w:p>
    <w:p w:rsidR="003410C8" w:rsidRDefault="003410C8">
      <w:pPr>
        <w:pStyle w:val="PARAGRAPHnoindent"/>
        <w:spacing w:before="120"/>
        <w:jc w:val="center"/>
        <w:rPr>
          <w:color w:val="000000"/>
        </w:rPr>
      </w:pPr>
      <w:r>
        <w:rPr>
          <w:color w:val="000000"/>
        </w:rPr>
        <w:t>——————————</w:t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rFonts w:ascii="Wingdings" w:hAnsi="Wingdings"/>
          <w:color w:val="000000"/>
          <w:position w:val="-2"/>
        </w:rPr>
        <w:sym w:font="Wingdings" w:char="F075"/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color w:val="000000"/>
        </w:rPr>
        <w:t>——————————</w:t>
      </w:r>
    </w:p>
    <w:p w:rsidR="003F0C56" w:rsidRPr="003F0C56" w:rsidRDefault="003410C8" w:rsidP="003F0C56">
      <w:pPr>
        <w:pStyle w:val="Heading1"/>
        <w:spacing w:before="200"/>
        <w:rPr>
          <w:color w:val="000000"/>
        </w:rPr>
        <w:sectPr w:rsidR="003F0C56" w:rsidRPr="003F0C56" w:rsidSect="0069250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195" w:right="605" w:bottom="360" w:left="720" w:header="605" w:footer="72" w:gutter="0"/>
          <w:cols w:space="240"/>
          <w:titlePg/>
        </w:sectPr>
      </w:pPr>
      <w:r>
        <w:rPr>
          <w:color w:val="000000"/>
        </w:rPr>
        <w:t>1</w:t>
      </w:r>
      <w:r>
        <w:rPr>
          <w:color w:val="000000"/>
        </w:rPr>
        <w:tab/>
        <w:t>Introduction</w:t>
      </w:r>
    </w:p>
    <w:p w:rsidR="003410C8" w:rsidRPr="00DE2722" w:rsidRDefault="00875200" w:rsidP="00DE2722">
      <w:pPr>
        <w:pStyle w:val="Text"/>
        <w:keepNext/>
        <w:framePr w:dropCap="drop" w:lines="2" w:h="441" w:hRule="exact" w:wrap="around" w:vAnchor="text" w:hAnchor="text"/>
        <w:autoSpaceDE/>
        <w:autoSpaceDN/>
        <w:spacing w:line="441" w:lineRule="exact"/>
        <w:ind w:firstLine="0"/>
        <w:textAlignment w:val="baseline"/>
        <w:rPr>
          <w:rFonts w:ascii="Palatino" w:hAnsi="Palatino"/>
          <w:color w:val="000000"/>
          <w:spacing w:val="-2"/>
          <w:position w:val="-4"/>
          <w:sz w:val="50"/>
          <w:szCs w:val="56"/>
        </w:rPr>
      </w:pPr>
      <w:r>
        <w:rPr>
          <w:rFonts w:ascii="Palatino" w:hAnsi="Palatino"/>
          <w:color w:val="000000"/>
          <w:spacing w:val="-2"/>
          <w:position w:val="-4"/>
          <w:sz w:val="50"/>
          <w:szCs w:val="56"/>
        </w:rPr>
        <w:t>W</w:t>
      </w:r>
    </w:p>
    <w:p w:rsidR="003410C8" w:rsidRDefault="00875200" w:rsidP="00AB4ED5">
      <w:pPr>
        <w:pStyle w:val="PARAGRAPHnoindent"/>
        <w:jc w:val="both"/>
        <w:rPr>
          <w:color w:val="000000"/>
        </w:rPr>
      </w:pPr>
      <w:r>
        <w:rPr>
          <w:color w:val="000000"/>
        </w:rPr>
        <w:t>EALTH</w:t>
      </w:r>
      <w:r w:rsidR="00E64126">
        <w:rPr>
          <w:color w:val="000000"/>
        </w:rPr>
        <w:t xml:space="preserve"> </w:t>
      </w:r>
      <w:r>
        <w:rPr>
          <w:color w:val="000000"/>
        </w:rPr>
        <w:t>distribution can be modelled in some ways</w:t>
      </w:r>
      <w:r w:rsidR="000C39D7">
        <w:rPr>
          <w:color w:val="000000"/>
        </w:rPr>
        <w:t>.</w:t>
      </w:r>
      <w:r w:rsidR="003410C8">
        <w:rPr>
          <w:color w:val="000000"/>
        </w:rPr>
        <w:t xml:space="preserve"> </w:t>
      </w:r>
      <w:r>
        <w:rPr>
          <w:color w:val="000000"/>
        </w:rPr>
        <w:t>One of them is using Agent Based Mode</w:t>
      </w:r>
      <w:r>
        <w:rPr>
          <w:color w:val="000000"/>
        </w:rPr>
        <w:t>l</w:t>
      </w:r>
      <w:r>
        <w:rPr>
          <w:color w:val="000000"/>
        </w:rPr>
        <w:t>ling (ABM) based on ideal-gas in closed system</w:t>
      </w:r>
      <w:r w:rsidR="00F716F5">
        <w:rPr>
          <w:color w:val="000000"/>
        </w:rPr>
        <w:t xml:space="preserve"> [1]</w:t>
      </w:r>
      <w:r>
        <w:rPr>
          <w:color w:val="000000"/>
        </w:rPr>
        <w:t>. In this model, money M represents Kinetic Energy stored on a particle and collision between particle represent transaction between two person exchanging some amount of money.</w:t>
      </w:r>
      <w:r w:rsidR="00E47C01">
        <w:rPr>
          <w:color w:val="000000"/>
        </w:rPr>
        <w:t xml:space="preserve"> </w:t>
      </w:r>
      <w:proofErr w:type="spellStart"/>
      <w:r w:rsidR="00B12953">
        <w:rPr>
          <w:color w:val="000000"/>
        </w:rPr>
        <w:t>Ekrem</w:t>
      </w:r>
      <w:proofErr w:type="spellEnd"/>
      <w:r w:rsidR="00E47C01">
        <w:rPr>
          <w:color w:val="000000"/>
        </w:rPr>
        <w:t>[1] has explained well about the property of this modelling, but still there are some factor that can be included.</w:t>
      </w:r>
    </w:p>
    <w:p w:rsidR="000C39D7" w:rsidRDefault="006765A8" w:rsidP="00AB4ED5">
      <w:pPr>
        <w:pStyle w:val="PARAGRAPH"/>
        <w:jc w:val="both"/>
        <w:rPr>
          <w:color w:val="000000"/>
        </w:rPr>
      </w:pPr>
      <w:r>
        <w:t xml:space="preserve">In this paper, we will evaluate some factors to be implemented to the model.  </w:t>
      </w:r>
      <w:r w:rsidR="00F716F5">
        <w:t xml:space="preserve">Those factors are using probability to select agents who will transact each </w:t>
      </w:r>
      <w:proofErr w:type="spellStart"/>
      <w:r w:rsidR="00F716F5">
        <w:t>others</w:t>
      </w:r>
      <w:proofErr w:type="spellEnd"/>
      <w:r w:rsidR="00F716F5">
        <w:t xml:space="preserve"> based on their wealth and evaluate the factor of tax.</w:t>
      </w:r>
    </w:p>
    <w:p w:rsidR="003410C8" w:rsidRDefault="00F716F5" w:rsidP="00AB4ED5">
      <w:pPr>
        <w:pStyle w:val="PARAGRAPH"/>
        <w:jc w:val="both"/>
        <w:rPr>
          <w:color w:val="000000"/>
        </w:rPr>
      </w:pPr>
      <w:r>
        <w:rPr>
          <w:color w:val="000000"/>
        </w:rPr>
        <w:t xml:space="preserve">After the model run for some period of time, the </w:t>
      </w:r>
      <w:proofErr w:type="spellStart"/>
      <w:r>
        <w:rPr>
          <w:color w:val="000000"/>
        </w:rPr>
        <w:t>gini</w:t>
      </w:r>
      <w:proofErr w:type="spellEnd"/>
      <w:r>
        <w:rPr>
          <w:color w:val="000000"/>
        </w:rPr>
        <w:t xml:space="preserve"> index</w:t>
      </w:r>
      <w:r w:rsidR="00BE37C4">
        <w:rPr>
          <w:color w:val="000000"/>
        </w:rPr>
        <w:t xml:space="preserve"> [8]</w:t>
      </w:r>
      <w:r>
        <w:rPr>
          <w:color w:val="000000"/>
        </w:rPr>
        <w:t xml:space="preserve"> of the populations will be evaluated as a parameter to indicates the wealth distribution.</w:t>
      </w:r>
    </w:p>
    <w:p w:rsidR="00AF78D0" w:rsidRDefault="00717985" w:rsidP="00AB4ED5">
      <w:pPr>
        <w:pStyle w:val="PARAGRAPH"/>
        <w:jc w:val="both"/>
        <w:rPr>
          <w:color w:val="000000"/>
        </w:rPr>
      </w:pPr>
      <w:r>
        <w:rPr>
          <w:color w:val="000000"/>
        </w:rPr>
        <w:t>This paper organi</w:t>
      </w:r>
      <w:r w:rsidR="00A3099C">
        <w:rPr>
          <w:color w:val="000000"/>
        </w:rPr>
        <w:t>zed as follows. In S</w:t>
      </w:r>
      <w:r>
        <w:rPr>
          <w:color w:val="000000"/>
        </w:rPr>
        <w:t>ection 2 we i</w:t>
      </w:r>
      <w:r>
        <w:rPr>
          <w:color w:val="000000"/>
        </w:rPr>
        <w:t>n</w:t>
      </w:r>
      <w:r w:rsidR="00E47C01">
        <w:rPr>
          <w:color w:val="000000"/>
        </w:rPr>
        <w:t>troduce the updated model</w:t>
      </w:r>
      <w:r>
        <w:rPr>
          <w:color w:val="000000"/>
        </w:rPr>
        <w:t xml:space="preserve">. In </w:t>
      </w:r>
      <w:r w:rsidR="00A3099C">
        <w:rPr>
          <w:color w:val="000000"/>
        </w:rPr>
        <w:t>S</w:t>
      </w:r>
      <w:r>
        <w:rPr>
          <w:color w:val="000000"/>
        </w:rPr>
        <w:t xml:space="preserve">ection 3 we evaluate the </w:t>
      </w:r>
      <w:r w:rsidR="00E47C01">
        <w:rPr>
          <w:color w:val="000000"/>
        </w:rPr>
        <w:t>results of the simulations</w:t>
      </w:r>
      <w:r w:rsidR="00A3099C">
        <w:rPr>
          <w:color w:val="000000"/>
        </w:rPr>
        <w:t>. In S</w:t>
      </w:r>
      <w:r>
        <w:rPr>
          <w:color w:val="000000"/>
        </w:rPr>
        <w:t>ection 4 we give the conclusion.</w:t>
      </w:r>
    </w:p>
    <w:p w:rsidR="003410C8" w:rsidRDefault="003410C8">
      <w:pPr>
        <w:pStyle w:val="Heading1"/>
        <w:rPr>
          <w:color w:val="000000"/>
        </w:rPr>
      </w:pPr>
      <w:r>
        <w:rPr>
          <w:color w:val="000000"/>
        </w:rPr>
        <w:lastRenderedPageBreak/>
        <w:t>2</w:t>
      </w:r>
      <w:r>
        <w:rPr>
          <w:color w:val="000000"/>
        </w:rPr>
        <w:tab/>
      </w:r>
      <w:r w:rsidR="002F1F6E">
        <w:rPr>
          <w:color w:val="000000"/>
        </w:rPr>
        <w:t>MODEL DESCRIPTION</w:t>
      </w:r>
    </w:p>
    <w:p w:rsidR="00717985" w:rsidRDefault="00717985">
      <w:pPr>
        <w:pStyle w:val="Heading2"/>
        <w:spacing w:before="0"/>
        <w:rPr>
          <w:color w:val="000000"/>
        </w:rPr>
      </w:pPr>
    </w:p>
    <w:p w:rsidR="003410C8" w:rsidRDefault="003410C8">
      <w:pPr>
        <w:pStyle w:val="Heading2"/>
        <w:spacing w:before="0"/>
        <w:rPr>
          <w:color w:val="000000"/>
        </w:rPr>
      </w:pPr>
      <w:r>
        <w:rPr>
          <w:color w:val="000000"/>
        </w:rPr>
        <w:t xml:space="preserve">2.1 </w:t>
      </w:r>
      <w:r w:rsidR="00717985">
        <w:rPr>
          <w:color w:val="000000"/>
        </w:rPr>
        <w:t>Agent's Attributes</w:t>
      </w:r>
    </w:p>
    <w:p w:rsidR="00AB4ED5" w:rsidRDefault="00717985" w:rsidP="00AB4ED5">
      <w:pPr>
        <w:pStyle w:val="PARAGRAPHnoindent"/>
        <w:ind w:firstLine="270"/>
        <w:jc w:val="both"/>
        <w:rPr>
          <w:rFonts w:cs="Arial"/>
          <w:color w:val="212121"/>
          <w:shd w:val="clear" w:color="auto" w:fill="FFFFFF"/>
        </w:rPr>
      </w:pPr>
      <w:r>
        <w:rPr>
          <w:color w:val="000000"/>
        </w:rPr>
        <w:t xml:space="preserve">Every agent will have 2 attributes, wealth (w) and saving propensity factor (λ). </w:t>
      </w:r>
      <w:r w:rsidR="00CB4ADB">
        <w:rPr>
          <w:color w:val="000000"/>
        </w:rPr>
        <w:t xml:space="preserve">Initially, wealth for every agents will be randomized between [0 - 100]. </w:t>
      </w:r>
      <w:r>
        <w:rPr>
          <w:color w:val="000000"/>
        </w:rPr>
        <w:t xml:space="preserve">Saving propensity factor is a </w:t>
      </w:r>
      <w:r w:rsidRPr="00AB4ED5">
        <w:rPr>
          <w:color w:val="000000"/>
        </w:rPr>
        <w:t xml:space="preserve">factor </w:t>
      </w:r>
      <w:r w:rsidRPr="00AB4ED5">
        <w:rPr>
          <w:rFonts w:cs="Arial"/>
          <w:color w:val="212121"/>
          <w:shd w:val="clear" w:color="auto" w:fill="FFFFFF"/>
        </w:rPr>
        <w:t>that determine the te</w:t>
      </w:r>
      <w:r w:rsidRPr="00AB4ED5">
        <w:rPr>
          <w:rFonts w:cs="Arial"/>
          <w:color w:val="212121"/>
          <w:shd w:val="clear" w:color="auto" w:fill="FFFFFF"/>
        </w:rPr>
        <w:t>n</w:t>
      </w:r>
      <w:r w:rsidRPr="00AB4ED5">
        <w:rPr>
          <w:rFonts w:cs="Arial"/>
          <w:color w:val="212121"/>
          <w:shd w:val="clear" w:color="auto" w:fill="FFFFFF"/>
        </w:rPr>
        <w:t>dency of every agent to spend money on a transa</w:t>
      </w:r>
      <w:r w:rsidRPr="00AB4ED5">
        <w:rPr>
          <w:rFonts w:cs="Arial"/>
          <w:color w:val="212121"/>
          <w:shd w:val="clear" w:color="auto" w:fill="FFFFFF"/>
        </w:rPr>
        <w:t>c</w:t>
      </w:r>
      <w:r w:rsidRPr="00AB4ED5">
        <w:rPr>
          <w:rFonts w:cs="Arial"/>
          <w:color w:val="212121"/>
          <w:shd w:val="clear" w:color="auto" w:fill="FFFFFF"/>
        </w:rPr>
        <w:t xml:space="preserve">tion. Saving propensity factor </w:t>
      </w:r>
      <w:r w:rsidR="00525052" w:rsidRPr="00AB4ED5">
        <w:rPr>
          <w:rFonts w:cs="Arial"/>
          <w:color w:val="212121"/>
          <w:shd w:val="clear" w:color="auto" w:fill="FFFFFF"/>
        </w:rPr>
        <w:t>varies between 0.1 to 0.9. The bigger the sa</w:t>
      </w:r>
      <w:r w:rsidR="00525052" w:rsidRPr="00CB4ADB">
        <w:rPr>
          <w:rFonts w:cs="Arial"/>
          <w:color w:val="212121"/>
          <w:shd w:val="clear" w:color="auto" w:fill="FFFFFF"/>
        </w:rPr>
        <w:t>ving propensity factor, the less that agent will spend money on the transaction.</w:t>
      </w:r>
    </w:p>
    <w:p w:rsidR="00525052" w:rsidRPr="00AB4ED5" w:rsidRDefault="00525052" w:rsidP="00AB4ED5">
      <w:pPr>
        <w:pStyle w:val="PARAGRAPHnoindent"/>
        <w:ind w:firstLine="270"/>
        <w:jc w:val="both"/>
        <w:rPr>
          <w:rFonts w:cs="Arial"/>
          <w:color w:val="212121"/>
          <w:shd w:val="clear" w:color="auto" w:fill="FFFFFF"/>
        </w:rPr>
      </w:pPr>
      <w:r w:rsidRPr="00CB4ADB">
        <w:t xml:space="preserve">In this paper, we will try </w:t>
      </w:r>
      <w:r w:rsidR="00CB4ADB">
        <w:t xml:space="preserve">both </w:t>
      </w:r>
      <w:r w:rsidRPr="00CB4ADB">
        <w:t xml:space="preserve">the simulation with equal and the simulation with </w:t>
      </w:r>
      <w:r w:rsidR="00CB4ADB">
        <w:t>various saving prope</w:t>
      </w:r>
      <w:r w:rsidR="00CB4ADB">
        <w:t>n</w:t>
      </w:r>
      <w:r w:rsidR="00CB4ADB">
        <w:t>sity factor.</w:t>
      </w:r>
    </w:p>
    <w:p w:rsidR="00717985" w:rsidRPr="00B11193" w:rsidRDefault="002F1F6E" w:rsidP="00957AAC">
      <w:pPr>
        <w:pStyle w:val="PARAGRAPHnoindent"/>
        <w:rPr>
          <w:b/>
          <w:color w:val="000000"/>
        </w:rPr>
      </w:pPr>
      <w:r w:rsidRPr="00B11193">
        <w:rPr>
          <w:b/>
          <w:color w:val="000000"/>
        </w:rPr>
        <w:t xml:space="preserve">2.2 </w:t>
      </w:r>
      <w:r w:rsidR="00B11193" w:rsidRPr="00B11193">
        <w:rPr>
          <w:b/>
          <w:color w:val="000000"/>
        </w:rPr>
        <w:t>Transaction</w:t>
      </w:r>
    </w:p>
    <w:p w:rsidR="00AB4ED5" w:rsidRDefault="00B11193" w:rsidP="00AB4ED5">
      <w:pPr>
        <w:pStyle w:val="PARAGRAPH"/>
        <w:ind w:firstLine="270"/>
        <w:jc w:val="both"/>
      </w:pPr>
      <w:r>
        <w:t xml:space="preserve">In every transaction, </w:t>
      </w:r>
      <w:r w:rsidR="00C600B9">
        <w:t>the simulation will select two agents to do transaction. The selection is based on their current wealth. The higher an agent's wealth, more often this agent to be selecte</w:t>
      </w:r>
      <w:r w:rsidR="00596BBA">
        <w:t>d. This action done to simulate that rich people can do more transaction than poor people.</w:t>
      </w:r>
    </w:p>
    <w:p w:rsidR="00D17C46" w:rsidRDefault="00D61B4E" w:rsidP="00AB4ED5">
      <w:pPr>
        <w:pStyle w:val="PARAGRAPH"/>
        <w:ind w:firstLine="270"/>
        <w:jc w:val="both"/>
      </w:pPr>
      <w:r>
        <w:t>The selected agents, agent A and agent B will spend some money of their wealth to be transacted</w:t>
      </w:r>
      <w:r w:rsidR="00AB4ED5">
        <w:t xml:space="preserve"> </w:t>
      </w:r>
      <w:r w:rsidR="00AB4ED5">
        <w:lastRenderedPageBreak/>
        <w:t>based on Eq. 1 and Eq. 2</w:t>
      </w:r>
      <w:r>
        <w:t>.</w:t>
      </w:r>
    </w:p>
    <w:tbl>
      <w:tblPr>
        <w:tblStyle w:val="TableGrid"/>
        <w:tblW w:w="5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58"/>
        <w:gridCol w:w="900"/>
      </w:tblGrid>
      <w:tr w:rsidR="004549B7" w:rsidTr="003462E2">
        <w:tc>
          <w:tcPr>
            <w:tcW w:w="4158" w:type="dxa"/>
          </w:tcPr>
          <w:p w:rsidR="004549B7" w:rsidRDefault="008D7ABC" w:rsidP="00B11193">
            <w:pPr>
              <w:pStyle w:val="PARAGRAPH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:rsidR="004549B7" w:rsidRPr="004549B7" w:rsidRDefault="004549B7" w:rsidP="004549B7">
            <w:pPr>
              <w:pStyle w:val="PARAGRAPH"/>
              <w:ind w:firstLine="0"/>
              <w:jc w:val="right"/>
              <w:rPr>
                <w:b/>
              </w:rPr>
            </w:pPr>
            <w:r w:rsidRPr="004549B7">
              <w:rPr>
                <w:b/>
              </w:rPr>
              <w:t>(1)</w:t>
            </w:r>
          </w:p>
        </w:tc>
      </w:tr>
      <w:tr w:rsidR="004549B7" w:rsidTr="003462E2">
        <w:tc>
          <w:tcPr>
            <w:tcW w:w="4158" w:type="dxa"/>
          </w:tcPr>
          <w:p w:rsidR="004549B7" w:rsidRDefault="008D7ABC" w:rsidP="00B11193">
            <w:pPr>
              <w:pStyle w:val="PARAGRAPH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:rsidR="004549B7" w:rsidRPr="004549B7" w:rsidRDefault="004549B7" w:rsidP="004549B7">
            <w:pPr>
              <w:pStyle w:val="PARAGRAPH"/>
              <w:ind w:firstLine="0"/>
              <w:jc w:val="right"/>
              <w:rPr>
                <w:b/>
              </w:rPr>
            </w:pPr>
            <w:r w:rsidRPr="004549B7">
              <w:rPr>
                <w:b/>
              </w:rPr>
              <w:t>(2)</w:t>
            </w:r>
          </w:p>
        </w:tc>
      </w:tr>
    </w:tbl>
    <w:p w:rsidR="00D61B4E" w:rsidRDefault="004549B7" w:rsidP="00AB4ED5">
      <w:pPr>
        <w:pStyle w:val="PARAGRAPH"/>
        <w:ind w:firstLine="0"/>
        <w:jc w:val="both"/>
      </w:pPr>
      <w:r>
        <w:t xml:space="preserve">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are the saving factor of agent A and agent B respectively. While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are the amount of money taken from them. So, the total amount is formulated in Eq. 3.</w:t>
      </w:r>
    </w:p>
    <w:tbl>
      <w:tblPr>
        <w:tblStyle w:val="TableGrid"/>
        <w:tblW w:w="5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58"/>
        <w:gridCol w:w="900"/>
      </w:tblGrid>
      <w:tr w:rsidR="004549B7" w:rsidRPr="004549B7" w:rsidTr="003462E2">
        <w:tc>
          <w:tcPr>
            <w:tcW w:w="4158" w:type="dxa"/>
          </w:tcPr>
          <w:p w:rsidR="004549B7" w:rsidRPr="004549B7" w:rsidRDefault="008D7ABC" w:rsidP="004549B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:rsidR="004549B7" w:rsidRPr="004549B7" w:rsidRDefault="004549B7" w:rsidP="00F55E33">
            <w:pPr>
              <w:pStyle w:val="PARAGRAPH"/>
              <w:ind w:firstLine="0"/>
              <w:jc w:val="right"/>
              <w:rPr>
                <w:b/>
              </w:rPr>
            </w:pPr>
            <w:r w:rsidRPr="004549B7">
              <w:rPr>
                <w:b/>
              </w:rPr>
              <w:t>(</w:t>
            </w:r>
            <w:r>
              <w:rPr>
                <w:b/>
              </w:rPr>
              <w:t>3</w:t>
            </w:r>
            <w:r w:rsidRPr="004549B7">
              <w:rPr>
                <w:b/>
              </w:rPr>
              <w:t>)</w:t>
            </w:r>
          </w:p>
        </w:tc>
      </w:tr>
    </w:tbl>
    <w:p w:rsidR="004549B7" w:rsidRDefault="004549B7" w:rsidP="00490B92">
      <w:pPr>
        <w:pStyle w:val="PARAGRAPH"/>
        <w:ind w:firstLine="270"/>
      </w:pPr>
      <w:r>
        <w:t>After</w:t>
      </w:r>
      <w:r w:rsidR="00535266">
        <w:t xml:space="preserve"> the transaction, wealth value of agent A and agent B will be updated based on Eq. 4 and Eq. 5.</w:t>
      </w:r>
    </w:p>
    <w:tbl>
      <w:tblPr>
        <w:tblStyle w:val="TableGrid"/>
        <w:tblW w:w="5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58"/>
        <w:gridCol w:w="900"/>
      </w:tblGrid>
      <w:tr w:rsidR="00535266" w:rsidRPr="00535266" w:rsidTr="003462E2">
        <w:tc>
          <w:tcPr>
            <w:tcW w:w="4158" w:type="dxa"/>
          </w:tcPr>
          <w:p w:rsidR="00535266" w:rsidRPr="00535266" w:rsidRDefault="008D7ABC" w:rsidP="00535266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,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+μ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tr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:rsidR="00535266" w:rsidRPr="00535266" w:rsidRDefault="00535266" w:rsidP="00F55E33">
            <w:pPr>
              <w:pStyle w:val="PARAGRAPH"/>
              <w:ind w:firstLine="0"/>
              <w:jc w:val="right"/>
              <w:rPr>
                <w:b/>
              </w:rPr>
            </w:pPr>
            <w:r w:rsidRPr="00535266">
              <w:rPr>
                <w:b/>
              </w:rPr>
              <w:t>(</w:t>
            </w:r>
            <w:r>
              <w:rPr>
                <w:b/>
              </w:rPr>
              <w:t>4</w:t>
            </w:r>
            <w:r w:rsidRPr="00535266">
              <w:rPr>
                <w:b/>
              </w:rPr>
              <w:t>)</w:t>
            </w:r>
          </w:p>
        </w:tc>
      </w:tr>
      <w:tr w:rsidR="00535266" w:rsidRPr="00535266" w:rsidTr="003462E2">
        <w:tc>
          <w:tcPr>
            <w:tcW w:w="4158" w:type="dxa"/>
          </w:tcPr>
          <w:p w:rsidR="00535266" w:rsidRPr="00535266" w:rsidRDefault="008D7ABC" w:rsidP="00F55E33">
            <w:pPr>
              <w:pStyle w:val="PARAGRAPH"/>
              <w:ind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,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+(1-μ)∙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tr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:rsidR="00535266" w:rsidRPr="00535266" w:rsidRDefault="00535266" w:rsidP="00F55E33">
            <w:pPr>
              <w:pStyle w:val="PARAGRAPH"/>
              <w:ind w:firstLine="0"/>
              <w:jc w:val="right"/>
              <w:rPr>
                <w:b/>
              </w:rPr>
            </w:pPr>
            <w:r w:rsidRPr="00535266">
              <w:rPr>
                <w:b/>
              </w:rPr>
              <w:t>(</w:t>
            </w:r>
            <w:r>
              <w:rPr>
                <w:b/>
              </w:rPr>
              <w:t>5</w:t>
            </w:r>
            <w:r w:rsidRPr="00535266">
              <w:rPr>
                <w:b/>
              </w:rPr>
              <w:t>)</w:t>
            </w:r>
          </w:p>
        </w:tc>
      </w:tr>
    </w:tbl>
    <w:p w:rsidR="00535266" w:rsidRDefault="00535266" w:rsidP="00B11193">
      <w:pPr>
        <w:pStyle w:val="PARAGRAPH"/>
        <w:ind w:firstLine="0"/>
      </w:pPr>
      <w:r>
        <w:t xml:space="preserve">Value </w:t>
      </w:r>
      <m:oMath>
        <m:r>
          <w:rPr>
            <w:rFonts w:ascii="Cambria Math" w:hAnsi="Cambria Math"/>
          </w:rPr>
          <m:t>μ</m:t>
        </m:r>
      </m:oMath>
      <w:r>
        <w:t xml:space="preserve"> is </w:t>
      </w:r>
      <w:r w:rsidR="003462E2">
        <w:t>a random value between [0.1 - 0.9].</w:t>
      </w:r>
    </w:p>
    <w:p w:rsidR="001C466C" w:rsidRDefault="003462E2" w:rsidP="00490B92">
      <w:pPr>
        <w:pStyle w:val="PARAGRAPH"/>
        <w:ind w:firstLine="270"/>
        <w:jc w:val="both"/>
      </w:pPr>
      <w:r>
        <w:t>This transaction can simulate any kind of selling and buying activity, such as paying school, buying food, or investment.</w:t>
      </w:r>
    </w:p>
    <w:p w:rsidR="003462E2" w:rsidRPr="00352868" w:rsidRDefault="004A234F" w:rsidP="00B11193">
      <w:pPr>
        <w:pStyle w:val="PARAGRAPH"/>
        <w:ind w:firstLine="0"/>
        <w:rPr>
          <w:b/>
        </w:rPr>
      </w:pPr>
      <w:r w:rsidRPr="00352868">
        <w:rPr>
          <w:b/>
        </w:rPr>
        <w:t xml:space="preserve">2.3 </w:t>
      </w:r>
      <w:r w:rsidR="007C46FD" w:rsidRPr="00352868">
        <w:rPr>
          <w:b/>
        </w:rPr>
        <w:t>Payment of Taxes</w:t>
      </w:r>
    </w:p>
    <w:p w:rsidR="007C46FD" w:rsidRDefault="007C46FD" w:rsidP="00490B92">
      <w:pPr>
        <w:pStyle w:val="PARAGRAPH"/>
        <w:ind w:firstLine="270"/>
        <w:jc w:val="both"/>
      </w:pPr>
      <w:r>
        <w:t>Payment of taxes is an action of paying some pe</w:t>
      </w:r>
      <w:r>
        <w:t>r</w:t>
      </w:r>
      <w:r>
        <w:t>cent of wealth to be distributed evenly to other agents</w:t>
      </w:r>
      <w:r w:rsidR="003E7ABB">
        <w:t xml:space="preserve"> periodically</w:t>
      </w:r>
      <w:r>
        <w:t>.</w:t>
      </w:r>
      <w:r w:rsidR="003E7ABB">
        <w:t xml:space="preserve"> Total tax paid by all agents form</w:t>
      </w:r>
      <w:r w:rsidR="003E7ABB">
        <w:t>u</w:t>
      </w:r>
      <w:r w:rsidR="003E7ABB">
        <w:t>lated in Eq. 6.</w:t>
      </w:r>
    </w:p>
    <w:tbl>
      <w:tblPr>
        <w:tblStyle w:val="TableGrid"/>
        <w:tblW w:w="5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58"/>
        <w:gridCol w:w="900"/>
      </w:tblGrid>
      <w:tr w:rsidR="003E7ABB" w:rsidRPr="004549B7" w:rsidTr="003E7ABB">
        <w:tc>
          <w:tcPr>
            <w:tcW w:w="4158" w:type="dxa"/>
          </w:tcPr>
          <w:p w:rsidR="003E7ABB" w:rsidRPr="004549B7" w:rsidRDefault="008D7ABC" w:rsidP="003E7A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sum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:rsidR="003E7ABB" w:rsidRPr="004549B7" w:rsidRDefault="003E7ABB" w:rsidP="00F55E33">
            <w:pPr>
              <w:pStyle w:val="PARAGRAPH"/>
              <w:ind w:firstLine="0"/>
              <w:jc w:val="right"/>
              <w:rPr>
                <w:b/>
              </w:rPr>
            </w:pPr>
            <w:r w:rsidRPr="004549B7">
              <w:rPr>
                <w:b/>
              </w:rPr>
              <w:t>(</w:t>
            </w:r>
            <w:r>
              <w:rPr>
                <w:b/>
              </w:rPr>
              <w:t>6</w:t>
            </w:r>
            <w:r w:rsidRPr="004549B7">
              <w:rPr>
                <w:b/>
              </w:rPr>
              <w:t>)</w:t>
            </w:r>
          </w:p>
        </w:tc>
      </w:tr>
    </w:tbl>
    <w:p w:rsidR="003E7ABB" w:rsidRDefault="003E7ABB" w:rsidP="00490B92">
      <w:pPr>
        <w:pStyle w:val="PARAGRAPH"/>
        <w:ind w:firstLine="270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Then, wealth of every agents will be updated  based on Eq. 7.</w:t>
      </w:r>
    </w:p>
    <w:tbl>
      <w:tblPr>
        <w:tblStyle w:val="TableGrid"/>
        <w:tblW w:w="5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58"/>
        <w:gridCol w:w="900"/>
      </w:tblGrid>
      <w:tr w:rsidR="003E7ABB" w:rsidRPr="004549B7" w:rsidTr="003E7ABB">
        <w:tc>
          <w:tcPr>
            <w:tcW w:w="4158" w:type="dxa"/>
          </w:tcPr>
          <w:p w:rsidR="003E7ABB" w:rsidRPr="004549B7" w:rsidRDefault="008D7ABC" w:rsidP="003E7A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 α∙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sum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900" w:type="dxa"/>
          </w:tcPr>
          <w:p w:rsidR="003E7ABB" w:rsidRPr="004549B7" w:rsidRDefault="003E7ABB" w:rsidP="00F55E33">
            <w:pPr>
              <w:pStyle w:val="PARAGRAPH"/>
              <w:ind w:firstLine="0"/>
              <w:jc w:val="right"/>
              <w:rPr>
                <w:b/>
              </w:rPr>
            </w:pPr>
            <w:r w:rsidRPr="004549B7">
              <w:rPr>
                <w:b/>
              </w:rPr>
              <w:t>(</w:t>
            </w:r>
            <w:r w:rsidR="00C03FD8">
              <w:rPr>
                <w:b/>
              </w:rPr>
              <w:t>7</w:t>
            </w:r>
            <w:r w:rsidRPr="004549B7">
              <w:rPr>
                <w:b/>
              </w:rPr>
              <w:t>)</w:t>
            </w:r>
          </w:p>
        </w:tc>
      </w:tr>
    </w:tbl>
    <w:p w:rsidR="003E7ABB" w:rsidRDefault="003E7ABB" w:rsidP="00490B92">
      <w:pPr>
        <w:pStyle w:val="PARAGRAPH"/>
        <w:ind w:firstLine="0"/>
        <w:jc w:val="both"/>
      </w:pPr>
      <w:r>
        <w:t xml:space="preserve">Coefficient </w:t>
      </w:r>
      <m:oMath>
        <m:r>
          <w:rPr>
            <w:rFonts w:ascii="Cambria Math" w:hAnsi="Cambria Math"/>
          </w:rPr>
          <m:t>α</m:t>
        </m:r>
      </m:oMath>
      <w:r>
        <w:t xml:space="preserve"> is the tax factor, a percentage to dete</w:t>
      </w:r>
      <w:proofErr w:type="spellStart"/>
      <w:r>
        <w:t>r</w:t>
      </w:r>
      <w:r>
        <w:t>mine</w:t>
      </w:r>
      <w:proofErr w:type="spellEnd"/>
      <w:r>
        <w:t xml:space="preserve"> how much money to be paid by agent in every period of time. Value N is number of agent in that simulation.</w:t>
      </w:r>
    </w:p>
    <w:p w:rsidR="001C4F6D" w:rsidRPr="00352868" w:rsidRDefault="001C4F6D" w:rsidP="001C4F6D">
      <w:pPr>
        <w:pStyle w:val="PARAGRAPH"/>
        <w:ind w:firstLine="0"/>
        <w:rPr>
          <w:b/>
        </w:rPr>
      </w:pPr>
      <w:r w:rsidRPr="00352868">
        <w:rPr>
          <w:b/>
        </w:rPr>
        <w:t>2.</w:t>
      </w:r>
      <w:r>
        <w:rPr>
          <w:b/>
        </w:rPr>
        <w:t>4</w:t>
      </w:r>
      <w:r w:rsidRPr="00352868">
        <w:rPr>
          <w:b/>
        </w:rPr>
        <w:t xml:space="preserve"> </w:t>
      </w:r>
      <w:r>
        <w:rPr>
          <w:b/>
        </w:rPr>
        <w:t>Wealth Classes</w:t>
      </w:r>
    </w:p>
    <w:p w:rsidR="001C4F6D" w:rsidRDefault="001C4F6D" w:rsidP="00490B92">
      <w:pPr>
        <w:pStyle w:val="PARAGRAPH"/>
        <w:ind w:firstLine="270"/>
        <w:jc w:val="both"/>
      </w:pPr>
      <w:r>
        <w:t xml:space="preserve">Every agent will be divided into three class, High Class, Middle Class, and Low Class. This classification done based on their current wealth.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is the wealth of the richest agent, then Eq. 8 show the rule for the classification.</w:t>
      </w:r>
    </w:p>
    <w:tbl>
      <w:tblPr>
        <w:tblStyle w:val="TableGrid"/>
        <w:tblW w:w="4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428"/>
        <w:gridCol w:w="550"/>
      </w:tblGrid>
      <w:tr w:rsidR="001C4F6D" w:rsidRPr="004549B7" w:rsidTr="001C4F6D">
        <w:tc>
          <w:tcPr>
            <w:tcW w:w="4428" w:type="dxa"/>
          </w:tcPr>
          <w:p w:rsidR="001C4F6D" w:rsidRPr="004549B7" w:rsidRDefault="008D7ABC" w:rsidP="001C4F6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class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high, 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mid, 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and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low, 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50" w:type="dxa"/>
          </w:tcPr>
          <w:p w:rsidR="001C4F6D" w:rsidRPr="004549B7" w:rsidRDefault="001C4F6D" w:rsidP="001C4F6D">
            <w:pPr>
              <w:pStyle w:val="PARAGRAPH"/>
              <w:ind w:firstLine="0"/>
              <w:jc w:val="right"/>
              <w:rPr>
                <w:b/>
              </w:rPr>
            </w:pPr>
            <w:r w:rsidRPr="004549B7">
              <w:rPr>
                <w:b/>
              </w:rPr>
              <w:t>(</w:t>
            </w:r>
            <w:r>
              <w:rPr>
                <w:b/>
              </w:rPr>
              <w:t>8</w:t>
            </w:r>
            <w:r w:rsidRPr="004549B7">
              <w:rPr>
                <w:b/>
              </w:rPr>
              <w:t>)</w:t>
            </w:r>
          </w:p>
        </w:tc>
      </w:tr>
    </w:tbl>
    <w:p w:rsidR="003410C8" w:rsidRDefault="003410C8">
      <w:pPr>
        <w:pStyle w:val="Heading1"/>
        <w:rPr>
          <w:rStyle w:val="Url"/>
          <w:rFonts w:ascii="Helvetica" w:hAnsi="Helvetica"/>
          <w:color w:val="000000"/>
        </w:rPr>
      </w:pPr>
      <w:r>
        <w:rPr>
          <w:rStyle w:val="Figurereferenceto"/>
          <w:color w:val="000000"/>
        </w:rPr>
        <w:t>3</w:t>
      </w:r>
      <w:r>
        <w:rPr>
          <w:rStyle w:val="Figurereferenceto"/>
          <w:color w:val="000000"/>
        </w:rPr>
        <w:tab/>
      </w:r>
      <w:r w:rsidR="00D67711">
        <w:rPr>
          <w:color w:val="000000"/>
        </w:rPr>
        <w:t>Simulation Result</w:t>
      </w:r>
    </w:p>
    <w:p w:rsidR="001C466C" w:rsidRPr="00490B92" w:rsidRDefault="00490B92" w:rsidP="00D67711">
      <w:pPr>
        <w:pStyle w:val="PARAGRAPHnoindent"/>
        <w:rPr>
          <w:b/>
          <w:color w:val="000000"/>
        </w:rPr>
      </w:pPr>
      <w:r>
        <w:rPr>
          <w:b/>
          <w:color w:val="000000"/>
        </w:rPr>
        <w:t>3</w:t>
      </w:r>
      <w:r w:rsidR="001C466C" w:rsidRPr="00490B92">
        <w:rPr>
          <w:b/>
          <w:color w:val="000000"/>
        </w:rPr>
        <w:t>.1 Simulation of Random Saving Propensity Factor (λ)</w:t>
      </w:r>
    </w:p>
    <w:p w:rsidR="00490B92" w:rsidRDefault="001C466C" w:rsidP="00490B92">
      <w:pPr>
        <w:pStyle w:val="PARAGRAPHnoindent"/>
        <w:ind w:firstLine="270"/>
        <w:jc w:val="both"/>
        <w:rPr>
          <w:color w:val="000000"/>
        </w:rPr>
      </w:pPr>
      <w:r>
        <w:rPr>
          <w:color w:val="000000"/>
        </w:rPr>
        <w:t>The first simulation is the simulation using random saving propensity factor (λ). In this simulation, every agent has a random value between [0.1-0.9]. This value assumes that at least every agent has 10% wealth that resides in his pocket. And also, at max</w:t>
      </w:r>
      <w:r>
        <w:rPr>
          <w:color w:val="000000"/>
        </w:rPr>
        <w:t>i</w:t>
      </w:r>
      <w:r>
        <w:rPr>
          <w:color w:val="000000"/>
        </w:rPr>
        <w:t>mum, he can only save money up to 90%, because in the real world, he have to spend some money to stay alive.</w:t>
      </w:r>
    </w:p>
    <w:p w:rsidR="001C466C" w:rsidRPr="00490B92" w:rsidRDefault="001C466C" w:rsidP="00490B92">
      <w:pPr>
        <w:pStyle w:val="PARAGRAPHnoindent"/>
        <w:ind w:firstLine="270"/>
        <w:jc w:val="both"/>
        <w:rPr>
          <w:color w:val="000000"/>
        </w:rPr>
      </w:pPr>
      <w:r>
        <w:t>The simulation run for 1000 cycles. In every cycle, there will be N/2 transactions done. N is the number of agents in the simulation.</w:t>
      </w:r>
    </w:p>
    <w:p w:rsidR="002B6316" w:rsidRDefault="001C4F6D" w:rsidP="002B6316">
      <w:pPr>
        <w:pStyle w:val="PARAGRAPH"/>
        <w:ind w:firstLine="0"/>
        <w:jc w:val="center"/>
      </w:pPr>
      <w:r w:rsidRPr="001C4F6D">
        <w:rPr>
          <w:noProof/>
          <w:lang w:val="en-US"/>
        </w:rPr>
        <w:drawing>
          <wp:inline distT="0" distB="0" distL="0" distR="0">
            <wp:extent cx="3107232" cy="1828800"/>
            <wp:effectExtent l="19050" t="0" r="16968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B6316" w:rsidRDefault="001C4F6D" w:rsidP="002B6316">
      <w:pPr>
        <w:pStyle w:val="PARAGRAPH"/>
        <w:ind w:firstLine="0"/>
        <w:jc w:val="center"/>
      </w:pPr>
      <w:r w:rsidRPr="002B6316">
        <w:rPr>
          <w:b/>
        </w:rPr>
        <w:t>Figure 1.</w:t>
      </w:r>
      <w:r>
        <w:t xml:space="preserve"> </w:t>
      </w:r>
      <w:proofErr w:type="spellStart"/>
      <w:r>
        <w:t>Gini</w:t>
      </w:r>
      <w:proofErr w:type="spellEnd"/>
      <w:r>
        <w:t xml:space="preserve"> Index </w:t>
      </w:r>
      <w:r w:rsidR="00AF78D0">
        <w:t xml:space="preserve">of random saving propensity </w:t>
      </w:r>
      <w:r w:rsidR="00A3073F">
        <w:t>fa</w:t>
      </w:r>
      <w:r w:rsidR="00A3073F">
        <w:t>c</w:t>
      </w:r>
      <w:r w:rsidR="00A3073F">
        <w:t>tor simulation</w:t>
      </w:r>
    </w:p>
    <w:p w:rsidR="00AF78D0" w:rsidRDefault="00AF78D0" w:rsidP="002B6316">
      <w:pPr>
        <w:pStyle w:val="PARAGRAPH"/>
        <w:ind w:firstLine="0"/>
        <w:jc w:val="center"/>
      </w:pPr>
    </w:p>
    <w:p w:rsidR="002B6316" w:rsidRDefault="002B6316" w:rsidP="002B6316">
      <w:pPr>
        <w:pStyle w:val="PARAGRAPH"/>
        <w:ind w:firstLine="0"/>
      </w:pPr>
      <w:r w:rsidRPr="002B6316">
        <w:rPr>
          <w:noProof/>
          <w:lang w:val="en-US"/>
        </w:rPr>
        <w:lastRenderedPageBreak/>
        <w:drawing>
          <wp:inline distT="0" distB="0" distL="0" distR="0">
            <wp:extent cx="3107232" cy="1828800"/>
            <wp:effectExtent l="19050" t="0" r="16968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B6316" w:rsidRDefault="002B6316" w:rsidP="002B6316">
      <w:pPr>
        <w:pStyle w:val="PARAGRAPH"/>
        <w:ind w:firstLine="0"/>
        <w:jc w:val="center"/>
      </w:pPr>
      <w:r>
        <w:rPr>
          <w:b/>
        </w:rPr>
        <w:t>Figure 2</w:t>
      </w:r>
      <w:r w:rsidRPr="002B6316">
        <w:rPr>
          <w:b/>
        </w:rPr>
        <w:t>.</w:t>
      </w:r>
      <w:r>
        <w:t xml:space="preserve"> Lorenz </w:t>
      </w:r>
      <w:r w:rsidR="00A3073F">
        <w:t>curve of random saving propensity factor simulation</w:t>
      </w:r>
    </w:p>
    <w:p w:rsidR="002B6316" w:rsidRDefault="002B6316" w:rsidP="00490B92">
      <w:pPr>
        <w:pStyle w:val="PARAGRAPH"/>
        <w:ind w:firstLine="270"/>
        <w:jc w:val="both"/>
      </w:pPr>
      <w:r>
        <w:t xml:space="preserve">Figure 1 show the </w:t>
      </w:r>
      <w:proofErr w:type="spellStart"/>
      <w:r>
        <w:t>gini</w:t>
      </w:r>
      <w:proofErr w:type="spellEnd"/>
      <w:r>
        <w:t xml:space="preserve"> index in the simulation. A</w:t>
      </w:r>
      <w:r>
        <w:t>v</w:t>
      </w:r>
      <w:r w:rsidR="00173C4D">
        <w:t xml:space="preserve">erage </w:t>
      </w:r>
      <w:proofErr w:type="spellStart"/>
      <w:r w:rsidR="00173C4D">
        <w:t>gini</w:t>
      </w:r>
      <w:proofErr w:type="spellEnd"/>
      <w:r w:rsidR="00173C4D">
        <w:t xml:space="preserve"> index value is 0.45,</w:t>
      </w:r>
      <w:r>
        <w:t xml:space="preserve"> </w:t>
      </w:r>
      <w:r w:rsidR="00173C4D">
        <w:t xml:space="preserve">and it's </w:t>
      </w:r>
      <w:proofErr w:type="spellStart"/>
      <w:r>
        <w:t>lorenz</w:t>
      </w:r>
      <w:proofErr w:type="spellEnd"/>
      <w:r>
        <w:t xml:space="preserve"> curve shown in Figure 2.</w:t>
      </w:r>
    </w:p>
    <w:p w:rsidR="002B6316" w:rsidRDefault="002B6316" w:rsidP="00490B92">
      <w:pPr>
        <w:pStyle w:val="PARAGRAPH"/>
        <w:ind w:firstLine="270"/>
        <w:jc w:val="both"/>
      </w:pPr>
      <w:r>
        <w:t xml:space="preserve">Figure 3 show the class distribution of every agents. </w:t>
      </w:r>
      <w:r w:rsidR="003F1546">
        <w:t>On the fina</w:t>
      </w:r>
      <w:r w:rsidR="00173C4D">
        <w:t>l result, 75</w:t>
      </w:r>
      <w:r w:rsidR="003F1546">
        <w:t xml:space="preserve">% </w:t>
      </w:r>
      <w:r w:rsidR="00173C4D">
        <w:t>agents are on the Low Class, 19</w:t>
      </w:r>
      <w:r w:rsidR="003F1546">
        <w:t xml:space="preserve"> </w:t>
      </w:r>
      <w:r w:rsidR="00173C4D">
        <w:t>% are on the Middle Class, and 6</w:t>
      </w:r>
      <w:r w:rsidR="003F1546">
        <w:t>% are on the High Class.</w:t>
      </w:r>
    </w:p>
    <w:p w:rsidR="002B6316" w:rsidRDefault="002B6316" w:rsidP="002B6316">
      <w:pPr>
        <w:pStyle w:val="PARAGRAPH"/>
        <w:ind w:firstLine="0"/>
      </w:pPr>
      <w:r w:rsidRPr="002B6316">
        <w:rPr>
          <w:noProof/>
          <w:lang w:val="en-US"/>
        </w:rPr>
        <w:drawing>
          <wp:inline distT="0" distB="0" distL="0" distR="0">
            <wp:extent cx="3107232" cy="1828800"/>
            <wp:effectExtent l="19050" t="0" r="16968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B6316" w:rsidRDefault="002B6316" w:rsidP="002B6316">
      <w:pPr>
        <w:pStyle w:val="PARAGRAPH"/>
        <w:ind w:firstLine="0"/>
        <w:jc w:val="center"/>
      </w:pPr>
      <w:r>
        <w:rPr>
          <w:b/>
        </w:rPr>
        <w:t>Figure 3</w:t>
      </w:r>
      <w:r w:rsidRPr="002B6316">
        <w:rPr>
          <w:b/>
        </w:rPr>
        <w:t>.</w:t>
      </w:r>
      <w:r>
        <w:t xml:space="preserve"> Class </w:t>
      </w:r>
      <w:r w:rsidR="00A3073F">
        <w:t>distribution of random saving prope</w:t>
      </w:r>
      <w:r w:rsidR="00A3073F">
        <w:t>n</w:t>
      </w:r>
      <w:r w:rsidR="00A3073F">
        <w:t>sity factor simulation</w:t>
      </w:r>
    </w:p>
    <w:p w:rsidR="003F1546" w:rsidRDefault="003F1546" w:rsidP="00490B92">
      <w:pPr>
        <w:pStyle w:val="PARAGRAPH"/>
        <w:ind w:firstLine="270"/>
        <w:jc w:val="both"/>
      </w:pPr>
      <w:r>
        <w:t xml:space="preserve">This simulation is represent the condition of the real world where all </w:t>
      </w:r>
      <w:proofErr w:type="spellStart"/>
      <w:r>
        <w:t>individu</w:t>
      </w:r>
      <w:proofErr w:type="spellEnd"/>
      <w:r>
        <w:t xml:space="preserve"> has various </w:t>
      </w:r>
      <w:proofErr w:type="spellStart"/>
      <w:r>
        <w:t>tendetion</w:t>
      </w:r>
      <w:proofErr w:type="spellEnd"/>
      <w:r>
        <w:t xml:space="preserve"> to saving money. Some of them are very strict when spending money, while the others are extravagant. The </w:t>
      </w:r>
      <w:proofErr w:type="spellStart"/>
      <w:r>
        <w:t>lorenz</w:t>
      </w:r>
      <w:proofErr w:type="spellEnd"/>
      <w:r>
        <w:t xml:space="preserve"> curve also show the power tail curve which shows that most wealth are controlled by rich people. </w:t>
      </w:r>
    </w:p>
    <w:p w:rsidR="003F1546" w:rsidRDefault="00AF78D0" w:rsidP="003F1546">
      <w:pPr>
        <w:pStyle w:val="PARAGRAPHnoindent"/>
        <w:rPr>
          <w:color w:val="000000"/>
        </w:rPr>
      </w:pPr>
      <w:r>
        <w:rPr>
          <w:b/>
          <w:color w:val="000000"/>
        </w:rPr>
        <w:t>3</w:t>
      </w:r>
      <w:r w:rsidR="00AF21C7" w:rsidRPr="00AF78D0">
        <w:rPr>
          <w:b/>
          <w:color w:val="000000"/>
        </w:rPr>
        <w:t>.</w:t>
      </w:r>
      <w:r w:rsidR="00AF21C7">
        <w:rPr>
          <w:b/>
          <w:color w:val="000000"/>
        </w:rPr>
        <w:t>2</w:t>
      </w:r>
      <w:r w:rsidR="003F1546" w:rsidRPr="001C466C">
        <w:rPr>
          <w:b/>
          <w:color w:val="000000"/>
        </w:rPr>
        <w:t xml:space="preserve"> </w:t>
      </w:r>
      <w:r w:rsidR="003F1546">
        <w:rPr>
          <w:b/>
          <w:color w:val="000000"/>
        </w:rPr>
        <w:t>Simulation of Equal Saving Propensity Factor (λ)</w:t>
      </w:r>
    </w:p>
    <w:p w:rsidR="002B6316" w:rsidRDefault="003F1546" w:rsidP="00490B92">
      <w:pPr>
        <w:pStyle w:val="PARAGRAPH"/>
        <w:ind w:firstLine="270"/>
        <w:jc w:val="both"/>
      </w:pPr>
      <w:r>
        <w:t>In this simulation, every agent has the same saving propensity factor. The relation between saving pr</w:t>
      </w:r>
      <w:r>
        <w:t>o</w:t>
      </w:r>
      <w:r>
        <w:t xml:space="preserve">pensity factor and final </w:t>
      </w:r>
      <w:proofErr w:type="spellStart"/>
      <w:r>
        <w:t>gini</w:t>
      </w:r>
      <w:proofErr w:type="spellEnd"/>
      <w:r>
        <w:t xml:space="preserve"> index value shown in Fi</w:t>
      </w:r>
      <w:r>
        <w:t>g</w:t>
      </w:r>
      <w:r>
        <w:t>ure 4.</w:t>
      </w:r>
    </w:p>
    <w:p w:rsidR="003F1546" w:rsidRDefault="003F1546" w:rsidP="002B6316">
      <w:pPr>
        <w:pStyle w:val="PARAGRAPH"/>
        <w:ind w:firstLine="0"/>
      </w:pPr>
      <w:r w:rsidRPr="003F1546">
        <w:rPr>
          <w:noProof/>
          <w:lang w:val="en-US"/>
        </w:rPr>
        <w:lastRenderedPageBreak/>
        <w:drawing>
          <wp:inline distT="0" distB="0" distL="0" distR="0">
            <wp:extent cx="3107232" cy="1828800"/>
            <wp:effectExtent l="19050" t="0" r="16968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F1546" w:rsidRDefault="003F1546" w:rsidP="003F1546">
      <w:pPr>
        <w:pStyle w:val="PARAGRAPH"/>
        <w:ind w:firstLine="0"/>
        <w:jc w:val="center"/>
      </w:pPr>
      <w:r>
        <w:rPr>
          <w:b/>
        </w:rPr>
        <w:t xml:space="preserve">Figure </w:t>
      </w:r>
      <w:r w:rsidR="00AF21C7">
        <w:rPr>
          <w:b/>
        </w:rPr>
        <w:t>4</w:t>
      </w:r>
      <w:r w:rsidRPr="002B6316">
        <w:rPr>
          <w:b/>
        </w:rPr>
        <w:t>.</w:t>
      </w:r>
      <w:r>
        <w:t xml:space="preserve"> Relation between global saving propensity factor and final </w:t>
      </w:r>
      <w:proofErr w:type="spellStart"/>
      <w:r>
        <w:t>gini</w:t>
      </w:r>
      <w:proofErr w:type="spellEnd"/>
      <w:r>
        <w:t xml:space="preserve"> index</w:t>
      </w:r>
    </w:p>
    <w:p w:rsidR="00490B92" w:rsidRDefault="00AF21C7" w:rsidP="00490B92">
      <w:pPr>
        <w:pStyle w:val="PARAGRAPH"/>
        <w:ind w:firstLine="270"/>
        <w:jc w:val="both"/>
      </w:pPr>
      <w:r>
        <w:t>Diagram in Figure 4 shown that the higher the sa</w:t>
      </w:r>
      <w:r>
        <w:t>v</w:t>
      </w:r>
      <w:r>
        <w:t>ing propensity value, wealth is more distributed b</w:t>
      </w:r>
      <w:r>
        <w:t>e</w:t>
      </w:r>
      <w:r>
        <w:t xml:space="preserve">tween agents indicated by the lower </w:t>
      </w:r>
      <w:proofErr w:type="spellStart"/>
      <w:r>
        <w:t>gini</w:t>
      </w:r>
      <w:proofErr w:type="spellEnd"/>
      <w:r>
        <w:t xml:space="preserve"> index value.</w:t>
      </w:r>
    </w:p>
    <w:p w:rsidR="00AF21C7" w:rsidRDefault="00AF21C7" w:rsidP="00490B92">
      <w:pPr>
        <w:pStyle w:val="PARAGRAPH"/>
        <w:ind w:firstLine="270"/>
        <w:jc w:val="both"/>
      </w:pPr>
      <w:r>
        <w:t>We limit the maximum saving propensity factor value in 0.9 because in the real world, people have to spend money to survive, at least to buy some food.</w:t>
      </w:r>
    </w:p>
    <w:p w:rsidR="003F1546" w:rsidRDefault="00A3073F" w:rsidP="002B6316">
      <w:pPr>
        <w:pStyle w:val="PARAGRAPH"/>
        <w:ind w:firstLine="0"/>
        <w:rPr>
          <w:b/>
          <w:color w:val="000000"/>
        </w:rPr>
      </w:pPr>
      <w:r w:rsidRPr="004A4770">
        <w:rPr>
          <w:b/>
          <w:color w:val="000000"/>
        </w:rPr>
        <w:t>2.3</w:t>
      </w:r>
      <w:r w:rsidRPr="001C466C">
        <w:rPr>
          <w:b/>
          <w:color w:val="000000"/>
        </w:rPr>
        <w:t xml:space="preserve"> </w:t>
      </w:r>
      <w:r>
        <w:rPr>
          <w:b/>
          <w:color w:val="000000"/>
        </w:rPr>
        <w:t>Simulation and Effect of Taxes Payment</w:t>
      </w:r>
    </w:p>
    <w:p w:rsidR="00A3073F" w:rsidRDefault="00A3073F" w:rsidP="00490B92">
      <w:pPr>
        <w:pStyle w:val="PARAGRAPH"/>
        <w:ind w:firstLine="270"/>
        <w:jc w:val="both"/>
        <w:rPr>
          <w:b/>
          <w:color w:val="000000"/>
        </w:rPr>
      </w:pPr>
      <w:r>
        <w:t xml:space="preserve">Tax is some amount of money paid by every agent which then distributed evenly to all agents. The effect of tax to </w:t>
      </w:r>
      <w:proofErr w:type="spellStart"/>
      <w:r>
        <w:t>gini</w:t>
      </w:r>
      <w:proofErr w:type="spellEnd"/>
      <w:r>
        <w:t xml:space="preserve"> index shown in Figure 5.</w:t>
      </w:r>
    </w:p>
    <w:p w:rsidR="00A3073F" w:rsidRDefault="00A3073F" w:rsidP="002B6316">
      <w:pPr>
        <w:pStyle w:val="PARAGRAPH"/>
        <w:ind w:firstLine="0"/>
      </w:pPr>
      <w:r w:rsidRPr="00A3073F">
        <w:rPr>
          <w:noProof/>
          <w:lang w:val="en-US"/>
        </w:rPr>
        <w:drawing>
          <wp:inline distT="0" distB="0" distL="0" distR="0">
            <wp:extent cx="3107232" cy="1828800"/>
            <wp:effectExtent l="19050" t="0" r="16968" b="0"/>
            <wp:docPr id="13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3073F" w:rsidRDefault="00A3073F" w:rsidP="00A3073F">
      <w:pPr>
        <w:pStyle w:val="PARAGRAPH"/>
        <w:ind w:firstLine="0"/>
        <w:jc w:val="center"/>
      </w:pPr>
      <w:r>
        <w:rPr>
          <w:b/>
        </w:rPr>
        <w:t>Figure 5</w:t>
      </w:r>
      <w:r w:rsidRPr="002B6316">
        <w:rPr>
          <w:b/>
        </w:rPr>
        <w:t>.</w:t>
      </w:r>
      <w:r>
        <w:t xml:space="preserve"> Effect of taxes payment to </w:t>
      </w:r>
      <w:proofErr w:type="spellStart"/>
      <w:r>
        <w:t>gini</w:t>
      </w:r>
      <w:proofErr w:type="spellEnd"/>
      <w:r>
        <w:t xml:space="preserve"> index</w:t>
      </w:r>
    </w:p>
    <w:p w:rsidR="00A3073F" w:rsidRDefault="00A3073F" w:rsidP="00490B92">
      <w:pPr>
        <w:pStyle w:val="PARAGRAPH"/>
        <w:ind w:firstLine="270"/>
      </w:pPr>
      <w:r>
        <w:t>Simulation in Figure 5 was done with random sa</w:t>
      </w:r>
      <w:r>
        <w:t>v</w:t>
      </w:r>
      <w:r>
        <w:t xml:space="preserve">ing propensity for each agent. </w:t>
      </w:r>
      <w:r w:rsidR="00EB75A7">
        <w:t xml:space="preserve">Figure 6 shows the change of </w:t>
      </w:r>
      <w:proofErr w:type="spellStart"/>
      <w:r w:rsidR="00EB75A7">
        <w:t>gini</w:t>
      </w:r>
      <w:proofErr w:type="spellEnd"/>
      <w:r w:rsidR="00EB75A7">
        <w:t xml:space="preserve"> index when tax factor is 50%. Figure 7 shows zoomed in version of Figure 6 in ticks 500 - 550. </w:t>
      </w:r>
    </w:p>
    <w:p w:rsidR="00A3073F" w:rsidRDefault="00A3073F" w:rsidP="002B6316">
      <w:pPr>
        <w:pStyle w:val="PARAGRAPH"/>
        <w:ind w:firstLine="0"/>
      </w:pPr>
      <w:r w:rsidRPr="00A3073F">
        <w:rPr>
          <w:noProof/>
          <w:lang w:val="en-US"/>
        </w:rPr>
        <w:lastRenderedPageBreak/>
        <w:drawing>
          <wp:inline distT="0" distB="0" distL="0" distR="0">
            <wp:extent cx="3107232" cy="1828800"/>
            <wp:effectExtent l="19050" t="0" r="16968" b="0"/>
            <wp:docPr id="14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B75A7" w:rsidRDefault="00A3073F" w:rsidP="00EB75A7">
      <w:pPr>
        <w:pStyle w:val="PARAGRAPH"/>
        <w:ind w:firstLine="0"/>
        <w:jc w:val="center"/>
      </w:pPr>
      <w:r>
        <w:rPr>
          <w:b/>
        </w:rPr>
        <w:t xml:space="preserve">Figure </w:t>
      </w:r>
      <w:r w:rsidR="00EB75A7">
        <w:rPr>
          <w:b/>
        </w:rPr>
        <w:t>6</w:t>
      </w:r>
      <w:r w:rsidRPr="002B6316">
        <w:rPr>
          <w:b/>
        </w:rPr>
        <w:t>.</w:t>
      </w:r>
      <w:r>
        <w:t xml:space="preserve"> </w:t>
      </w:r>
      <w:proofErr w:type="spellStart"/>
      <w:r>
        <w:t>Gini</w:t>
      </w:r>
      <w:proofErr w:type="spellEnd"/>
      <w:r>
        <w:t xml:space="preserve"> index in taxes payment simulation</w:t>
      </w:r>
    </w:p>
    <w:p w:rsidR="00A3073F" w:rsidRDefault="00A3073F" w:rsidP="00EB75A7">
      <w:pPr>
        <w:pStyle w:val="PARAGRAPH"/>
        <w:ind w:firstLine="0"/>
        <w:jc w:val="center"/>
      </w:pPr>
      <w:r w:rsidRPr="00A3073F">
        <w:rPr>
          <w:noProof/>
          <w:lang w:val="en-US"/>
        </w:rPr>
        <w:drawing>
          <wp:inline distT="0" distB="0" distL="0" distR="0">
            <wp:extent cx="3107232" cy="1828800"/>
            <wp:effectExtent l="19050" t="0" r="16968" b="0"/>
            <wp:docPr id="15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EB75A7" w:rsidRDefault="00EB75A7" w:rsidP="00EB75A7">
      <w:pPr>
        <w:pStyle w:val="PARAGRAPH"/>
        <w:ind w:firstLine="0"/>
        <w:jc w:val="center"/>
      </w:pPr>
      <w:r>
        <w:rPr>
          <w:b/>
        </w:rPr>
        <w:t>Figure 7</w:t>
      </w:r>
      <w:r w:rsidRPr="002B6316">
        <w:rPr>
          <w:b/>
        </w:rPr>
        <w:t>.</w:t>
      </w:r>
      <w:r>
        <w:t xml:space="preserve"> </w:t>
      </w:r>
      <w:proofErr w:type="spellStart"/>
      <w:r>
        <w:t>Gini</w:t>
      </w:r>
      <w:proofErr w:type="spellEnd"/>
      <w:r>
        <w:t xml:space="preserve"> index in taxes payment simulation</w:t>
      </w:r>
    </w:p>
    <w:p w:rsidR="00490B92" w:rsidRDefault="00A3073F" w:rsidP="00490B92">
      <w:pPr>
        <w:pStyle w:val="PARAGRAPH"/>
        <w:ind w:firstLine="270"/>
        <w:jc w:val="both"/>
      </w:pPr>
      <w:r>
        <w:t>The diagram</w:t>
      </w:r>
      <w:r w:rsidR="00EB75A7">
        <w:t xml:space="preserve"> in Figure 5</w:t>
      </w:r>
      <w:r>
        <w:t xml:space="preserve"> shows that the increasing percentage of tax </w:t>
      </w:r>
      <w:proofErr w:type="spellStart"/>
      <w:r>
        <w:t>doesnt</w:t>
      </w:r>
      <w:proofErr w:type="spellEnd"/>
      <w:r>
        <w:t xml:space="preserve"> really affect </w:t>
      </w:r>
      <w:proofErr w:type="spellStart"/>
      <w:r>
        <w:t>gini</w:t>
      </w:r>
      <w:proofErr w:type="spellEnd"/>
      <w:r>
        <w:t xml:space="preserve"> index co</w:t>
      </w:r>
      <w:r>
        <w:t>m</w:t>
      </w:r>
      <w:r>
        <w:t>pared to variation of saving propensity factor shown in Figure 4.</w:t>
      </w:r>
      <w:r w:rsidR="00EB75A7">
        <w:t xml:space="preserve"> This phenomenon can be explained if we see the zoomed in version of </w:t>
      </w:r>
      <w:proofErr w:type="spellStart"/>
      <w:r w:rsidR="00EB75A7">
        <w:t>gini</w:t>
      </w:r>
      <w:proofErr w:type="spellEnd"/>
      <w:r w:rsidR="00EB75A7">
        <w:t xml:space="preserve"> index change during simulation in Figure 7. Diagram in Figure 7 shows that </w:t>
      </w:r>
      <w:proofErr w:type="spellStart"/>
      <w:r w:rsidR="00EB75A7">
        <w:t>gini</w:t>
      </w:r>
      <w:proofErr w:type="spellEnd"/>
      <w:r w:rsidR="00EB75A7">
        <w:t xml:space="preserve"> index value will decrease instantaneously when the taxes distributed to every agents. But after some period of time, </w:t>
      </w:r>
      <w:proofErr w:type="spellStart"/>
      <w:r w:rsidR="00EB75A7">
        <w:t>gini</w:t>
      </w:r>
      <w:proofErr w:type="spellEnd"/>
      <w:r w:rsidR="00EB75A7">
        <w:t xml:space="preserve"> index value will rise again to a fixed positi</w:t>
      </w:r>
      <w:r w:rsidR="00490B92">
        <w:t xml:space="preserve">on </w:t>
      </w:r>
      <w:proofErr w:type="spellStart"/>
      <w:r w:rsidR="00490B92">
        <w:t>untill</w:t>
      </w:r>
      <w:proofErr w:type="spellEnd"/>
      <w:r w:rsidR="00490B92">
        <w:t xml:space="preserve"> next period of taxes.</w:t>
      </w:r>
    </w:p>
    <w:p w:rsidR="00EB75A7" w:rsidRPr="001C466C" w:rsidRDefault="00EB75A7" w:rsidP="00490B92">
      <w:pPr>
        <w:pStyle w:val="PARAGRAPH"/>
        <w:ind w:firstLine="270"/>
        <w:jc w:val="both"/>
      </w:pPr>
      <w:r>
        <w:t>This simulation shows that distribution of taxes to individuals can only make the wealth distributed more evenly on a short period of time.</w:t>
      </w:r>
    </w:p>
    <w:p w:rsidR="003410C8" w:rsidRDefault="003410C8">
      <w:pPr>
        <w:pStyle w:val="Heading1"/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tab/>
      </w:r>
      <w:r w:rsidR="001A7640">
        <w:rPr>
          <w:color w:val="000000"/>
        </w:rPr>
        <w:t>Conclusion</w:t>
      </w:r>
    </w:p>
    <w:p w:rsidR="00490B92" w:rsidRDefault="00184AFD" w:rsidP="00490B92">
      <w:pPr>
        <w:pStyle w:val="PARAGRAPH"/>
        <w:ind w:firstLine="270"/>
        <w:jc w:val="both"/>
      </w:pPr>
      <w:r>
        <w:t>In this paper, we show that modelling wealth di</w:t>
      </w:r>
      <w:r>
        <w:t>s</w:t>
      </w:r>
      <w:r>
        <w:t>tribution based on ideal-gas in a closed system can be extended with the agent selection using probability based on their current wealth.</w:t>
      </w:r>
    </w:p>
    <w:p w:rsidR="00184AFD" w:rsidRDefault="00184AFD" w:rsidP="00490B92">
      <w:pPr>
        <w:pStyle w:val="PARAGRAPH"/>
        <w:ind w:firstLine="270"/>
        <w:jc w:val="both"/>
      </w:pPr>
      <w:r>
        <w:t xml:space="preserve">We also show that wealth distribution is better  when every agent has higher saving propensity factor value, indicated by lower </w:t>
      </w:r>
      <w:proofErr w:type="spellStart"/>
      <w:r>
        <w:t>gini</w:t>
      </w:r>
      <w:proofErr w:type="spellEnd"/>
      <w:r>
        <w:t xml:space="preserve"> index value.</w:t>
      </w:r>
    </w:p>
    <w:p w:rsidR="00184AFD" w:rsidRPr="00482F20" w:rsidRDefault="00184AFD" w:rsidP="00B474E9">
      <w:pPr>
        <w:pStyle w:val="PARAGRAPH"/>
        <w:ind w:firstLine="0"/>
        <w:jc w:val="both"/>
      </w:pPr>
      <w:r>
        <w:lastRenderedPageBreak/>
        <w:t xml:space="preserve">In the last simulation, we show that taxes payment </w:t>
      </w:r>
      <w:proofErr w:type="spellStart"/>
      <w:r>
        <w:t>doesnt</w:t>
      </w:r>
      <w:proofErr w:type="spellEnd"/>
      <w:r>
        <w:t xml:space="preserve"> really make wealth distributed more evenly along with the increasing of taxes factor. Distribution of taxes only make the distribution of wealth more evenly on a short period of times.</w:t>
      </w:r>
    </w:p>
    <w:p w:rsidR="003410C8" w:rsidRDefault="003410C8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>Acknowledgment</w:t>
      </w:r>
    </w:p>
    <w:p w:rsidR="003410C8" w:rsidRDefault="00184AFD" w:rsidP="00490B92">
      <w:pPr>
        <w:pStyle w:val="PARAGRAPHnoindent"/>
        <w:jc w:val="both"/>
        <w:rPr>
          <w:color w:val="000000"/>
        </w:rPr>
      </w:pPr>
      <w:r>
        <w:rPr>
          <w:color w:val="000000"/>
        </w:rPr>
        <w:t>We wish to thank the lecturer of Model and Simul</w:t>
      </w:r>
      <w:r>
        <w:rPr>
          <w:color w:val="000000"/>
        </w:rPr>
        <w:t>a</w:t>
      </w:r>
      <w:r>
        <w:rPr>
          <w:color w:val="000000"/>
        </w:rPr>
        <w:t xml:space="preserve">tion Subject, </w:t>
      </w:r>
      <w:proofErr w:type="spellStart"/>
      <w:r>
        <w:rPr>
          <w:color w:val="000000"/>
        </w:rPr>
        <w:t>Nugraha</w:t>
      </w:r>
      <w:proofErr w:type="spellEnd"/>
      <w:r>
        <w:rPr>
          <w:color w:val="000000"/>
        </w:rPr>
        <w:t xml:space="preserve"> P.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and colleagues</w:t>
      </w:r>
      <w:r w:rsidR="009F71CB">
        <w:rPr>
          <w:color w:val="000000"/>
        </w:rPr>
        <w:t xml:space="preserve"> of this class. This paper is a project under that subject on 2nd Semester in 2019</w:t>
      </w:r>
    </w:p>
    <w:p w:rsidR="003410C8" w:rsidRDefault="003410C8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>References</w:t>
      </w:r>
    </w:p>
    <w:p w:rsidR="00981697" w:rsidRPr="00981697" w:rsidRDefault="008D7ABC" w:rsidP="0098169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="Times New Roman" w:cs="t1-gul-regular"/>
          <w:sz w:val="16"/>
          <w:szCs w:val="16"/>
          <w:lang w:val="en-US"/>
        </w:rPr>
      </w:pPr>
      <w:hyperlink r:id="rId21" w:history="1">
        <w:proofErr w:type="spellStart"/>
        <w:r w:rsidR="00981697" w:rsidRPr="00981697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Ekrem</w:t>
        </w:r>
        <w:proofErr w:type="spellEnd"/>
        <w:r w:rsidR="00981697" w:rsidRPr="00981697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 </w:t>
        </w:r>
        <w:proofErr w:type="spellStart"/>
        <w:r w:rsidR="00981697" w:rsidRPr="00981697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Aydiner</w:t>
        </w:r>
        <w:proofErr w:type="spellEnd"/>
        <w:r w:rsidR="00981697" w:rsidRPr="00981697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, </w:t>
        </w:r>
        <w:proofErr w:type="spellStart"/>
        <w:r w:rsidR="00981697" w:rsidRPr="00981697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Andrey</w:t>
        </w:r>
        <w:proofErr w:type="spellEnd"/>
        <w:r w:rsidR="00981697" w:rsidRPr="00981697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 G. </w:t>
        </w:r>
        <w:proofErr w:type="spellStart"/>
        <w:r w:rsidR="00981697" w:rsidRPr="00981697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Cherstvy</w:t>
        </w:r>
        <w:proofErr w:type="spellEnd"/>
        <w:r w:rsidR="00981697" w:rsidRPr="00981697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, Ralf Metzler, Wealth distrib</w:t>
        </w:r>
        <w:r w:rsidR="00981697" w:rsidRPr="00981697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u</w:t>
        </w:r>
        <w:r w:rsidR="00EF2B35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tion.</w:t>
        </w:r>
        <w:r w:rsidR="00981697" w:rsidRPr="00981697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 Pareto law, and stretched exponential decay of money: Co</w:t>
        </w:r>
        <w:r w:rsidR="00981697" w:rsidRPr="00981697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m</w:t>
        </w:r>
        <w:r w:rsidR="00981697" w:rsidRPr="00981697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puter sim</w:t>
        </w:r>
        <w:r w:rsidR="00981697" w:rsidRPr="00981697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u</w:t>
        </w:r>
        <w:r w:rsidR="00981697" w:rsidRPr="00981697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lations analysis of agent-based models, </w:t>
        </w:r>
        <w:proofErr w:type="spellStart"/>
        <w:r w:rsidR="00981697" w:rsidRPr="00981697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Physica</w:t>
        </w:r>
        <w:proofErr w:type="spellEnd"/>
        <w:r w:rsidR="00981697" w:rsidRPr="00981697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 A 490 (278) (3028).</w:t>
        </w:r>
      </w:hyperlink>
    </w:p>
    <w:p w:rsidR="00177B9E" w:rsidRPr="00981697" w:rsidRDefault="00567128" w:rsidP="00177B9E">
      <w:pPr>
        <w:numPr>
          <w:ilvl w:val="0"/>
          <w:numId w:val="22"/>
        </w:numPr>
        <w:rPr>
          <w:rFonts w:cs="Tms Rmn"/>
          <w:color w:val="000000"/>
          <w:sz w:val="16"/>
          <w:szCs w:val="16"/>
        </w:rPr>
      </w:pPr>
      <w:hyperlink r:id="rId22" w:history="1">
        <w:r w:rsidR="00EF2B35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I. </w:t>
        </w:r>
        <w:proofErr w:type="spellStart"/>
        <w:r w:rsidR="00EF2B35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Eliazar</w:t>
        </w:r>
        <w:proofErr w:type="spellEnd"/>
        <w:r w:rsidR="00EF2B35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, M.H. Cohen.</w:t>
        </w:r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 Hierarchical socioeconomic </w:t>
        </w:r>
        <w:proofErr w:type="spellStart"/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fractality</w:t>
        </w:r>
        <w:proofErr w:type="spellEnd"/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: the rich, the poor, and the middle-class, </w:t>
        </w:r>
        <w:proofErr w:type="spellStart"/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Physica</w:t>
        </w:r>
        <w:proofErr w:type="spellEnd"/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 A 402 (30) (2014).</w:t>
        </w:r>
      </w:hyperlink>
    </w:p>
    <w:p w:rsidR="00981697" w:rsidRPr="00981697" w:rsidRDefault="00567128" w:rsidP="00177B9E">
      <w:pPr>
        <w:numPr>
          <w:ilvl w:val="0"/>
          <w:numId w:val="22"/>
        </w:numPr>
        <w:rPr>
          <w:rFonts w:cs="Tms Rmn"/>
          <w:color w:val="000000"/>
          <w:sz w:val="16"/>
          <w:szCs w:val="16"/>
        </w:rPr>
      </w:pPr>
      <w:hyperlink r:id="rId23" w:history="1"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M. </w:t>
        </w:r>
        <w:proofErr w:type="spellStart"/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Jagielski</w:t>
        </w:r>
        <w:proofErr w:type="spellEnd"/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, R. </w:t>
        </w:r>
        <w:proofErr w:type="spellStart"/>
        <w:r w:rsidR="00EF2B35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Kutner</w:t>
        </w:r>
        <w:proofErr w:type="spellEnd"/>
        <w:r w:rsidR="00EF2B35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.</w:t>
        </w:r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 </w:t>
        </w:r>
        <w:proofErr w:type="spellStart"/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Modelling</w:t>
        </w:r>
        <w:proofErr w:type="spellEnd"/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 of income distribution in the Eur</w:t>
        </w:r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o</w:t>
        </w:r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pean Union with the Fokker–Planck equation, </w:t>
        </w:r>
        <w:proofErr w:type="spellStart"/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Physica</w:t>
        </w:r>
        <w:proofErr w:type="spellEnd"/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 A 392 (2130) (2013).</w:t>
        </w:r>
      </w:hyperlink>
    </w:p>
    <w:p w:rsidR="00981697" w:rsidRPr="00981697" w:rsidRDefault="00567128" w:rsidP="00177B9E">
      <w:pPr>
        <w:numPr>
          <w:ilvl w:val="0"/>
          <w:numId w:val="22"/>
        </w:numPr>
        <w:rPr>
          <w:rFonts w:cs="Tms Rmn"/>
          <w:color w:val="000000"/>
          <w:sz w:val="16"/>
          <w:szCs w:val="16"/>
        </w:rPr>
      </w:pPr>
      <w:hyperlink r:id="rId24" w:history="1"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P. </w:t>
        </w:r>
        <w:proofErr w:type="spellStart"/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Gopikrishnan</w:t>
        </w:r>
        <w:proofErr w:type="spellEnd"/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, V. </w:t>
        </w:r>
        <w:proofErr w:type="spellStart"/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Plerou</w:t>
        </w:r>
        <w:proofErr w:type="spellEnd"/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, Y. Liu, L.A.N. </w:t>
        </w:r>
        <w:proofErr w:type="spellStart"/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Amaral</w:t>
        </w:r>
        <w:proofErr w:type="spellEnd"/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, X. </w:t>
        </w:r>
        <w:proofErr w:type="spellStart"/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Gabaix</w:t>
        </w:r>
        <w:proofErr w:type="spellEnd"/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, H.E. Sta</w:t>
        </w:r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n</w:t>
        </w:r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ley</w:t>
        </w:r>
        <w:r w:rsidR="00EF2B35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.</w:t>
        </w:r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 Scaling and correlation in financial time series, </w:t>
        </w:r>
        <w:proofErr w:type="spellStart"/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Physica</w:t>
        </w:r>
        <w:proofErr w:type="spellEnd"/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 A 287 (362) (2000).</w:t>
        </w:r>
      </w:hyperlink>
    </w:p>
    <w:p w:rsidR="00981697" w:rsidRPr="00EF2B35" w:rsidRDefault="00567128" w:rsidP="00981697">
      <w:pPr>
        <w:numPr>
          <w:ilvl w:val="0"/>
          <w:numId w:val="22"/>
        </w:numPr>
        <w:rPr>
          <w:rFonts w:cs="Tms Rmn"/>
          <w:color w:val="000000"/>
          <w:sz w:val="16"/>
          <w:szCs w:val="16"/>
        </w:rPr>
      </w:pPr>
      <w:hyperlink r:id="rId25" w:history="1">
        <w:r w:rsidR="00EF2B35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W.J. Reed.</w:t>
        </w:r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 The Pareto law of incomes—an explanation and an exte</w:t>
        </w:r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n</w:t>
        </w:r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sion, </w:t>
        </w:r>
        <w:proofErr w:type="spellStart"/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Physica</w:t>
        </w:r>
        <w:proofErr w:type="spellEnd"/>
        <w:r w:rsidR="00981697" w:rsidRPr="00567128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 A 319 (469) (2003).</w:t>
        </w:r>
      </w:hyperlink>
    </w:p>
    <w:bookmarkStart w:id="0" w:name="bau000001"/>
    <w:p w:rsidR="008B1FFD" w:rsidRDefault="008B1FFD" w:rsidP="008B1FFD">
      <w:pPr>
        <w:numPr>
          <w:ilvl w:val="0"/>
          <w:numId w:val="22"/>
        </w:numPr>
        <w:rPr>
          <w:rFonts w:cs="Tms Rmn"/>
          <w:sz w:val="16"/>
          <w:szCs w:val="16"/>
        </w:rPr>
      </w:pPr>
      <w:r>
        <w:rPr>
          <w:rStyle w:val="text0"/>
          <w:rFonts w:cs="Arial"/>
          <w:sz w:val="16"/>
          <w:szCs w:val="16"/>
        </w:rPr>
        <w:fldChar w:fldCharType="begin"/>
      </w:r>
      <w:r>
        <w:rPr>
          <w:rStyle w:val="text0"/>
          <w:rFonts w:cs="Arial"/>
          <w:sz w:val="16"/>
          <w:szCs w:val="16"/>
        </w:rPr>
        <w:instrText xml:space="preserve"> HYPERLINK "https://www.sciencedirect.com/science/article/pii/S0378437117313171" </w:instrText>
      </w:r>
      <w:r>
        <w:rPr>
          <w:rStyle w:val="text0"/>
          <w:rFonts w:cs="Arial"/>
          <w:sz w:val="16"/>
          <w:szCs w:val="16"/>
        </w:rPr>
      </w:r>
      <w:r>
        <w:rPr>
          <w:rStyle w:val="text0"/>
          <w:rFonts w:cs="Arial"/>
          <w:sz w:val="16"/>
          <w:szCs w:val="16"/>
        </w:rPr>
        <w:fldChar w:fldCharType="separate"/>
      </w:r>
      <w:proofErr w:type="spellStart"/>
      <w:r w:rsidR="00EF2B35" w:rsidRPr="008B1FFD">
        <w:rPr>
          <w:rStyle w:val="Hyperlink"/>
          <w:rFonts w:asciiTheme="minorHAnsi" w:hAnsiTheme="minorHAnsi"/>
          <w:sz w:val="16"/>
          <w:szCs w:val="16"/>
        </w:rPr>
        <w:t>Jie</w:t>
      </w:r>
      <w:proofErr w:type="spellEnd"/>
      <w:r w:rsidR="00EF2B35" w:rsidRPr="008B1FFD">
        <w:rPr>
          <w:rStyle w:val="Hyperlink"/>
          <w:rFonts w:asciiTheme="minorHAnsi" w:hAnsiTheme="minorHAnsi"/>
          <w:sz w:val="16"/>
          <w:szCs w:val="16"/>
        </w:rPr>
        <w:t xml:space="preserve"> Li</w:t>
      </w:r>
      <w:bookmarkStart w:id="1" w:name="bau000002"/>
      <w:bookmarkEnd w:id="0"/>
      <w:r w:rsidR="00EF2B35" w:rsidRPr="008B1FFD">
        <w:rPr>
          <w:rStyle w:val="Hyperlink"/>
          <w:rFonts w:asciiTheme="minorHAnsi" w:hAnsiTheme="minorHAnsi" w:cstheme="minorBidi"/>
          <w:sz w:val="16"/>
          <w:szCs w:val="16"/>
        </w:rPr>
        <w:t xml:space="preserve">, </w:t>
      </w:r>
      <w:r w:rsidR="00EF2B35" w:rsidRPr="008B1FFD">
        <w:rPr>
          <w:rStyle w:val="Hyperlink"/>
          <w:rFonts w:asciiTheme="minorHAnsi" w:hAnsiTheme="minorHAnsi"/>
          <w:sz w:val="16"/>
          <w:szCs w:val="16"/>
        </w:rPr>
        <w:t>Bruce M.</w:t>
      </w:r>
      <w:r w:rsidR="00EF2B35" w:rsidRPr="008B1FFD">
        <w:rPr>
          <w:rStyle w:val="Hyperlink"/>
          <w:rFonts w:asciiTheme="minorHAnsi" w:hAnsiTheme="minorHAnsi"/>
          <w:sz w:val="16"/>
          <w:szCs w:val="16"/>
        </w:rPr>
        <w:t xml:space="preserve"> </w:t>
      </w:r>
      <w:proofErr w:type="spellStart"/>
      <w:r w:rsidR="00EF2B35" w:rsidRPr="008B1FFD">
        <w:rPr>
          <w:rStyle w:val="Hyperlink"/>
          <w:rFonts w:asciiTheme="minorHAnsi" w:hAnsiTheme="minorHAnsi"/>
          <w:sz w:val="16"/>
          <w:szCs w:val="16"/>
        </w:rPr>
        <w:t>Boghosian</w:t>
      </w:r>
      <w:bookmarkEnd w:id="1"/>
      <w:proofErr w:type="spellEnd"/>
      <w:r w:rsidR="00EF2B35" w:rsidRPr="008B1FFD">
        <w:rPr>
          <w:rStyle w:val="Hyperlink"/>
          <w:rFonts w:asciiTheme="minorHAnsi" w:hAnsiTheme="minorHAnsi" w:cstheme="minorBidi"/>
          <w:sz w:val="16"/>
          <w:szCs w:val="16"/>
        </w:rPr>
        <w:t xml:space="preserve">. </w:t>
      </w:r>
      <w:r w:rsidRPr="008B1FFD">
        <w:rPr>
          <w:rStyle w:val="Hyperlink"/>
          <w:rFonts w:asciiTheme="minorHAnsi" w:eastAsia="Times New Roman" w:hAnsiTheme="minorHAnsi" w:cs="t1-gul-regular"/>
          <w:sz w:val="16"/>
          <w:szCs w:val="16"/>
          <w:lang w:val="en-US"/>
        </w:rPr>
        <w:t>Duality in an asset exchange model for wealth distribution (2017).</w:t>
      </w:r>
      <w:proofErr w:type="spellStart"/>
      <w:r>
        <w:rPr>
          <w:rStyle w:val="text0"/>
          <w:rFonts w:cs="Arial"/>
          <w:sz w:val="16"/>
          <w:szCs w:val="16"/>
        </w:rPr>
        <w:fldChar w:fldCharType="end"/>
      </w:r>
      <w:proofErr w:type="spellEnd"/>
    </w:p>
    <w:p w:rsidR="008B1FFD" w:rsidRPr="00B6008F" w:rsidRDefault="008B1FFD" w:rsidP="008B1FFD">
      <w:pPr>
        <w:numPr>
          <w:ilvl w:val="0"/>
          <w:numId w:val="22"/>
        </w:numPr>
        <w:rPr>
          <w:rFonts w:cs="Tms Rmn"/>
          <w:sz w:val="16"/>
          <w:szCs w:val="16"/>
        </w:rPr>
      </w:pPr>
      <w:hyperlink r:id="rId26" w:history="1">
        <w:proofErr w:type="spellStart"/>
        <w:r w:rsidRPr="008B1FFD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Asim</w:t>
        </w:r>
        <w:proofErr w:type="spellEnd"/>
        <w:r w:rsidRPr="008B1FFD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 </w:t>
        </w:r>
        <w:proofErr w:type="spellStart"/>
        <w:r w:rsidRPr="008B1FFD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Ghosh</w:t>
        </w:r>
        <w:proofErr w:type="spellEnd"/>
        <w:r w:rsidRPr="008B1FFD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, </w:t>
        </w:r>
        <w:proofErr w:type="spellStart"/>
        <w:r w:rsidRPr="008B1FFD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Arnab</w:t>
        </w:r>
        <w:proofErr w:type="spellEnd"/>
        <w:r w:rsidRPr="008B1FFD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 </w:t>
        </w:r>
        <w:proofErr w:type="spellStart"/>
        <w:r w:rsidRPr="008B1FFD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Chatterjee</w:t>
        </w:r>
        <w:proofErr w:type="spellEnd"/>
        <w:r w:rsidRPr="008B1FFD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, Jun-</w:t>
        </w:r>
        <w:proofErr w:type="spellStart"/>
        <w:r w:rsidRPr="008B1FFD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ichi</w:t>
        </w:r>
        <w:proofErr w:type="spellEnd"/>
        <w:r w:rsidRPr="008B1FFD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 Inoue, </w:t>
        </w:r>
        <w:proofErr w:type="spellStart"/>
        <w:r w:rsidRPr="008B1FFD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Bikas</w:t>
        </w:r>
        <w:proofErr w:type="spellEnd"/>
        <w:r w:rsidRPr="008B1FFD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 xml:space="preserve"> K. </w:t>
        </w:r>
        <w:proofErr w:type="spellStart"/>
        <w:r w:rsidRPr="008B1FFD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Chakrabarti</w:t>
        </w:r>
        <w:proofErr w:type="spellEnd"/>
        <w:r w:rsidRPr="008B1FFD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. Inequali</w:t>
        </w:r>
        <w:r w:rsidRPr="008B1FFD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t</w:t>
        </w:r>
        <w:r w:rsidRPr="008B1FFD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y measures in kinetic exchange models of wealth</w:t>
        </w:r>
        <w:r w:rsidRPr="008B1FFD">
          <w:rPr>
            <w:rStyle w:val="Hyperlink"/>
            <w:rFonts w:asciiTheme="minorHAnsi" w:hAnsiTheme="minorHAnsi" w:cs="Tms Rmn"/>
            <w:sz w:val="16"/>
            <w:szCs w:val="16"/>
          </w:rPr>
          <w:t xml:space="preserve"> </w:t>
        </w:r>
        <w:r w:rsidRPr="008B1FFD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distrib</w:t>
        </w:r>
        <w:r w:rsidRPr="008B1FFD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u</w:t>
        </w:r>
        <w:r w:rsidRPr="008B1FFD">
          <w:rPr>
            <w:rStyle w:val="Hyperlink"/>
            <w:rFonts w:asciiTheme="minorHAnsi" w:eastAsia="Times New Roman" w:hAnsiTheme="minorHAnsi" w:cs="t1-gul-regular"/>
            <w:sz w:val="16"/>
            <w:szCs w:val="16"/>
            <w:lang w:val="en-US"/>
          </w:rPr>
          <w:t>tions (2016).</w:t>
        </w:r>
      </w:hyperlink>
    </w:p>
    <w:p w:rsidR="00B6008F" w:rsidRPr="00880493" w:rsidRDefault="00B6008F" w:rsidP="008B1FFD">
      <w:pPr>
        <w:numPr>
          <w:ilvl w:val="0"/>
          <w:numId w:val="22"/>
        </w:numPr>
        <w:rPr>
          <w:rFonts w:cs="Tms Rmn"/>
          <w:sz w:val="16"/>
          <w:szCs w:val="16"/>
        </w:rPr>
      </w:pPr>
      <w:hyperlink r:id="rId27" w:history="1">
        <w:proofErr w:type="spellStart"/>
        <w:r w:rsidRPr="00B6008F">
          <w:rPr>
            <w:rStyle w:val="Hyperlink"/>
            <w:rFonts w:asciiTheme="minorHAnsi" w:hAnsiTheme="minorHAnsi" w:cstheme="minorBidi"/>
            <w:sz w:val="16"/>
            <w:szCs w:val="16"/>
          </w:rPr>
          <w:t>Jie</w:t>
        </w:r>
        <w:proofErr w:type="spellEnd"/>
        <w:r w:rsidRPr="00B6008F">
          <w:rPr>
            <w:rStyle w:val="Hyperlink"/>
            <w:rFonts w:asciiTheme="minorHAnsi" w:hAnsiTheme="minorHAnsi" w:cstheme="minorBidi"/>
            <w:sz w:val="16"/>
            <w:szCs w:val="16"/>
          </w:rPr>
          <w:t xml:space="preserve"> Li, Bruce M. </w:t>
        </w:r>
        <w:proofErr w:type="spellStart"/>
        <w:r w:rsidRPr="00B6008F">
          <w:rPr>
            <w:rStyle w:val="Hyperlink"/>
            <w:rFonts w:asciiTheme="minorHAnsi" w:hAnsiTheme="minorHAnsi" w:cstheme="minorBidi"/>
            <w:sz w:val="16"/>
            <w:szCs w:val="16"/>
          </w:rPr>
          <w:t>Boghosian</w:t>
        </w:r>
        <w:proofErr w:type="spellEnd"/>
        <w:r w:rsidRPr="00B6008F">
          <w:rPr>
            <w:rStyle w:val="Hyperlink"/>
            <w:rFonts w:asciiTheme="minorHAnsi" w:hAnsiTheme="minorHAnsi" w:cstheme="minorBidi"/>
            <w:sz w:val="16"/>
            <w:szCs w:val="16"/>
          </w:rPr>
          <w:t xml:space="preserve">, </w:t>
        </w:r>
        <w:proofErr w:type="spellStart"/>
        <w:r w:rsidRPr="00B6008F">
          <w:rPr>
            <w:rStyle w:val="Hyperlink"/>
            <w:rFonts w:asciiTheme="minorHAnsi" w:hAnsiTheme="minorHAnsi" w:cstheme="minorBidi"/>
            <w:sz w:val="16"/>
            <w:szCs w:val="16"/>
          </w:rPr>
          <w:t>Chengli</w:t>
        </w:r>
        <w:proofErr w:type="spellEnd"/>
        <w:r w:rsidRPr="00B6008F">
          <w:rPr>
            <w:rStyle w:val="Hyperlink"/>
            <w:rFonts w:asciiTheme="minorHAnsi" w:hAnsiTheme="minorHAnsi" w:cstheme="minorBidi"/>
            <w:sz w:val="16"/>
            <w:szCs w:val="16"/>
          </w:rPr>
          <w:t xml:space="preserve"> Li. The Affine Wealth Model: An agent-based model of asset e</w:t>
        </w:r>
        <w:r w:rsidRPr="00B6008F">
          <w:rPr>
            <w:rStyle w:val="Hyperlink"/>
            <w:rFonts w:asciiTheme="minorHAnsi" w:hAnsiTheme="minorHAnsi" w:cstheme="minorBidi"/>
            <w:sz w:val="16"/>
            <w:szCs w:val="16"/>
          </w:rPr>
          <w:t>x</w:t>
        </w:r>
        <w:r w:rsidRPr="00B6008F">
          <w:rPr>
            <w:rStyle w:val="Hyperlink"/>
            <w:rFonts w:asciiTheme="minorHAnsi" w:hAnsiTheme="minorHAnsi" w:cstheme="minorBidi"/>
            <w:sz w:val="16"/>
            <w:szCs w:val="16"/>
          </w:rPr>
          <w:t>change that allows for negative-wealth agents and its empirical validation (2018).</w:t>
        </w:r>
      </w:hyperlink>
    </w:p>
    <w:p w:rsidR="00880493" w:rsidRPr="00B6008F" w:rsidRDefault="00880493" w:rsidP="008B1FFD">
      <w:pPr>
        <w:numPr>
          <w:ilvl w:val="0"/>
          <w:numId w:val="22"/>
        </w:numPr>
        <w:rPr>
          <w:rFonts w:cs="Tms Rmn"/>
          <w:sz w:val="16"/>
          <w:szCs w:val="16"/>
        </w:rPr>
      </w:pPr>
      <w:hyperlink r:id="rId28" w:history="1">
        <w:r w:rsidRPr="00880493">
          <w:rPr>
            <w:rStyle w:val="Hyperlink"/>
            <w:rFonts w:asciiTheme="minorHAnsi" w:hAnsiTheme="minorHAnsi" w:cstheme="minorBidi"/>
            <w:sz w:val="16"/>
            <w:szCs w:val="16"/>
          </w:rPr>
          <w:t>Alexis Akira Toda. Wealth distribution with random discount factors (2018).</w:t>
        </w:r>
      </w:hyperlink>
    </w:p>
    <w:p w:rsidR="003410C8" w:rsidRPr="001C4150" w:rsidRDefault="003410C8" w:rsidP="004B7941">
      <w:pPr>
        <w:pStyle w:val="FigureCaption0"/>
        <w:jc w:val="both"/>
        <w:rPr>
          <w:rFonts w:ascii="Helvetica" w:hAnsi="Helvetica"/>
          <w:color w:val="000000"/>
        </w:rPr>
      </w:pPr>
    </w:p>
    <w:sectPr w:rsidR="003410C8" w:rsidRPr="001C4150" w:rsidSect="0069250A">
      <w:headerReference w:type="even" r:id="rId29"/>
      <w:headerReference w:type="default" r:id="rId30"/>
      <w:type w:val="continuous"/>
      <w:pgSz w:w="11340" w:h="15480" w:code="1"/>
      <w:pgMar w:top="1195" w:right="605" w:bottom="360" w:left="720" w:header="605" w:footer="72" w:gutter="0"/>
      <w:cols w:num="2" w:space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780C" w:rsidRDefault="00D3780C">
      <w:r>
        <w:separator/>
      </w:r>
    </w:p>
  </w:endnote>
  <w:endnote w:type="continuationSeparator" w:id="0">
    <w:p w:rsidR="00D3780C" w:rsidRDefault="00D378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1-gul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B17" w:rsidRDefault="00E12B17">
    <w:pPr>
      <w:spacing w:line="20" w:lineRule="exact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B17" w:rsidRDefault="00E12B17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B17" w:rsidRDefault="00E12B17">
    <w:pPr>
      <w:pStyle w:val="Footer"/>
      <w:spacing w:line="20" w:lineRule="exact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780C" w:rsidRDefault="00D3780C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:rsidR="00D3780C" w:rsidRDefault="00D378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B17" w:rsidRDefault="008D7ABC">
    <w:pPr>
      <w:pStyle w:val="Header"/>
      <w:tabs>
        <w:tab w:val="clear" w:pos="10200"/>
        <w:tab w:val="right" w:pos="10320"/>
      </w:tabs>
      <w:spacing w:line="180" w:lineRule="exact"/>
    </w:pPr>
    <w:r>
      <w:rPr>
        <w:noProof/>
      </w:rPr>
      <w:fldChar w:fldCharType="begin"/>
    </w:r>
    <w:r w:rsidR="005F5D6C">
      <w:rPr>
        <w:noProof/>
      </w:rPr>
      <w:instrText>PAGE</w:instrText>
    </w:r>
    <w:r>
      <w:rPr>
        <w:noProof/>
      </w:rPr>
      <w:fldChar w:fldCharType="separate"/>
    </w:r>
    <w:r w:rsidR="00E12B17">
      <w:rPr>
        <w:noProof/>
      </w:rPr>
      <w:t>2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>IEEE TRANSACTIONS ON XXXXXXXXXXXXXXXXXXXX,  vol.  #,  no.  #,  MMMMMMMM  1996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8D7ABC">
      <w:rPr>
        <w:noProof/>
      </w:rPr>
      <w:fldChar w:fldCharType="begin"/>
    </w:r>
    <w:r w:rsidR="005F5D6C">
      <w:rPr>
        <w:noProof/>
      </w:rPr>
      <w:instrText>PAGE</w:instrText>
    </w:r>
    <w:r w:rsidR="008D7ABC">
      <w:rPr>
        <w:noProof/>
      </w:rPr>
      <w:fldChar w:fldCharType="separate"/>
    </w:r>
    <w:r>
      <w:rPr>
        <w:noProof/>
      </w:rPr>
      <w:t>3</w:t>
    </w:r>
    <w:r w:rsidR="008D7ABC">
      <w:rPr>
        <w:noProof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>IEEE TRANSACTIONS ON journal name,  manuscript ID</w:t>
    </w:r>
    <w:r>
      <w:tab/>
    </w:r>
    <w:r>
      <w:rPr>
        <w:b/>
        <w:caps w:val="0"/>
        <w:vanish/>
        <w:sz w:val="16"/>
      </w:rPr>
      <w:t>first page</w:t>
    </w:r>
    <w:r>
      <w:rPr>
        <w:caps w:val="0"/>
        <w:vanish/>
      </w:rPr>
      <w:t xml:space="preserve">   </w:t>
    </w:r>
    <w:r w:rsidR="008D7ABC">
      <w:rPr>
        <w:noProof/>
      </w:rPr>
      <w:fldChar w:fldCharType="begin"/>
    </w:r>
    <w:r w:rsidR="005F5D6C">
      <w:rPr>
        <w:noProof/>
      </w:rPr>
      <w:instrText xml:space="preserve"> PAGE </w:instrText>
    </w:r>
    <w:r w:rsidR="008D7ABC">
      <w:rPr>
        <w:noProof/>
      </w:rPr>
      <w:fldChar w:fldCharType="separate"/>
    </w:r>
    <w:r w:rsidR="00880493">
      <w:rPr>
        <w:noProof/>
      </w:rPr>
      <w:t>1</w:t>
    </w:r>
    <w:r w:rsidR="008D7ABC">
      <w:rPr>
        <w:noProof/>
      </w:rPr>
      <w:fldChar w:fldCharType="end"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B17" w:rsidRDefault="008D7ABC">
    <w:pPr>
      <w:pStyle w:val="Header"/>
      <w:tabs>
        <w:tab w:val="clear" w:pos="10200"/>
        <w:tab w:val="right" w:pos="10320"/>
      </w:tabs>
      <w:spacing w:line="180" w:lineRule="exact"/>
    </w:pPr>
    <w:r>
      <w:rPr>
        <w:noProof/>
      </w:rPr>
      <w:fldChar w:fldCharType="begin"/>
    </w:r>
    <w:r w:rsidR="005F5D6C">
      <w:rPr>
        <w:noProof/>
      </w:rPr>
      <w:instrText>PAGE</w:instrText>
    </w:r>
    <w:r>
      <w:rPr>
        <w:noProof/>
      </w:rPr>
      <w:fldChar w:fldCharType="separate"/>
    </w:r>
    <w:r w:rsidR="00880493">
      <w:rPr>
        <w:noProof/>
      </w:rPr>
      <w:t>2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>IEEE TRANSACTIONS ON journal name,  manuscript id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>AUTHOR et al.: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8D7ABC">
      <w:rPr>
        <w:noProof/>
      </w:rPr>
      <w:fldChar w:fldCharType="begin"/>
    </w:r>
    <w:r w:rsidR="005F5D6C">
      <w:rPr>
        <w:noProof/>
      </w:rPr>
      <w:instrText>PAGE</w:instrText>
    </w:r>
    <w:r w:rsidR="008D7ABC">
      <w:rPr>
        <w:noProof/>
      </w:rPr>
      <w:fldChar w:fldCharType="separate"/>
    </w:r>
    <w:r w:rsidR="00880493">
      <w:rPr>
        <w:noProof/>
      </w:rPr>
      <w:t>3</w:t>
    </w:r>
    <w:r w:rsidR="008D7ABC">
      <w:rPr>
        <w:noProof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6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7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8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>
    <w:nsid w:val="6DC3293B"/>
    <w:multiLevelType w:val="singleLevel"/>
    <w:tmpl w:val="DD7C86AA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2"/>
        <w:szCs w:val="22"/>
      </w:rPr>
    </w:lvl>
  </w:abstractNum>
  <w:abstractNum w:abstractNumId="33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4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5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5"/>
  </w:num>
  <w:num w:numId="4">
    <w:abstractNumId w:val="22"/>
  </w:num>
  <w:num w:numId="5">
    <w:abstractNumId w:val="33"/>
  </w:num>
  <w:num w:numId="6">
    <w:abstractNumId w:val="10"/>
  </w:num>
  <w:num w:numId="7">
    <w:abstractNumId w:val="17"/>
  </w:num>
  <w:num w:numId="8">
    <w:abstractNumId w:val="9"/>
  </w:num>
  <w:num w:numId="9">
    <w:abstractNumId w:val="8"/>
  </w:num>
  <w:num w:numId="10">
    <w:abstractNumId w:val="0"/>
  </w:num>
  <w:num w:numId="11">
    <w:abstractNumId w:val="16"/>
  </w:num>
  <w:num w:numId="1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3"/>
  </w:num>
  <w:num w:numId="14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8"/>
  </w:num>
  <w:num w:numId="16">
    <w:abstractNumId w:val="11"/>
  </w:num>
  <w:num w:numId="17">
    <w:abstractNumId w:val="27"/>
  </w:num>
  <w:num w:numId="18">
    <w:abstractNumId w:val="24"/>
  </w:num>
  <w:num w:numId="19">
    <w:abstractNumId w:val="34"/>
  </w:num>
  <w:num w:numId="20">
    <w:abstractNumId w:val="13"/>
  </w:num>
  <w:num w:numId="21">
    <w:abstractNumId w:val="12"/>
  </w:num>
  <w:num w:numId="22">
    <w:abstractNumId w:val="32"/>
  </w:num>
  <w:num w:numId="23">
    <w:abstractNumId w:val="19"/>
  </w:num>
  <w:num w:numId="24">
    <w:abstractNumId w:val="29"/>
  </w:num>
  <w:num w:numId="25">
    <w:abstractNumId w:val="4"/>
  </w:num>
  <w:num w:numId="26">
    <w:abstractNumId w:val="2"/>
  </w:num>
  <w:num w:numId="27">
    <w:abstractNumId w:val="5"/>
  </w:num>
  <w:num w:numId="28">
    <w:abstractNumId w:val="20"/>
  </w:num>
  <w:num w:numId="29">
    <w:abstractNumId w:val="35"/>
  </w:num>
  <w:num w:numId="30">
    <w:abstractNumId w:val="25"/>
  </w:num>
  <w:num w:numId="31">
    <w:abstractNumId w:val="21"/>
  </w:num>
  <w:num w:numId="32">
    <w:abstractNumId w:val="28"/>
  </w:num>
  <w:num w:numId="33">
    <w:abstractNumId w:val="30"/>
  </w:num>
  <w:num w:numId="34">
    <w:abstractNumId w:val="6"/>
  </w:num>
  <w:num w:numId="35">
    <w:abstractNumId w:val="7"/>
  </w:num>
  <w:num w:numId="36">
    <w:abstractNumId w:val="14"/>
  </w:num>
  <w:num w:numId="37">
    <w:abstractNumId w:val="31"/>
  </w:num>
  <w:num w:numId="38">
    <w:abstractNumId w:val="26"/>
  </w:num>
  <w:num w:numId="3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intFractionalCharacterWidth/>
  <w:mirrorMargins/>
  <w:hideSpellingErrors/>
  <w:proofState w:spelling="clean"/>
  <w:attachedTemplate r:id="rId1"/>
  <w:linkStyles/>
  <w:stylePaneFormatFilter w:val="3F01"/>
  <w:defaultTabStop w:val="720"/>
  <w:autoHyphenation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239C"/>
    <w:rsid w:val="00005C68"/>
    <w:rsid w:val="0002223B"/>
    <w:rsid w:val="000247D7"/>
    <w:rsid w:val="00051321"/>
    <w:rsid w:val="0005356D"/>
    <w:rsid w:val="00094E88"/>
    <w:rsid w:val="000C39D7"/>
    <w:rsid w:val="000F0D84"/>
    <w:rsid w:val="00173C4D"/>
    <w:rsid w:val="00177B9E"/>
    <w:rsid w:val="00184AFD"/>
    <w:rsid w:val="001A0216"/>
    <w:rsid w:val="001A7640"/>
    <w:rsid w:val="001B1F3C"/>
    <w:rsid w:val="001C4150"/>
    <w:rsid w:val="001C466C"/>
    <w:rsid w:val="001C4F6D"/>
    <w:rsid w:val="0021492B"/>
    <w:rsid w:val="00231982"/>
    <w:rsid w:val="002522DF"/>
    <w:rsid w:val="0027695E"/>
    <w:rsid w:val="002A3237"/>
    <w:rsid w:val="002B6316"/>
    <w:rsid w:val="002D46B5"/>
    <w:rsid w:val="002E799D"/>
    <w:rsid w:val="002F1F6E"/>
    <w:rsid w:val="002F728F"/>
    <w:rsid w:val="003224FF"/>
    <w:rsid w:val="003410C8"/>
    <w:rsid w:val="00341B43"/>
    <w:rsid w:val="003462E2"/>
    <w:rsid w:val="0035249C"/>
    <w:rsid w:val="00352868"/>
    <w:rsid w:val="003E7ABB"/>
    <w:rsid w:val="003F0C56"/>
    <w:rsid w:val="003F1546"/>
    <w:rsid w:val="0042262A"/>
    <w:rsid w:val="004549B7"/>
    <w:rsid w:val="00482F20"/>
    <w:rsid w:val="00490B92"/>
    <w:rsid w:val="004A234F"/>
    <w:rsid w:val="004A4770"/>
    <w:rsid w:val="004B7941"/>
    <w:rsid w:val="004E5998"/>
    <w:rsid w:val="00525052"/>
    <w:rsid w:val="005348DB"/>
    <w:rsid w:val="00535266"/>
    <w:rsid w:val="00567128"/>
    <w:rsid w:val="0058572D"/>
    <w:rsid w:val="00596BBA"/>
    <w:rsid w:val="005F5D6C"/>
    <w:rsid w:val="00612061"/>
    <w:rsid w:val="006750F5"/>
    <w:rsid w:val="006765A8"/>
    <w:rsid w:val="006914C1"/>
    <w:rsid w:val="0069250A"/>
    <w:rsid w:val="0071239C"/>
    <w:rsid w:val="00717985"/>
    <w:rsid w:val="0073587B"/>
    <w:rsid w:val="00737FEE"/>
    <w:rsid w:val="0074172D"/>
    <w:rsid w:val="00753F24"/>
    <w:rsid w:val="00775BE8"/>
    <w:rsid w:val="007C04F7"/>
    <w:rsid w:val="007C2FA6"/>
    <w:rsid w:val="007C46FD"/>
    <w:rsid w:val="007F16F8"/>
    <w:rsid w:val="00850C4C"/>
    <w:rsid w:val="00861C84"/>
    <w:rsid w:val="00875200"/>
    <w:rsid w:val="00880493"/>
    <w:rsid w:val="00887762"/>
    <w:rsid w:val="008B1FFD"/>
    <w:rsid w:val="008D7ABC"/>
    <w:rsid w:val="008F41D2"/>
    <w:rsid w:val="008F6DB2"/>
    <w:rsid w:val="00957AAC"/>
    <w:rsid w:val="00981697"/>
    <w:rsid w:val="009848F6"/>
    <w:rsid w:val="009A0482"/>
    <w:rsid w:val="009D2542"/>
    <w:rsid w:val="009E3563"/>
    <w:rsid w:val="009E6FF0"/>
    <w:rsid w:val="009F71CB"/>
    <w:rsid w:val="00A211B7"/>
    <w:rsid w:val="00A3073F"/>
    <w:rsid w:val="00A3099C"/>
    <w:rsid w:val="00A62F1D"/>
    <w:rsid w:val="00A64EB7"/>
    <w:rsid w:val="00A76BBC"/>
    <w:rsid w:val="00A82549"/>
    <w:rsid w:val="00AB4ED5"/>
    <w:rsid w:val="00AB633F"/>
    <w:rsid w:val="00AC6997"/>
    <w:rsid w:val="00AF21C7"/>
    <w:rsid w:val="00AF78D0"/>
    <w:rsid w:val="00B11193"/>
    <w:rsid w:val="00B12953"/>
    <w:rsid w:val="00B14940"/>
    <w:rsid w:val="00B23D4B"/>
    <w:rsid w:val="00B4617A"/>
    <w:rsid w:val="00B474E9"/>
    <w:rsid w:val="00B538EB"/>
    <w:rsid w:val="00B6008F"/>
    <w:rsid w:val="00B65286"/>
    <w:rsid w:val="00BE37C4"/>
    <w:rsid w:val="00BF5FE4"/>
    <w:rsid w:val="00C03FD8"/>
    <w:rsid w:val="00C600B9"/>
    <w:rsid w:val="00C731E7"/>
    <w:rsid w:val="00CB4ADB"/>
    <w:rsid w:val="00CF0B8C"/>
    <w:rsid w:val="00D17C46"/>
    <w:rsid w:val="00D25C27"/>
    <w:rsid w:val="00D3780C"/>
    <w:rsid w:val="00D546C6"/>
    <w:rsid w:val="00D61B4E"/>
    <w:rsid w:val="00D67711"/>
    <w:rsid w:val="00D96813"/>
    <w:rsid w:val="00DB0A5B"/>
    <w:rsid w:val="00DD3B3D"/>
    <w:rsid w:val="00DE2722"/>
    <w:rsid w:val="00E12B17"/>
    <w:rsid w:val="00E47C01"/>
    <w:rsid w:val="00E64126"/>
    <w:rsid w:val="00E71401"/>
    <w:rsid w:val="00EB75A7"/>
    <w:rsid w:val="00EF2B35"/>
    <w:rsid w:val="00F00480"/>
    <w:rsid w:val="00F716F5"/>
    <w:rsid w:val="00F71962"/>
    <w:rsid w:val="00F964F4"/>
    <w:rsid w:val="00FA68EB"/>
    <w:rsid w:val="00FB6506"/>
    <w:rsid w:val="00FC0562"/>
    <w:rsid w:val="00FF5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List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D6C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GB"/>
    </w:rPr>
  </w:style>
  <w:style w:type="paragraph" w:styleId="Heading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FootnoteReference">
    <w:name w:val="footnote reference"/>
    <w:semiHidden/>
    <w:rsid w:val="0073587B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rPr>
      <w:i/>
      <w:sz w:val="16"/>
    </w:rPr>
  </w:style>
  <w:style w:type="paragraph" w:styleId="Header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73587B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PageNumber">
    <w:name w:val="page number"/>
    <w:basedOn w:val="DefaultParagraphFont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FootnoteText"/>
    <w:rsid w:val="0073587B"/>
    <w:pPr>
      <w:framePr w:wrap="notBeside"/>
    </w:pPr>
  </w:style>
  <w:style w:type="character" w:customStyle="1" w:styleId="Footnotereferenceto">
    <w:name w:val="Footnote (reference to)"/>
    <w:basedOn w:val="FootnoteReferenc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DefaultParagraphFont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autoSpaceDE w:val="0"/>
      <w:autoSpaceDN w:val="0"/>
      <w:spacing w:line="240" w:lineRule="auto"/>
    </w:pPr>
    <w:rPr>
      <w:rFonts w:ascii="Times New Roman" w:hAnsi="Times New Roman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sz w:val="20"/>
    </w:rPr>
  </w:style>
  <w:style w:type="paragraph" w:customStyle="1" w:styleId="ReferenceHead">
    <w:name w:val="Reference Head"/>
    <w:basedOn w:val="Heading1"/>
    <w:rsid w:val="0073587B"/>
    <w:pPr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autoSpaceDE w:val="0"/>
      <w:autoSpaceDN w:val="0"/>
      <w:spacing w:line="240" w:lineRule="auto"/>
    </w:pPr>
    <w:rPr>
      <w:rFonts w:ascii="Times New Roman" w:hAnsi="Times New Roman"/>
      <w:sz w:val="16"/>
      <w:szCs w:val="16"/>
    </w:rPr>
  </w:style>
  <w:style w:type="paragraph" w:customStyle="1" w:styleId="TableTitle0">
    <w:name w:val="Table Title"/>
    <w:basedOn w:val="Normal"/>
    <w:rsid w:val="0073587B"/>
    <w:pPr>
      <w:autoSpaceDE w:val="0"/>
      <w:autoSpaceDN w:val="0"/>
      <w:spacing w:line="240" w:lineRule="auto"/>
      <w:jc w:val="center"/>
    </w:pPr>
    <w:rPr>
      <w:rFonts w:ascii="Times New Roman" w:hAnsi="Times New Roman"/>
      <w:smallCaps/>
      <w:sz w:val="16"/>
      <w:szCs w:val="16"/>
    </w:rPr>
  </w:style>
  <w:style w:type="character" w:styleId="Hyperlink">
    <w:name w:val="Hyperlink"/>
    <w:basedOn w:val="DefaultParagraphFont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4"/>
      <w:szCs w:val="24"/>
    </w:rPr>
  </w:style>
  <w:style w:type="character" w:styleId="FollowedHyperlink">
    <w:name w:val="FollowedHyperlink"/>
    <w:basedOn w:val="DefaultParagraphFont"/>
    <w:rsid w:val="0073587B"/>
    <w:rPr>
      <w:color w:val="800080"/>
      <w:u w:val="single"/>
    </w:rPr>
  </w:style>
  <w:style w:type="character" w:styleId="Strong">
    <w:name w:val="Strong"/>
    <w:basedOn w:val="DefaultParagraphFont"/>
    <w:qFormat/>
    <w:rsid w:val="0073587B"/>
    <w:rPr>
      <w:b/>
      <w:bCs/>
    </w:rPr>
  </w:style>
  <w:style w:type="character" w:styleId="CommentReference">
    <w:name w:val="annotation reference"/>
    <w:basedOn w:val="DefaultParagraphFont"/>
    <w:rsid w:val="008877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776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87762"/>
    <w:rPr>
      <w:rFonts w:ascii="Palatino" w:hAnsi="Palatino"/>
      <w:kern w:val="16"/>
    </w:rPr>
  </w:style>
  <w:style w:type="paragraph" w:styleId="CommentSubject">
    <w:name w:val="annotation subject"/>
    <w:basedOn w:val="CommentText"/>
    <w:next w:val="CommentText"/>
    <w:link w:val="CommentSubjectChar"/>
    <w:rsid w:val="00887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87762"/>
    <w:rPr>
      <w:rFonts w:ascii="Palatino" w:hAnsi="Palatino"/>
      <w:b/>
      <w:bCs/>
      <w:kern w:val="16"/>
    </w:rPr>
  </w:style>
  <w:style w:type="paragraph" w:styleId="Revisio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BalloonText">
    <w:name w:val="Balloon Text"/>
    <w:basedOn w:val="Normal"/>
    <w:link w:val="BalloonTextCh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7762"/>
    <w:rPr>
      <w:rFonts w:ascii="Tahoma" w:hAnsi="Tahoma" w:cs="Tahoma"/>
      <w:kern w:val="1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C0562"/>
    <w:rPr>
      <w:color w:val="808080"/>
    </w:rPr>
  </w:style>
  <w:style w:type="table" w:styleId="TableGrid">
    <w:name w:val="Table Grid"/>
    <w:basedOn w:val="TableNormal"/>
    <w:rsid w:val="00FC05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697"/>
    <w:pPr>
      <w:ind w:left="720"/>
      <w:contextualSpacing/>
    </w:pPr>
  </w:style>
  <w:style w:type="character" w:customStyle="1" w:styleId="text0">
    <w:name w:val="text"/>
    <w:basedOn w:val="DefaultParagraphFont"/>
    <w:rsid w:val="00EF2B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8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hart" Target="charts/chart5.xml"/><Relationship Id="rId26" Type="http://schemas.openxmlformats.org/officeDocument/2006/relationships/hyperlink" Target="https://www.sciencedirect.com/science/article/pii/S037843711600145X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ciencedirect.com/science/article/pii/S0378437117307410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hart" Target="charts/chart4.xml"/><Relationship Id="rId25" Type="http://schemas.openxmlformats.org/officeDocument/2006/relationships/hyperlink" Target="https://www.sciencedirect.com/science/article/pii/S0378437102015078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chart" Target="charts/chart7.xm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sciencedirect.com/science/article/pii/S0378437100003757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hyperlink" Target="https://www.sciencedirect.com/science/article/pii/S0378437113000629" TargetMode="External"/><Relationship Id="rId28" Type="http://schemas.openxmlformats.org/officeDocument/2006/relationships/hyperlink" Target="https://www.sciencedirect.com/science/article/abs/pii/S0304393218305592" TargetMode="External"/><Relationship Id="rId10" Type="http://schemas.openxmlformats.org/officeDocument/2006/relationships/footer" Target="footer1.xml"/><Relationship Id="rId19" Type="http://schemas.openxmlformats.org/officeDocument/2006/relationships/chart" Target="charts/chart6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Relationship Id="rId22" Type="http://schemas.openxmlformats.org/officeDocument/2006/relationships/hyperlink" Target="https://www.sciencedirect.com/science/article/pii/S0378437114000806" TargetMode="External"/><Relationship Id="rId27" Type="http://schemas.openxmlformats.org/officeDocument/2006/relationships/hyperlink" Target="https://www.sciencedirect.com/science/article/pii/S0378437118313906" TargetMode="External"/><Relationship Id="rId30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Gini Index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Gini Index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Sheet1!$A$2:$A$1002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</c:numCache>
            </c:numRef>
          </c:cat>
          <c:val>
            <c:numRef>
              <c:f>Sheet1!$B$2:$B$1002</c:f>
              <c:numCache>
                <c:formatCode>General</c:formatCode>
                <c:ptCount val="1001"/>
                <c:pt idx="0">
                  <c:v>0.30562359970126907</c:v>
                </c:pt>
                <c:pt idx="1">
                  <c:v>0.34442742998350806</c:v>
                </c:pt>
                <c:pt idx="2">
                  <c:v>0.36703607883022504</c:v>
                </c:pt>
                <c:pt idx="3">
                  <c:v>0.39627230235196303</c:v>
                </c:pt>
                <c:pt idx="4">
                  <c:v>0.40520621373448307</c:v>
                </c:pt>
                <c:pt idx="5">
                  <c:v>0.41884867860550107</c:v>
                </c:pt>
                <c:pt idx="6">
                  <c:v>0.43335486736811113</c:v>
                </c:pt>
                <c:pt idx="7">
                  <c:v>0.44839515455386803</c:v>
                </c:pt>
                <c:pt idx="8">
                  <c:v>0.44758543403552192</c:v>
                </c:pt>
                <c:pt idx="9">
                  <c:v>0.46133901472400601</c:v>
                </c:pt>
                <c:pt idx="10">
                  <c:v>0.46487711998763903</c:v>
                </c:pt>
                <c:pt idx="11">
                  <c:v>0.48252578615832697</c:v>
                </c:pt>
                <c:pt idx="12">
                  <c:v>0.45135802238885814</c:v>
                </c:pt>
                <c:pt idx="13">
                  <c:v>0.44836304200812893</c:v>
                </c:pt>
                <c:pt idx="14">
                  <c:v>0.44588044397539206</c:v>
                </c:pt>
                <c:pt idx="15">
                  <c:v>0.44558478377283112</c:v>
                </c:pt>
                <c:pt idx="16">
                  <c:v>0.45486582974513401</c:v>
                </c:pt>
                <c:pt idx="17">
                  <c:v>0.46941532595972107</c:v>
                </c:pt>
                <c:pt idx="18">
                  <c:v>0.47754981254046802</c:v>
                </c:pt>
                <c:pt idx="19">
                  <c:v>0.46741531796656305</c:v>
                </c:pt>
                <c:pt idx="20">
                  <c:v>0.46544067438863207</c:v>
                </c:pt>
                <c:pt idx="21">
                  <c:v>0.47560070766849305</c:v>
                </c:pt>
                <c:pt idx="22">
                  <c:v>0.49411174194327906</c:v>
                </c:pt>
                <c:pt idx="23">
                  <c:v>0.4656655799658671</c:v>
                </c:pt>
                <c:pt idx="24">
                  <c:v>0.48220243579843508</c:v>
                </c:pt>
                <c:pt idx="25">
                  <c:v>0.47989658671479207</c:v>
                </c:pt>
                <c:pt idx="26">
                  <c:v>0.47994103227343793</c:v>
                </c:pt>
                <c:pt idx="27">
                  <c:v>0.47535191475951705</c:v>
                </c:pt>
                <c:pt idx="28">
                  <c:v>0.48584550906158502</c:v>
                </c:pt>
                <c:pt idx="29">
                  <c:v>0.486947745516354</c:v>
                </c:pt>
                <c:pt idx="30">
                  <c:v>0.47478944756630292</c:v>
                </c:pt>
                <c:pt idx="31">
                  <c:v>0.46878364256201599</c:v>
                </c:pt>
                <c:pt idx="32">
                  <c:v>0.45511904841846496</c:v>
                </c:pt>
                <c:pt idx="33">
                  <c:v>0.44496808168316898</c:v>
                </c:pt>
                <c:pt idx="34">
                  <c:v>0.44800556652858492</c:v>
                </c:pt>
                <c:pt idx="35">
                  <c:v>0.46543929221847802</c:v>
                </c:pt>
                <c:pt idx="36">
                  <c:v>0.46548276690347412</c:v>
                </c:pt>
                <c:pt idx="37">
                  <c:v>0.43991116708625211</c:v>
                </c:pt>
                <c:pt idx="38">
                  <c:v>0.43132278090413911</c:v>
                </c:pt>
                <c:pt idx="39">
                  <c:v>0.42964936595055603</c:v>
                </c:pt>
                <c:pt idx="40">
                  <c:v>0.42331209650757406</c:v>
                </c:pt>
                <c:pt idx="41">
                  <c:v>0.42292545652572999</c:v>
                </c:pt>
                <c:pt idx="42">
                  <c:v>0.41355114701237</c:v>
                </c:pt>
                <c:pt idx="43">
                  <c:v>0.42192322164959606</c:v>
                </c:pt>
                <c:pt idx="44">
                  <c:v>0.44746005745307499</c:v>
                </c:pt>
                <c:pt idx="45">
                  <c:v>0.43751767446436807</c:v>
                </c:pt>
                <c:pt idx="46">
                  <c:v>0.43885853904763611</c:v>
                </c:pt>
                <c:pt idx="47">
                  <c:v>0.45332535816645197</c:v>
                </c:pt>
                <c:pt idx="48">
                  <c:v>0.44796297669220614</c:v>
                </c:pt>
                <c:pt idx="49">
                  <c:v>0.45365969947275808</c:v>
                </c:pt>
                <c:pt idx="50">
                  <c:v>0.47124568953415902</c:v>
                </c:pt>
                <c:pt idx="51">
                  <c:v>0.47160536824603699</c:v>
                </c:pt>
                <c:pt idx="52">
                  <c:v>0.46764700039886797</c:v>
                </c:pt>
                <c:pt idx="53">
                  <c:v>0.48662750327298704</c:v>
                </c:pt>
                <c:pt idx="54">
                  <c:v>0.48403818164253698</c:v>
                </c:pt>
                <c:pt idx="55">
                  <c:v>0.48840740153016998</c:v>
                </c:pt>
                <c:pt idx="56">
                  <c:v>0.47450623803365405</c:v>
                </c:pt>
                <c:pt idx="57">
                  <c:v>0.47392129242692399</c:v>
                </c:pt>
                <c:pt idx="58">
                  <c:v>0.46006694079447308</c:v>
                </c:pt>
                <c:pt idx="59">
                  <c:v>0.46472173284268498</c:v>
                </c:pt>
                <c:pt idx="60">
                  <c:v>0.46556831147412808</c:v>
                </c:pt>
                <c:pt idx="61">
                  <c:v>0.47259025723449005</c:v>
                </c:pt>
                <c:pt idx="62">
                  <c:v>0.48042383852661402</c:v>
                </c:pt>
                <c:pt idx="63">
                  <c:v>0.4820640996779551</c:v>
                </c:pt>
                <c:pt idx="64">
                  <c:v>0.4813700310590141</c:v>
                </c:pt>
                <c:pt idx="65">
                  <c:v>0.46787611613505303</c:v>
                </c:pt>
                <c:pt idx="66">
                  <c:v>0.46411492663355502</c:v>
                </c:pt>
                <c:pt idx="67">
                  <c:v>0.48300545493731001</c:v>
                </c:pt>
                <c:pt idx="68">
                  <c:v>0.48359114958976401</c:v>
                </c:pt>
                <c:pt idx="69">
                  <c:v>0.48922647415143905</c:v>
                </c:pt>
                <c:pt idx="70">
                  <c:v>0.47176628533738907</c:v>
                </c:pt>
                <c:pt idx="71">
                  <c:v>0.49152504690861498</c:v>
                </c:pt>
                <c:pt idx="72">
                  <c:v>0.48206307233840706</c:v>
                </c:pt>
                <c:pt idx="73">
                  <c:v>0.47426323968974604</c:v>
                </c:pt>
                <c:pt idx="74">
                  <c:v>0.4700131871746151</c:v>
                </c:pt>
                <c:pt idx="75">
                  <c:v>0.46907150572028905</c:v>
                </c:pt>
                <c:pt idx="76">
                  <c:v>0.44050832487670599</c:v>
                </c:pt>
                <c:pt idx="77">
                  <c:v>0.4440504773225411</c:v>
                </c:pt>
                <c:pt idx="78">
                  <c:v>0.45484827937885419</c:v>
                </c:pt>
                <c:pt idx="79">
                  <c:v>0.43881596603166811</c:v>
                </c:pt>
                <c:pt idx="80">
                  <c:v>0.47494161646344601</c:v>
                </c:pt>
                <c:pt idx="81">
                  <c:v>0.48262808707301408</c:v>
                </c:pt>
                <c:pt idx="82">
                  <c:v>0.48703615247920601</c:v>
                </c:pt>
                <c:pt idx="83">
                  <c:v>0.47128892841849201</c:v>
                </c:pt>
                <c:pt idx="84">
                  <c:v>0.45654260985110201</c:v>
                </c:pt>
                <c:pt idx="85">
                  <c:v>0.45638808024461813</c:v>
                </c:pt>
                <c:pt idx="86">
                  <c:v>0.45396755219045004</c:v>
                </c:pt>
                <c:pt idx="87">
                  <c:v>0.45883473156903398</c:v>
                </c:pt>
                <c:pt idx="88">
                  <c:v>0.46826649394166403</c:v>
                </c:pt>
                <c:pt idx="89">
                  <c:v>0.4840449839269671</c:v>
                </c:pt>
                <c:pt idx="90">
                  <c:v>0.49183016199985519</c:v>
                </c:pt>
                <c:pt idx="91">
                  <c:v>0.48896641047735706</c:v>
                </c:pt>
                <c:pt idx="92">
                  <c:v>0.49039318220122502</c:v>
                </c:pt>
                <c:pt idx="93">
                  <c:v>0.47704591045491701</c:v>
                </c:pt>
                <c:pt idx="94">
                  <c:v>0.47562084288859102</c:v>
                </c:pt>
                <c:pt idx="95">
                  <c:v>0.46769810119501798</c:v>
                </c:pt>
                <c:pt idx="96">
                  <c:v>0.48191731418283906</c:v>
                </c:pt>
                <c:pt idx="97">
                  <c:v>0.47572256361857407</c:v>
                </c:pt>
                <c:pt idx="98">
                  <c:v>0.4784091138522461</c:v>
                </c:pt>
                <c:pt idx="99">
                  <c:v>0.47533878212236114</c:v>
                </c:pt>
                <c:pt idx="100">
                  <c:v>0.46984144805146399</c:v>
                </c:pt>
                <c:pt idx="101">
                  <c:v>0.47113083648965798</c:v>
                </c:pt>
                <c:pt idx="102">
                  <c:v>0.46392220368154008</c:v>
                </c:pt>
                <c:pt idx="103">
                  <c:v>0.47331759736894413</c:v>
                </c:pt>
                <c:pt idx="104">
                  <c:v>0.47298702638889906</c:v>
                </c:pt>
                <c:pt idx="105">
                  <c:v>0.4585762719918911</c:v>
                </c:pt>
                <c:pt idx="106">
                  <c:v>0.46830224769158202</c:v>
                </c:pt>
                <c:pt idx="107">
                  <c:v>0.47775525964658494</c:v>
                </c:pt>
                <c:pt idx="108">
                  <c:v>0.48443201415057702</c:v>
                </c:pt>
                <c:pt idx="109">
                  <c:v>0.48202030819732306</c:v>
                </c:pt>
                <c:pt idx="110">
                  <c:v>0.47948085566987109</c:v>
                </c:pt>
                <c:pt idx="111">
                  <c:v>0.47727533885322199</c:v>
                </c:pt>
                <c:pt idx="112">
                  <c:v>0.46608610470663198</c:v>
                </c:pt>
                <c:pt idx="113">
                  <c:v>0.47214517103585907</c:v>
                </c:pt>
                <c:pt idx="114">
                  <c:v>0.467033094775265</c:v>
                </c:pt>
                <c:pt idx="115">
                  <c:v>0.46963007321925904</c:v>
                </c:pt>
                <c:pt idx="116">
                  <c:v>0.46382402735943612</c:v>
                </c:pt>
                <c:pt idx="117">
                  <c:v>0.45590025025868097</c:v>
                </c:pt>
                <c:pt idx="118">
                  <c:v>0.45065160541364602</c:v>
                </c:pt>
                <c:pt idx="119">
                  <c:v>0.43597688437876109</c:v>
                </c:pt>
                <c:pt idx="120">
                  <c:v>0.43710904396619399</c:v>
                </c:pt>
                <c:pt idx="121">
                  <c:v>0.43764923797941407</c:v>
                </c:pt>
                <c:pt idx="122">
                  <c:v>0.44088373430998307</c:v>
                </c:pt>
                <c:pt idx="123">
                  <c:v>0.45465649741512792</c:v>
                </c:pt>
                <c:pt idx="124">
                  <c:v>0.44924952138534502</c:v>
                </c:pt>
                <c:pt idx="125">
                  <c:v>0.45977552619842899</c:v>
                </c:pt>
                <c:pt idx="126">
                  <c:v>0.44172126300108</c:v>
                </c:pt>
                <c:pt idx="127">
                  <c:v>0.45819427124755907</c:v>
                </c:pt>
                <c:pt idx="128">
                  <c:v>0.46212530503840105</c:v>
                </c:pt>
                <c:pt idx="129">
                  <c:v>0.453665888557019</c:v>
                </c:pt>
                <c:pt idx="130">
                  <c:v>0.46500086347370007</c:v>
                </c:pt>
                <c:pt idx="131">
                  <c:v>0.47607216291913607</c:v>
                </c:pt>
                <c:pt idx="132">
                  <c:v>0.47974523438049099</c:v>
                </c:pt>
                <c:pt idx="133">
                  <c:v>0.47466546247713892</c:v>
                </c:pt>
                <c:pt idx="134">
                  <c:v>0.46460404381848902</c:v>
                </c:pt>
                <c:pt idx="135">
                  <c:v>0.46145694500628598</c:v>
                </c:pt>
                <c:pt idx="136">
                  <c:v>0.45605653846300892</c:v>
                </c:pt>
                <c:pt idx="137">
                  <c:v>0.46573548804055992</c:v>
                </c:pt>
                <c:pt idx="138">
                  <c:v>0.46847551064610099</c:v>
                </c:pt>
                <c:pt idx="139">
                  <c:v>0.45256429317559804</c:v>
                </c:pt>
                <c:pt idx="140">
                  <c:v>0.44103146885285405</c:v>
                </c:pt>
                <c:pt idx="141">
                  <c:v>0.42172587257956906</c:v>
                </c:pt>
                <c:pt idx="142">
                  <c:v>0.44535079668344207</c:v>
                </c:pt>
                <c:pt idx="143">
                  <c:v>0.45481712485856102</c:v>
                </c:pt>
                <c:pt idx="144">
                  <c:v>0.44997998836499903</c:v>
                </c:pt>
                <c:pt idx="145">
                  <c:v>0.44383084517146598</c:v>
                </c:pt>
                <c:pt idx="146">
                  <c:v>0.43012254155252405</c:v>
                </c:pt>
                <c:pt idx="147">
                  <c:v>0.42771407456220206</c:v>
                </c:pt>
                <c:pt idx="148">
                  <c:v>0.425993324965523</c:v>
                </c:pt>
                <c:pt idx="149">
                  <c:v>0.43383831554792207</c:v>
                </c:pt>
                <c:pt idx="150">
                  <c:v>0.43939493166649107</c:v>
                </c:pt>
                <c:pt idx="151">
                  <c:v>0.43083483266350098</c:v>
                </c:pt>
                <c:pt idx="152">
                  <c:v>0.43547249755243511</c:v>
                </c:pt>
                <c:pt idx="153">
                  <c:v>0.42875270889696598</c:v>
                </c:pt>
                <c:pt idx="154">
                  <c:v>0.44293790142313894</c:v>
                </c:pt>
                <c:pt idx="155">
                  <c:v>0.45277682711257206</c:v>
                </c:pt>
                <c:pt idx="156">
                  <c:v>0.44642975816608899</c:v>
                </c:pt>
                <c:pt idx="157">
                  <c:v>0.45925612916766706</c:v>
                </c:pt>
                <c:pt idx="158">
                  <c:v>0.44765118680237193</c:v>
                </c:pt>
                <c:pt idx="159">
                  <c:v>0.45348912849254308</c:v>
                </c:pt>
                <c:pt idx="160">
                  <c:v>0.44977844928951805</c:v>
                </c:pt>
                <c:pt idx="161">
                  <c:v>0.45571224750761302</c:v>
                </c:pt>
                <c:pt idx="162">
                  <c:v>0.4456500692547411</c:v>
                </c:pt>
                <c:pt idx="163">
                  <c:v>0.45738573459155102</c:v>
                </c:pt>
                <c:pt idx="164">
                  <c:v>0.45442241111733406</c:v>
                </c:pt>
                <c:pt idx="165">
                  <c:v>0.45365854574172593</c:v>
                </c:pt>
                <c:pt idx="166">
                  <c:v>0.438393258084532</c:v>
                </c:pt>
                <c:pt idx="167">
                  <c:v>0.43539434289866608</c:v>
                </c:pt>
                <c:pt idx="168">
                  <c:v>0.45121533701319394</c:v>
                </c:pt>
                <c:pt idx="169">
                  <c:v>0.44326280712981403</c:v>
                </c:pt>
                <c:pt idx="170">
                  <c:v>0.44040818258655201</c:v>
                </c:pt>
                <c:pt idx="171">
                  <c:v>0.43106085710384312</c:v>
                </c:pt>
                <c:pt idx="172">
                  <c:v>0.44357350016833003</c:v>
                </c:pt>
                <c:pt idx="173">
                  <c:v>0.44505542238156792</c:v>
                </c:pt>
                <c:pt idx="174">
                  <c:v>0.44059601986855101</c:v>
                </c:pt>
                <c:pt idx="175">
                  <c:v>0.44443016233643501</c:v>
                </c:pt>
                <c:pt idx="176">
                  <c:v>0.43565694103757907</c:v>
                </c:pt>
                <c:pt idx="177">
                  <c:v>0.45741774207729702</c:v>
                </c:pt>
                <c:pt idx="178">
                  <c:v>0.45363246824969106</c:v>
                </c:pt>
                <c:pt idx="179">
                  <c:v>0.46182554087039701</c:v>
                </c:pt>
                <c:pt idx="180">
                  <c:v>0.45470963133903408</c:v>
                </c:pt>
                <c:pt idx="181">
                  <c:v>0.45210044762595408</c:v>
                </c:pt>
                <c:pt idx="182">
                  <c:v>0.46565517113431298</c:v>
                </c:pt>
                <c:pt idx="183">
                  <c:v>0.47705093689128297</c:v>
                </c:pt>
                <c:pt idx="184">
                  <c:v>0.47042757732643503</c:v>
                </c:pt>
                <c:pt idx="185">
                  <c:v>0.48762274233478103</c:v>
                </c:pt>
                <c:pt idx="186">
                  <c:v>0.47337787793187119</c:v>
                </c:pt>
                <c:pt idx="187">
                  <c:v>0.49020689940214007</c:v>
                </c:pt>
                <c:pt idx="188">
                  <c:v>0.48007604446113994</c:v>
                </c:pt>
                <c:pt idx="189">
                  <c:v>0.46868990952587808</c:v>
                </c:pt>
                <c:pt idx="190">
                  <c:v>0.4638602666179461</c:v>
                </c:pt>
                <c:pt idx="191">
                  <c:v>0.46821776370341806</c:v>
                </c:pt>
                <c:pt idx="192">
                  <c:v>0.47084912005100993</c:v>
                </c:pt>
                <c:pt idx="193">
                  <c:v>0.45772671996549807</c:v>
                </c:pt>
                <c:pt idx="194">
                  <c:v>0.44630825379538402</c:v>
                </c:pt>
                <c:pt idx="195">
                  <c:v>0.45302125288267908</c:v>
                </c:pt>
                <c:pt idx="196">
                  <c:v>0.47072928884483306</c:v>
                </c:pt>
                <c:pt idx="197">
                  <c:v>0.45081136035621305</c:v>
                </c:pt>
                <c:pt idx="198">
                  <c:v>0.45975637146149301</c:v>
                </c:pt>
                <c:pt idx="199">
                  <c:v>0.45125136069313887</c:v>
                </c:pt>
                <c:pt idx="200">
                  <c:v>0.47202902509163902</c:v>
                </c:pt>
                <c:pt idx="201">
                  <c:v>0.466195417504152</c:v>
                </c:pt>
                <c:pt idx="202">
                  <c:v>0.46791493036910803</c:v>
                </c:pt>
                <c:pt idx="203">
                  <c:v>0.45450704735185998</c:v>
                </c:pt>
                <c:pt idx="204">
                  <c:v>0.46802893605171708</c:v>
                </c:pt>
                <c:pt idx="205">
                  <c:v>0.47049431123847207</c:v>
                </c:pt>
                <c:pt idx="206">
                  <c:v>0.49292590503017514</c:v>
                </c:pt>
                <c:pt idx="207">
                  <c:v>0.48555386243873799</c:v>
                </c:pt>
                <c:pt idx="208">
                  <c:v>0.48568029527901913</c:v>
                </c:pt>
                <c:pt idx="209">
                  <c:v>0.48032722236493708</c:v>
                </c:pt>
                <c:pt idx="210">
                  <c:v>0.46168396960942604</c:v>
                </c:pt>
                <c:pt idx="211">
                  <c:v>0.44747647127608103</c:v>
                </c:pt>
                <c:pt idx="212">
                  <c:v>0.46778307060350799</c:v>
                </c:pt>
                <c:pt idx="213">
                  <c:v>0.48367164278969998</c:v>
                </c:pt>
                <c:pt idx="214">
                  <c:v>0.49875908731997504</c:v>
                </c:pt>
                <c:pt idx="215">
                  <c:v>0.49824674969390098</c:v>
                </c:pt>
                <c:pt idx="216">
                  <c:v>0.48631446837522213</c:v>
                </c:pt>
                <c:pt idx="217">
                  <c:v>0.46709722429337303</c:v>
                </c:pt>
                <c:pt idx="218">
                  <c:v>0.45894394038875702</c:v>
                </c:pt>
                <c:pt idx="219">
                  <c:v>0.47262120357506698</c:v>
                </c:pt>
                <c:pt idx="220">
                  <c:v>0.47467778379386411</c:v>
                </c:pt>
                <c:pt idx="221">
                  <c:v>0.47972844614339699</c:v>
                </c:pt>
                <c:pt idx="222">
                  <c:v>0.47951115066694999</c:v>
                </c:pt>
                <c:pt idx="223">
                  <c:v>0.46301117972891898</c:v>
                </c:pt>
                <c:pt idx="224">
                  <c:v>0.45142708963957606</c:v>
                </c:pt>
                <c:pt idx="225">
                  <c:v>0.47027828999074711</c:v>
                </c:pt>
                <c:pt idx="226">
                  <c:v>0.46281927451161098</c:v>
                </c:pt>
                <c:pt idx="227">
                  <c:v>0.45364537793349902</c:v>
                </c:pt>
                <c:pt idx="228">
                  <c:v>0.46912438475122098</c:v>
                </c:pt>
                <c:pt idx="229">
                  <c:v>0.48311569392062603</c:v>
                </c:pt>
                <c:pt idx="230">
                  <c:v>0.46917599598420312</c:v>
                </c:pt>
                <c:pt idx="231">
                  <c:v>0.46038823060439804</c:v>
                </c:pt>
                <c:pt idx="232">
                  <c:v>0.45706979706663797</c:v>
                </c:pt>
                <c:pt idx="233">
                  <c:v>0.4488734393845471</c:v>
                </c:pt>
                <c:pt idx="234">
                  <c:v>0.44189068942295007</c:v>
                </c:pt>
                <c:pt idx="235">
                  <c:v>0.44074617804990601</c:v>
                </c:pt>
                <c:pt idx="236">
                  <c:v>0.42886044768803605</c:v>
                </c:pt>
                <c:pt idx="237">
                  <c:v>0.42519288196871907</c:v>
                </c:pt>
                <c:pt idx="238">
                  <c:v>0.46055816490911605</c:v>
                </c:pt>
                <c:pt idx="239">
                  <c:v>0.47390609554487112</c:v>
                </c:pt>
                <c:pt idx="240">
                  <c:v>0.46701797105087611</c:v>
                </c:pt>
                <c:pt idx="241">
                  <c:v>0.48253765216497302</c:v>
                </c:pt>
                <c:pt idx="242">
                  <c:v>0.47567029589927012</c:v>
                </c:pt>
                <c:pt idx="243">
                  <c:v>0.45561034447379195</c:v>
                </c:pt>
                <c:pt idx="244">
                  <c:v>0.43171180876977705</c:v>
                </c:pt>
                <c:pt idx="245">
                  <c:v>0.45708727397328708</c:v>
                </c:pt>
                <c:pt idx="246">
                  <c:v>0.48349652472583404</c:v>
                </c:pt>
                <c:pt idx="247">
                  <c:v>0.47212346993258403</c:v>
                </c:pt>
                <c:pt idx="248">
                  <c:v>0.46831763318382807</c:v>
                </c:pt>
                <c:pt idx="249">
                  <c:v>0.45864653560946406</c:v>
                </c:pt>
                <c:pt idx="250">
                  <c:v>0.45722521959264206</c:v>
                </c:pt>
                <c:pt idx="251">
                  <c:v>0.44647185787456406</c:v>
                </c:pt>
                <c:pt idx="252">
                  <c:v>0.45660459712243506</c:v>
                </c:pt>
                <c:pt idx="253">
                  <c:v>0.45917190298458904</c:v>
                </c:pt>
                <c:pt idx="254">
                  <c:v>0.46235578500443614</c:v>
                </c:pt>
                <c:pt idx="255">
                  <c:v>0.49007501738660203</c:v>
                </c:pt>
                <c:pt idx="256">
                  <c:v>0.48177508897914406</c:v>
                </c:pt>
                <c:pt idx="257">
                  <c:v>0.48386182806511602</c:v>
                </c:pt>
                <c:pt idx="258">
                  <c:v>0.48354083545190402</c:v>
                </c:pt>
                <c:pt idx="259">
                  <c:v>0.46461582437314702</c:v>
                </c:pt>
                <c:pt idx="260">
                  <c:v>0.47058341133189607</c:v>
                </c:pt>
                <c:pt idx="261">
                  <c:v>0.4638597139664411</c:v>
                </c:pt>
                <c:pt idx="262">
                  <c:v>0.46339126115021406</c:v>
                </c:pt>
                <c:pt idx="263">
                  <c:v>0.45400001841263993</c:v>
                </c:pt>
                <c:pt idx="264">
                  <c:v>0.46379199073789301</c:v>
                </c:pt>
                <c:pt idx="265">
                  <c:v>0.46470799685447106</c:v>
                </c:pt>
                <c:pt idx="266">
                  <c:v>0.4729627452216611</c:v>
                </c:pt>
                <c:pt idx="267">
                  <c:v>0.47991393328448612</c:v>
                </c:pt>
                <c:pt idx="268">
                  <c:v>0.47905388819626804</c:v>
                </c:pt>
                <c:pt idx="269">
                  <c:v>0.48010416186554011</c:v>
                </c:pt>
                <c:pt idx="270">
                  <c:v>0.46036639598774209</c:v>
                </c:pt>
                <c:pt idx="271">
                  <c:v>0.44822933946890792</c:v>
                </c:pt>
                <c:pt idx="272">
                  <c:v>0.45854287653856401</c:v>
                </c:pt>
                <c:pt idx="273">
                  <c:v>0.45507893641900898</c:v>
                </c:pt>
                <c:pt idx="274">
                  <c:v>0.46499995246827597</c:v>
                </c:pt>
                <c:pt idx="275">
                  <c:v>0.46802024749308802</c:v>
                </c:pt>
                <c:pt idx="276">
                  <c:v>0.46631705941354801</c:v>
                </c:pt>
                <c:pt idx="277">
                  <c:v>0.45110963341457</c:v>
                </c:pt>
                <c:pt idx="278">
                  <c:v>0.44845679831169705</c:v>
                </c:pt>
                <c:pt idx="279">
                  <c:v>0.45153857606381798</c:v>
                </c:pt>
                <c:pt idx="280">
                  <c:v>0.47544172119953304</c:v>
                </c:pt>
                <c:pt idx="281">
                  <c:v>0.48086605475489114</c:v>
                </c:pt>
                <c:pt idx="282">
                  <c:v>0.47633132877968298</c:v>
                </c:pt>
                <c:pt idx="283">
                  <c:v>0.48496142230403105</c:v>
                </c:pt>
                <c:pt idx="284">
                  <c:v>0.48935557136562513</c:v>
                </c:pt>
                <c:pt idx="285">
                  <c:v>0.48570809045862101</c:v>
                </c:pt>
                <c:pt idx="286">
                  <c:v>0.48252085070398798</c:v>
                </c:pt>
                <c:pt idx="287">
                  <c:v>0.48637570427919308</c:v>
                </c:pt>
                <c:pt idx="288">
                  <c:v>0.46896970936956811</c:v>
                </c:pt>
                <c:pt idx="289">
                  <c:v>0.46720837293443207</c:v>
                </c:pt>
                <c:pt idx="290">
                  <c:v>0.46705935367273799</c:v>
                </c:pt>
                <c:pt idx="291">
                  <c:v>0.46733090488534107</c:v>
                </c:pt>
                <c:pt idx="292">
                  <c:v>0.48243087631120507</c:v>
                </c:pt>
                <c:pt idx="293">
                  <c:v>0.50498741239917622</c:v>
                </c:pt>
                <c:pt idx="294">
                  <c:v>0.49967119000395105</c:v>
                </c:pt>
                <c:pt idx="295">
                  <c:v>0.50546377962743083</c:v>
                </c:pt>
                <c:pt idx="296">
                  <c:v>0.49439343847010092</c:v>
                </c:pt>
                <c:pt idx="297">
                  <c:v>0.500576292438764</c:v>
                </c:pt>
                <c:pt idx="298">
                  <c:v>0.48494959508051905</c:v>
                </c:pt>
                <c:pt idx="299">
                  <c:v>0.475602014451254</c:v>
                </c:pt>
                <c:pt idx="300">
                  <c:v>0.47318378763508107</c:v>
                </c:pt>
                <c:pt idx="301">
                  <c:v>0.47561509583873202</c:v>
                </c:pt>
                <c:pt idx="302">
                  <c:v>0.47258148959640006</c:v>
                </c:pt>
                <c:pt idx="303">
                  <c:v>0.46653762342991301</c:v>
                </c:pt>
                <c:pt idx="304">
                  <c:v>0.45682119387846704</c:v>
                </c:pt>
                <c:pt idx="305">
                  <c:v>0.45068152705928005</c:v>
                </c:pt>
                <c:pt idx="306">
                  <c:v>0.46317586823318102</c:v>
                </c:pt>
                <c:pt idx="307">
                  <c:v>0.45393899364640405</c:v>
                </c:pt>
                <c:pt idx="308">
                  <c:v>0.453993672751757</c:v>
                </c:pt>
                <c:pt idx="309">
                  <c:v>0.44766167490096997</c:v>
                </c:pt>
                <c:pt idx="310">
                  <c:v>0.45380196752431606</c:v>
                </c:pt>
                <c:pt idx="311">
                  <c:v>0.44420894781462505</c:v>
                </c:pt>
                <c:pt idx="312">
                  <c:v>0.4315532752993021</c:v>
                </c:pt>
                <c:pt idx="313">
                  <c:v>0.46529586967074404</c:v>
                </c:pt>
                <c:pt idx="314">
                  <c:v>0.46932400136563512</c:v>
                </c:pt>
                <c:pt idx="315">
                  <c:v>0.47236712558414207</c:v>
                </c:pt>
                <c:pt idx="316">
                  <c:v>0.46625770474830497</c:v>
                </c:pt>
                <c:pt idx="317">
                  <c:v>0.46443815202063893</c:v>
                </c:pt>
                <c:pt idx="318">
                  <c:v>0.48714550657463501</c:v>
                </c:pt>
                <c:pt idx="319">
                  <c:v>0.47961158450405905</c:v>
                </c:pt>
                <c:pt idx="320">
                  <c:v>0.47808733755443905</c:v>
                </c:pt>
                <c:pt idx="321">
                  <c:v>0.48341883933763213</c:v>
                </c:pt>
                <c:pt idx="322">
                  <c:v>0.48122482465100602</c:v>
                </c:pt>
                <c:pt idx="323">
                  <c:v>0.46275522252903695</c:v>
                </c:pt>
                <c:pt idx="324">
                  <c:v>0.469646246975226</c:v>
                </c:pt>
                <c:pt idx="325">
                  <c:v>0.45986244608564414</c:v>
                </c:pt>
                <c:pt idx="326">
                  <c:v>0.4488408733820371</c:v>
                </c:pt>
                <c:pt idx="327">
                  <c:v>0.44884618763566908</c:v>
                </c:pt>
                <c:pt idx="328">
                  <c:v>0.44970835099469297</c:v>
                </c:pt>
                <c:pt idx="329">
                  <c:v>0.46152007252677002</c:v>
                </c:pt>
                <c:pt idx="330">
                  <c:v>0.46754140967567698</c:v>
                </c:pt>
                <c:pt idx="331">
                  <c:v>0.4482174174197</c:v>
                </c:pt>
                <c:pt idx="332">
                  <c:v>0.44885784025859893</c:v>
                </c:pt>
                <c:pt idx="333">
                  <c:v>0.43645512986749307</c:v>
                </c:pt>
                <c:pt idx="334">
                  <c:v>0.43031416297493313</c:v>
                </c:pt>
                <c:pt idx="335">
                  <c:v>0.41861891651965111</c:v>
                </c:pt>
                <c:pt idx="336">
                  <c:v>0.43359766349061107</c:v>
                </c:pt>
                <c:pt idx="337">
                  <c:v>0.43200860054677798</c:v>
                </c:pt>
                <c:pt idx="338">
                  <c:v>0.43528982087089907</c:v>
                </c:pt>
                <c:pt idx="339">
                  <c:v>0.43338718190231013</c:v>
                </c:pt>
                <c:pt idx="340">
                  <c:v>0.45081051166793906</c:v>
                </c:pt>
                <c:pt idx="341">
                  <c:v>0.45517927314959605</c:v>
                </c:pt>
                <c:pt idx="342">
                  <c:v>0.45604532170211892</c:v>
                </c:pt>
                <c:pt idx="343">
                  <c:v>0.47184744895056202</c:v>
                </c:pt>
                <c:pt idx="344">
                  <c:v>0.46922273571869905</c:v>
                </c:pt>
                <c:pt idx="345">
                  <c:v>0.46065665742026002</c:v>
                </c:pt>
                <c:pt idx="346">
                  <c:v>0.46950248077459006</c:v>
                </c:pt>
                <c:pt idx="347">
                  <c:v>0.470467232044188</c:v>
                </c:pt>
                <c:pt idx="348">
                  <c:v>0.46068815808586905</c:v>
                </c:pt>
                <c:pt idx="349">
                  <c:v>0.45472617211258798</c:v>
                </c:pt>
                <c:pt idx="350">
                  <c:v>0.46484265286085708</c:v>
                </c:pt>
                <c:pt idx="351">
                  <c:v>0.46666163152610396</c:v>
                </c:pt>
                <c:pt idx="352">
                  <c:v>0.47064156510991106</c:v>
                </c:pt>
                <c:pt idx="353">
                  <c:v>0.47121988420405303</c:v>
                </c:pt>
                <c:pt idx="354">
                  <c:v>0.44777579745312796</c:v>
                </c:pt>
                <c:pt idx="355">
                  <c:v>0.45189468924984816</c:v>
                </c:pt>
                <c:pt idx="356">
                  <c:v>0.43429193199538102</c:v>
                </c:pt>
                <c:pt idx="357">
                  <c:v>0.438763914548223</c:v>
                </c:pt>
                <c:pt idx="358">
                  <c:v>0.43281924426124108</c:v>
                </c:pt>
                <c:pt idx="359">
                  <c:v>0.451590088266067</c:v>
                </c:pt>
                <c:pt idx="360">
                  <c:v>0.44802134778460306</c:v>
                </c:pt>
                <c:pt idx="361">
                  <c:v>0.45304323753053893</c:v>
                </c:pt>
                <c:pt idx="362">
                  <c:v>0.43761429856843198</c:v>
                </c:pt>
                <c:pt idx="363">
                  <c:v>0.44296974052851196</c:v>
                </c:pt>
                <c:pt idx="364">
                  <c:v>0.44009764497464404</c:v>
                </c:pt>
                <c:pt idx="365">
                  <c:v>0.41789133211365598</c:v>
                </c:pt>
                <c:pt idx="366">
                  <c:v>0.42309243767263705</c:v>
                </c:pt>
                <c:pt idx="367">
                  <c:v>0.44342899895539506</c:v>
                </c:pt>
                <c:pt idx="368">
                  <c:v>0.42567161517111202</c:v>
                </c:pt>
                <c:pt idx="369">
                  <c:v>0.43482755375168214</c:v>
                </c:pt>
                <c:pt idx="370">
                  <c:v>0.42465345370944707</c:v>
                </c:pt>
                <c:pt idx="371">
                  <c:v>0.40923298017753801</c:v>
                </c:pt>
                <c:pt idx="372">
                  <c:v>0.40993623290845005</c:v>
                </c:pt>
                <c:pt idx="373">
                  <c:v>0.4374145278433651</c:v>
                </c:pt>
                <c:pt idx="374">
                  <c:v>0.43704907314917607</c:v>
                </c:pt>
                <c:pt idx="375">
                  <c:v>0.44524428563320401</c:v>
                </c:pt>
                <c:pt idx="376">
                  <c:v>0.4402935784765819</c:v>
                </c:pt>
                <c:pt idx="377">
                  <c:v>0.446711809325395</c:v>
                </c:pt>
                <c:pt idx="378">
                  <c:v>0.42595890928190011</c:v>
                </c:pt>
                <c:pt idx="379">
                  <c:v>0.442207567820184</c:v>
                </c:pt>
                <c:pt idx="380">
                  <c:v>0.44242638517471111</c:v>
                </c:pt>
                <c:pt idx="381">
                  <c:v>0.43944256690165412</c:v>
                </c:pt>
                <c:pt idx="382">
                  <c:v>0.44672637401482906</c:v>
                </c:pt>
                <c:pt idx="383">
                  <c:v>0.45591418242861498</c:v>
                </c:pt>
                <c:pt idx="384">
                  <c:v>0.44523340261824296</c:v>
                </c:pt>
                <c:pt idx="385">
                  <c:v>0.44296765230562402</c:v>
                </c:pt>
                <c:pt idx="386">
                  <c:v>0.44822041209361402</c:v>
                </c:pt>
                <c:pt idx="387">
                  <c:v>0.446034472550141</c:v>
                </c:pt>
                <c:pt idx="388">
                  <c:v>0.44211478075055605</c:v>
                </c:pt>
                <c:pt idx="389">
                  <c:v>0.42625917948963005</c:v>
                </c:pt>
                <c:pt idx="390">
                  <c:v>0.43021292579324311</c:v>
                </c:pt>
                <c:pt idx="391">
                  <c:v>0.42440434916395503</c:v>
                </c:pt>
                <c:pt idx="392">
                  <c:v>0.43769958014345006</c:v>
                </c:pt>
                <c:pt idx="393">
                  <c:v>0.41791190462540606</c:v>
                </c:pt>
                <c:pt idx="394">
                  <c:v>0.42438584108634303</c:v>
                </c:pt>
                <c:pt idx="395">
                  <c:v>0.43115913400363393</c:v>
                </c:pt>
                <c:pt idx="396">
                  <c:v>0.44140582917997606</c:v>
                </c:pt>
                <c:pt idx="397">
                  <c:v>0.44076773319579099</c:v>
                </c:pt>
                <c:pt idx="398">
                  <c:v>0.434087038161103</c:v>
                </c:pt>
                <c:pt idx="399">
                  <c:v>0.43350446523315311</c:v>
                </c:pt>
                <c:pt idx="400">
                  <c:v>0.43019772055817596</c:v>
                </c:pt>
                <c:pt idx="401">
                  <c:v>0.45866493310245904</c:v>
                </c:pt>
                <c:pt idx="402">
                  <c:v>0.4449625471028541</c:v>
                </c:pt>
                <c:pt idx="403">
                  <c:v>0.44677103654127287</c:v>
                </c:pt>
                <c:pt idx="404">
                  <c:v>0.43301102322816398</c:v>
                </c:pt>
                <c:pt idx="405">
                  <c:v>0.45937151837420903</c:v>
                </c:pt>
                <c:pt idx="406">
                  <c:v>0.45039610328588003</c:v>
                </c:pt>
                <c:pt idx="407">
                  <c:v>0.4378155390223501</c:v>
                </c:pt>
                <c:pt idx="408">
                  <c:v>0.44061133807847996</c:v>
                </c:pt>
                <c:pt idx="409">
                  <c:v>0.44934672634755607</c:v>
                </c:pt>
                <c:pt idx="410">
                  <c:v>0.44710182893181399</c:v>
                </c:pt>
                <c:pt idx="411">
                  <c:v>0.44459710006709197</c:v>
                </c:pt>
                <c:pt idx="412">
                  <c:v>0.43443202839711298</c:v>
                </c:pt>
                <c:pt idx="413">
                  <c:v>0.43774015121201204</c:v>
                </c:pt>
                <c:pt idx="414">
                  <c:v>0.43112576014861803</c:v>
                </c:pt>
                <c:pt idx="415">
                  <c:v>0.44814806196642498</c:v>
                </c:pt>
                <c:pt idx="416">
                  <c:v>0.44195237023556005</c:v>
                </c:pt>
                <c:pt idx="417">
                  <c:v>0.43673877855219001</c:v>
                </c:pt>
                <c:pt idx="418">
                  <c:v>0.44320203495175092</c:v>
                </c:pt>
                <c:pt idx="419">
                  <c:v>0.43751761653696097</c:v>
                </c:pt>
                <c:pt idx="420">
                  <c:v>0.42813079746858801</c:v>
                </c:pt>
                <c:pt idx="421">
                  <c:v>0.43105430442404508</c:v>
                </c:pt>
                <c:pt idx="422">
                  <c:v>0.44173825712438997</c:v>
                </c:pt>
                <c:pt idx="423">
                  <c:v>0.44492610208068606</c:v>
                </c:pt>
                <c:pt idx="424">
                  <c:v>0.43859453498637202</c:v>
                </c:pt>
                <c:pt idx="425">
                  <c:v>0.44220954262186296</c:v>
                </c:pt>
                <c:pt idx="426">
                  <c:v>0.44551757540263898</c:v>
                </c:pt>
                <c:pt idx="427">
                  <c:v>0.43820222439435114</c:v>
                </c:pt>
                <c:pt idx="428">
                  <c:v>0.42708936550794413</c:v>
                </c:pt>
                <c:pt idx="429">
                  <c:v>0.41318062683123902</c:v>
                </c:pt>
                <c:pt idx="430">
                  <c:v>0.414255176278437</c:v>
                </c:pt>
                <c:pt idx="431">
                  <c:v>0.42387671956684309</c:v>
                </c:pt>
                <c:pt idx="432">
                  <c:v>0.42595617921719603</c:v>
                </c:pt>
                <c:pt idx="433">
                  <c:v>0.4204768150921161</c:v>
                </c:pt>
                <c:pt idx="434">
                  <c:v>0.43072561738837406</c:v>
                </c:pt>
                <c:pt idx="435">
                  <c:v>0.42590878179247316</c:v>
                </c:pt>
                <c:pt idx="436">
                  <c:v>0.41885526726492711</c:v>
                </c:pt>
                <c:pt idx="437">
                  <c:v>0.42097774860605502</c:v>
                </c:pt>
                <c:pt idx="438">
                  <c:v>0.43017067606029508</c:v>
                </c:pt>
                <c:pt idx="439">
                  <c:v>0.43846410890138005</c:v>
                </c:pt>
                <c:pt idx="440">
                  <c:v>0.44718285590654605</c:v>
                </c:pt>
                <c:pt idx="441">
                  <c:v>0.44214551698665799</c:v>
                </c:pt>
                <c:pt idx="442">
                  <c:v>0.43600058369153305</c:v>
                </c:pt>
                <c:pt idx="443">
                  <c:v>0.44512490290371998</c:v>
                </c:pt>
                <c:pt idx="444">
                  <c:v>0.43972796907024619</c:v>
                </c:pt>
                <c:pt idx="445">
                  <c:v>0.43351544664485103</c:v>
                </c:pt>
                <c:pt idx="446">
                  <c:v>0.44341270214627698</c:v>
                </c:pt>
                <c:pt idx="447">
                  <c:v>0.43878385654195901</c:v>
                </c:pt>
                <c:pt idx="448">
                  <c:v>0.45624110069002294</c:v>
                </c:pt>
                <c:pt idx="449">
                  <c:v>0.46738540820494012</c:v>
                </c:pt>
                <c:pt idx="450">
                  <c:v>0.44990422405468805</c:v>
                </c:pt>
                <c:pt idx="451">
                  <c:v>0.45447861897302205</c:v>
                </c:pt>
                <c:pt idx="452">
                  <c:v>0.44979941348383295</c:v>
                </c:pt>
                <c:pt idx="453">
                  <c:v>0.44724004287144792</c:v>
                </c:pt>
                <c:pt idx="454">
                  <c:v>0.46345578803788906</c:v>
                </c:pt>
                <c:pt idx="455">
                  <c:v>0.47467333494765607</c:v>
                </c:pt>
                <c:pt idx="456">
                  <c:v>0.46747417605860103</c:v>
                </c:pt>
                <c:pt idx="457">
                  <c:v>0.47292509667023902</c:v>
                </c:pt>
                <c:pt idx="458">
                  <c:v>0.4689746924638471</c:v>
                </c:pt>
                <c:pt idx="459">
                  <c:v>0.47337805041995207</c:v>
                </c:pt>
                <c:pt idx="460">
                  <c:v>0.47864305596630596</c:v>
                </c:pt>
                <c:pt idx="461">
                  <c:v>0.468636530265791</c:v>
                </c:pt>
                <c:pt idx="462">
                  <c:v>0.45945107680643199</c:v>
                </c:pt>
                <c:pt idx="463">
                  <c:v>0.46305569876997005</c:v>
                </c:pt>
                <c:pt idx="464">
                  <c:v>0.46731855969619202</c:v>
                </c:pt>
                <c:pt idx="465">
                  <c:v>0.45781134842492999</c:v>
                </c:pt>
                <c:pt idx="466">
                  <c:v>0.44900835087006302</c:v>
                </c:pt>
                <c:pt idx="467">
                  <c:v>0.46256895417354604</c:v>
                </c:pt>
                <c:pt idx="468">
                  <c:v>0.46516326158993104</c:v>
                </c:pt>
                <c:pt idx="469">
                  <c:v>0.45216535108560801</c:v>
                </c:pt>
                <c:pt idx="470">
                  <c:v>0.43445777253572898</c:v>
                </c:pt>
                <c:pt idx="471">
                  <c:v>0.44336070972786912</c:v>
                </c:pt>
                <c:pt idx="472">
                  <c:v>0.44417159151388702</c:v>
                </c:pt>
                <c:pt idx="473">
                  <c:v>0.45530448933172507</c:v>
                </c:pt>
                <c:pt idx="474">
                  <c:v>0.45336251462515698</c:v>
                </c:pt>
                <c:pt idx="475">
                  <c:v>0.45765662400602503</c:v>
                </c:pt>
                <c:pt idx="476">
                  <c:v>0.44608770460422298</c:v>
                </c:pt>
                <c:pt idx="477">
                  <c:v>0.42194364514491006</c:v>
                </c:pt>
                <c:pt idx="478">
                  <c:v>0.42888496025882017</c:v>
                </c:pt>
                <c:pt idx="479">
                  <c:v>0.43430351896418906</c:v>
                </c:pt>
                <c:pt idx="480">
                  <c:v>0.43482944834620907</c:v>
                </c:pt>
                <c:pt idx="481">
                  <c:v>0.42471362745924307</c:v>
                </c:pt>
                <c:pt idx="482">
                  <c:v>0.43044413497565304</c:v>
                </c:pt>
                <c:pt idx="483">
                  <c:v>0.43031994222815806</c:v>
                </c:pt>
                <c:pt idx="484">
                  <c:v>0.42009939300406407</c:v>
                </c:pt>
                <c:pt idx="485">
                  <c:v>0.42405611503228607</c:v>
                </c:pt>
                <c:pt idx="486">
                  <c:v>0.43362106491902308</c:v>
                </c:pt>
                <c:pt idx="487">
                  <c:v>0.44138313754049102</c:v>
                </c:pt>
                <c:pt idx="488">
                  <c:v>0.45126588564736808</c:v>
                </c:pt>
                <c:pt idx="489">
                  <c:v>0.44892183365414906</c:v>
                </c:pt>
                <c:pt idx="490">
                  <c:v>0.45626704984540201</c:v>
                </c:pt>
                <c:pt idx="491">
                  <c:v>0.45217310831572199</c:v>
                </c:pt>
                <c:pt idx="492">
                  <c:v>0.466703022020653</c:v>
                </c:pt>
                <c:pt idx="493">
                  <c:v>0.45642134668596301</c:v>
                </c:pt>
                <c:pt idx="494">
                  <c:v>0.45813048922585003</c:v>
                </c:pt>
                <c:pt idx="495">
                  <c:v>0.45485717378821305</c:v>
                </c:pt>
                <c:pt idx="496">
                  <c:v>0.45885264236366907</c:v>
                </c:pt>
                <c:pt idx="497">
                  <c:v>0.46462351752523001</c:v>
                </c:pt>
                <c:pt idx="498">
                  <c:v>0.47924469596991504</c:v>
                </c:pt>
                <c:pt idx="499">
                  <c:v>0.46341694280518297</c:v>
                </c:pt>
                <c:pt idx="500">
                  <c:v>0.46169403103568801</c:v>
                </c:pt>
                <c:pt idx="501">
                  <c:v>0.46032998873733105</c:v>
                </c:pt>
                <c:pt idx="502">
                  <c:v>0.45600595414501199</c:v>
                </c:pt>
                <c:pt idx="503">
                  <c:v>0.43661987792144713</c:v>
                </c:pt>
                <c:pt idx="504">
                  <c:v>0.45136442356781403</c:v>
                </c:pt>
                <c:pt idx="505">
                  <c:v>0.45541397955514407</c:v>
                </c:pt>
                <c:pt idx="506">
                  <c:v>0.46603016961987304</c:v>
                </c:pt>
                <c:pt idx="507">
                  <c:v>0.46245977439392705</c:v>
                </c:pt>
                <c:pt idx="508">
                  <c:v>0.45605143867387099</c:v>
                </c:pt>
                <c:pt idx="509">
                  <c:v>0.45535360203821901</c:v>
                </c:pt>
                <c:pt idx="510">
                  <c:v>0.44536866425950711</c:v>
                </c:pt>
                <c:pt idx="511">
                  <c:v>0.45679475568446798</c:v>
                </c:pt>
                <c:pt idx="512">
                  <c:v>0.46189096520799211</c:v>
                </c:pt>
                <c:pt idx="513">
                  <c:v>0.457145862308101</c:v>
                </c:pt>
                <c:pt idx="514">
                  <c:v>0.45685030743783306</c:v>
                </c:pt>
                <c:pt idx="515">
                  <c:v>0.44086938900941103</c:v>
                </c:pt>
                <c:pt idx="516">
                  <c:v>0.45582736667860907</c:v>
                </c:pt>
                <c:pt idx="517">
                  <c:v>0.45007527303359102</c:v>
                </c:pt>
                <c:pt idx="518">
                  <c:v>0.46783738458076501</c:v>
                </c:pt>
                <c:pt idx="519">
                  <c:v>0.47568783419835198</c:v>
                </c:pt>
                <c:pt idx="520">
                  <c:v>0.46607677505623507</c:v>
                </c:pt>
                <c:pt idx="521">
                  <c:v>0.45969975979456901</c:v>
                </c:pt>
                <c:pt idx="522">
                  <c:v>0.47916373312487603</c:v>
                </c:pt>
                <c:pt idx="523">
                  <c:v>0.45824421624360501</c:v>
                </c:pt>
                <c:pt idx="524">
                  <c:v>0.46645116541273002</c:v>
                </c:pt>
                <c:pt idx="525">
                  <c:v>0.46821922129708105</c:v>
                </c:pt>
                <c:pt idx="526">
                  <c:v>0.46386868019683708</c:v>
                </c:pt>
                <c:pt idx="527">
                  <c:v>0.471537359953831</c:v>
                </c:pt>
                <c:pt idx="528">
                  <c:v>0.45330980099718998</c:v>
                </c:pt>
                <c:pt idx="529">
                  <c:v>0.4600781627359421</c:v>
                </c:pt>
                <c:pt idx="530">
                  <c:v>0.45691357033975211</c:v>
                </c:pt>
                <c:pt idx="531">
                  <c:v>0.45963800326777898</c:v>
                </c:pt>
                <c:pt idx="532">
                  <c:v>0.45303945175489702</c:v>
                </c:pt>
                <c:pt idx="533">
                  <c:v>0.44417865817191599</c:v>
                </c:pt>
                <c:pt idx="534">
                  <c:v>0.44441187433395807</c:v>
                </c:pt>
                <c:pt idx="535">
                  <c:v>0.45442396140921704</c:v>
                </c:pt>
                <c:pt idx="536">
                  <c:v>0.46795221716910707</c:v>
                </c:pt>
                <c:pt idx="537">
                  <c:v>0.46957061470614597</c:v>
                </c:pt>
                <c:pt idx="538">
                  <c:v>0.460542241995123</c:v>
                </c:pt>
                <c:pt idx="539">
                  <c:v>0.47015630815952197</c:v>
                </c:pt>
                <c:pt idx="540">
                  <c:v>0.47369877812458505</c:v>
                </c:pt>
                <c:pt idx="541">
                  <c:v>0.45213020984891</c:v>
                </c:pt>
                <c:pt idx="542">
                  <c:v>0.43950208520852208</c:v>
                </c:pt>
                <c:pt idx="543">
                  <c:v>0.43541989343324611</c:v>
                </c:pt>
                <c:pt idx="544">
                  <c:v>0.42339383007355402</c:v>
                </c:pt>
                <c:pt idx="545">
                  <c:v>0.42785975783144903</c:v>
                </c:pt>
                <c:pt idx="546">
                  <c:v>0.41603722078744698</c:v>
                </c:pt>
                <c:pt idx="547">
                  <c:v>0.43525125305783302</c:v>
                </c:pt>
                <c:pt idx="548">
                  <c:v>0.45222529163669101</c:v>
                </c:pt>
                <c:pt idx="549">
                  <c:v>0.452036232489613</c:v>
                </c:pt>
                <c:pt idx="550">
                  <c:v>0.46668560027670802</c:v>
                </c:pt>
                <c:pt idx="551">
                  <c:v>0.42592597402751103</c:v>
                </c:pt>
                <c:pt idx="552">
                  <c:v>0.41256283686637302</c:v>
                </c:pt>
                <c:pt idx="553">
                  <c:v>0.42497994258214206</c:v>
                </c:pt>
                <c:pt idx="554">
                  <c:v>0.43144481171768312</c:v>
                </c:pt>
                <c:pt idx="555">
                  <c:v>0.44462979795796004</c:v>
                </c:pt>
                <c:pt idx="556">
                  <c:v>0.45121671716470207</c:v>
                </c:pt>
                <c:pt idx="557">
                  <c:v>0.42985285986473704</c:v>
                </c:pt>
                <c:pt idx="558">
                  <c:v>0.43397845582861411</c:v>
                </c:pt>
                <c:pt idx="559">
                  <c:v>0.44940545458620995</c:v>
                </c:pt>
                <c:pt idx="560">
                  <c:v>0.43857092046946811</c:v>
                </c:pt>
                <c:pt idx="561">
                  <c:v>0.46096494692437207</c:v>
                </c:pt>
                <c:pt idx="562">
                  <c:v>0.47595199687977607</c:v>
                </c:pt>
                <c:pt idx="563">
                  <c:v>0.47436046668960513</c:v>
                </c:pt>
                <c:pt idx="564">
                  <c:v>0.46203460732963614</c:v>
                </c:pt>
                <c:pt idx="565">
                  <c:v>0.46425004940668196</c:v>
                </c:pt>
                <c:pt idx="566">
                  <c:v>0.46535295793413006</c:v>
                </c:pt>
                <c:pt idx="567">
                  <c:v>0.47226703590206498</c:v>
                </c:pt>
                <c:pt idx="568">
                  <c:v>0.47272386050993997</c:v>
                </c:pt>
                <c:pt idx="569">
                  <c:v>0.46806928544228105</c:v>
                </c:pt>
                <c:pt idx="570">
                  <c:v>0.48106052848923098</c:v>
                </c:pt>
                <c:pt idx="571">
                  <c:v>0.47241456788774516</c:v>
                </c:pt>
                <c:pt idx="572">
                  <c:v>0.47583894473739402</c:v>
                </c:pt>
                <c:pt idx="573">
                  <c:v>0.47531920416113699</c:v>
                </c:pt>
                <c:pt idx="574">
                  <c:v>0.47067952786354506</c:v>
                </c:pt>
                <c:pt idx="575">
                  <c:v>0.46176232409596102</c:v>
                </c:pt>
                <c:pt idx="576">
                  <c:v>0.48715663458920305</c:v>
                </c:pt>
                <c:pt idx="577">
                  <c:v>0.48690303523822398</c:v>
                </c:pt>
                <c:pt idx="578">
                  <c:v>0.47000813334565411</c:v>
                </c:pt>
                <c:pt idx="579">
                  <c:v>0.48103554401978599</c:v>
                </c:pt>
                <c:pt idx="580">
                  <c:v>0.48347320761152301</c:v>
                </c:pt>
                <c:pt idx="581">
                  <c:v>0.47816392359970405</c:v>
                </c:pt>
                <c:pt idx="582">
                  <c:v>0.48587724273929306</c:v>
                </c:pt>
                <c:pt idx="583">
                  <c:v>0.47505763546829599</c:v>
                </c:pt>
                <c:pt idx="584">
                  <c:v>0.46754622758601699</c:v>
                </c:pt>
                <c:pt idx="585">
                  <c:v>0.46753522509926104</c:v>
                </c:pt>
                <c:pt idx="586">
                  <c:v>0.48107184604495007</c:v>
                </c:pt>
                <c:pt idx="587">
                  <c:v>0.47843450207646498</c:v>
                </c:pt>
                <c:pt idx="588">
                  <c:v>0.47324483629644398</c:v>
                </c:pt>
                <c:pt idx="589">
                  <c:v>0.47762839723532707</c:v>
                </c:pt>
                <c:pt idx="590">
                  <c:v>0.47460891554592205</c:v>
                </c:pt>
                <c:pt idx="591">
                  <c:v>0.46461291041848901</c:v>
                </c:pt>
                <c:pt idx="592">
                  <c:v>0.46114026854617995</c:v>
                </c:pt>
                <c:pt idx="593">
                  <c:v>0.46358367032079906</c:v>
                </c:pt>
                <c:pt idx="594">
                  <c:v>0.45910179694825598</c:v>
                </c:pt>
                <c:pt idx="595">
                  <c:v>0.452893183497799</c:v>
                </c:pt>
                <c:pt idx="596">
                  <c:v>0.46606440337996313</c:v>
                </c:pt>
                <c:pt idx="597">
                  <c:v>0.47641966173985417</c:v>
                </c:pt>
                <c:pt idx="598">
                  <c:v>0.47268068749015107</c:v>
                </c:pt>
                <c:pt idx="599">
                  <c:v>0.45506018736508907</c:v>
                </c:pt>
                <c:pt idx="600">
                  <c:v>0.46582757289939908</c:v>
                </c:pt>
                <c:pt idx="601">
                  <c:v>0.45708442622413997</c:v>
                </c:pt>
                <c:pt idx="602">
                  <c:v>0.46086578904751907</c:v>
                </c:pt>
                <c:pt idx="603">
                  <c:v>0.46462164402170092</c:v>
                </c:pt>
                <c:pt idx="604">
                  <c:v>0.45159089566921506</c:v>
                </c:pt>
                <c:pt idx="605">
                  <c:v>0.45255713699516292</c:v>
                </c:pt>
                <c:pt idx="606">
                  <c:v>0.45410285151003399</c:v>
                </c:pt>
                <c:pt idx="607">
                  <c:v>0.46480438142415104</c:v>
                </c:pt>
                <c:pt idx="608">
                  <c:v>0.46331149283923306</c:v>
                </c:pt>
                <c:pt idx="609">
                  <c:v>0.46546263476342398</c:v>
                </c:pt>
                <c:pt idx="610">
                  <c:v>0.47258047006543707</c:v>
                </c:pt>
                <c:pt idx="611">
                  <c:v>0.4743827675526941</c:v>
                </c:pt>
                <c:pt idx="612">
                  <c:v>0.46075725656775796</c:v>
                </c:pt>
                <c:pt idx="613">
                  <c:v>0.45733622757758402</c:v>
                </c:pt>
                <c:pt idx="614">
                  <c:v>0.45144446526501414</c:v>
                </c:pt>
                <c:pt idx="615">
                  <c:v>0.43750108355809397</c:v>
                </c:pt>
                <c:pt idx="616">
                  <c:v>0.42166791153197308</c:v>
                </c:pt>
                <c:pt idx="617">
                  <c:v>0.42457497642017306</c:v>
                </c:pt>
                <c:pt idx="618">
                  <c:v>0.41905461192497612</c:v>
                </c:pt>
                <c:pt idx="619">
                  <c:v>0.42107557255407008</c:v>
                </c:pt>
                <c:pt idx="620">
                  <c:v>0.42665596432667907</c:v>
                </c:pt>
                <c:pt idx="621">
                  <c:v>0.42946278678901811</c:v>
                </c:pt>
                <c:pt idx="622">
                  <c:v>0.46401654984435803</c:v>
                </c:pt>
                <c:pt idx="623">
                  <c:v>0.45626932511270502</c:v>
                </c:pt>
                <c:pt idx="624">
                  <c:v>0.46574866555703698</c:v>
                </c:pt>
                <c:pt idx="625">
                  <c:v>0.4634384059028761</c:v>
                </c:pt>
                <c:pt idx="626">
                  <c:v>0.44203795735780904</c:v>
                </c:pt>
                <c:pt idx="627">
                  <c:v>0.45696487234290711</c:v>
                </c:pt>
                <c:pt idx="628">
                  <c:v>0.45888590487569003</c:v>
                </c:pt>
                <c:pt idx="629">
                  <c:v>0.44988229267978508</c:v>
                </c:pt>
                <c:pt idx="630">
                  <c:v>0.46266702930117692</c:v>
                </c:pt>
                <c:pt idx="631">
                  <c:v>0.45994768822756205</c:v>
                </c:pt>
                <c:pt idx="632">
                  <c:v>0.46589360047318995</c:v>
                </c:pt>
                <c:pt idx="633">
                  <c:v>0.48138482176730613</c:v>
                </c:pt>
                <c:pt idx="634">
                  <c:v>0.46417678287352304</c:v>
                </c:pt>
                <c:pt idx="635">
                  <c:v>0.47694999961002904</c:v>
                </c:pt>
                <c:pt idx="636">
                  <c:v>0.46172349712550498</c:v>
                </c:pt>
                <c:pt idx="637">
                  <c:v>0.45835664940995507</c:v>
                </c:pt>
                <c:pt idx="638">
                  <c:v>0.44271927585156301</c:v>
                </c:pt>
                <c:pt idx="639">
                  <c:v>0.42737597259744409</c:v>
                </c:pt>
                <c:pt idx="640">
                  <c:v>0.45885149881035298</c:v>
                </c:pt>
                <c:pt idx="641">
                  <c:v>0.45630058499151105</c:v>
                </c:pt>
                <c:pt idx="642">
                  <c:v>0.46292292679845104</c:v>
                </c:pt>
                <c:pt idx="643">
                  <c:v>0.48252246618178507</c:v>
                </c:pt>
                <c:pt idx="644">
                  <c:v>0.47436336529671808</c:v>
                </c:pt>
                <c:pt idx="645">
                  <c:v>0.46956764865274808</c:v>
                </c:pt>
                <c:pt idx="646">
                  <c:v>0.46415249353363308</c:v>
                </c:pt>
                <c:pt idx="647">
                  <c:v>0.46420971809320799</c:v>
                </c:pt>
                <c:pt idx="648">
                  <c:v>0.46785230301412806</c:v>
                </c:pt>
                <c:pt idx="649">
                  <c:v>0.46013637108990507</c:v>
                </c:pt>
                <c:pt idx="650">
                  <c:v>0.46388034657191901</c:v>
                </c:pt>
                <c:pt idx="651">
                  <c:v>0.47587196566795809</c:v>
                </c:pt>
                <c:pt idx="652">
                  <c:v>0.47891459873469611</c:v>
                </c:pt>
                <c:pt idx="653">
                  <c:v>0.47077409727972014</c:v>
                </c:pt>
                <c:pt idx="654">
                  <c:v>0.46139578199102704</c:v>
                </c:pt>
                <c:pt idx="655">
                  <c:v>0.45622149362223002</c:v>
                </c:pt>
                <c:pt idx="656">
                  <c:v>0.46862466833768712</c:v>
                </c:pt>
                <c:pt idx="657">
                  <c:v>0.46910772689063501</c:v>
                </c:pt>
                <c:pt idx="658">
                  <c:v>0.47179026547529301</c:v>
                </c:pt>
                <c:pt idx="659">
                  <c:v>0.48542392104093007</c:v>
                </c:pt>
                <c:pt idx="660">
                  <c:v>0.48918562122466813</c:v>
                </c:pt>
                <c:pt idx="661">
                  <c:v>0.48863956810420406</c:v>
                </c:pt>
                <c:pt idx="662">
                  <c:v>0.4880266954208311</c:v>
                </c:pt>
                <c:pt idx="663">
                  <c:v>0.49657751625797003</c:v>
                </c:pt>
                <c:pt idx="664">
                  <c:v>0.49884803188842414</c:v>
                </c:pt>
                <c:pt idx="665">
                  <c:v>0.48462409762450703</c:v>
                </c:pt>
                <c:pt idx="666">
                  <c:v>0.48496156803109308</c:v>
                </c:pt>
                <c:pt idx="667">
                  <c:v>0.4929185914940391</c:v>
                </c:pt>
                <c:pt idx="668">
                  <c:v>0.49615450061582306</c:v>
                </c:pt>
                <c:pt idx="669">
                  <c:v>0.47418755685499497</c:v>
                </c:pt>
                <c:pt idx="670">
                  <c:v>0.46318417663783606</c:v>
                </c:pt>
                <c:pt idx="671">
                  <c:v>0.46397481619832098</c:v>
                </c:pt>
                <c:pt idx="672">
                  <c:v>0.464555798571612</c:v>
                </c:pt>
                <c:pt idx="673">
                  <c:v>0.45690337552062205</c:v>
                </c:pt>
                <c:pt idx="674">
                  <c:v>0.45185523790453902</c:v>
                </c:pt>
                <c:pt idx="675">
                  <c:v>0.46381903888254705</c:v>
                </c:pt>
                <c:pt idx="676">
                  <c:v>0.47299761624032799</c:v>
                </c:pt>
                <c:pt idx="677">
                  <c:v>0.46264502400285601</c:v>
                </c:pt>
                <c:pt idx="678">
                  <c:v>0.46956210880997507</c:v>
                </c:pt>
                <c:pt idx="679">
                  <c:v>0.46128777287015998</c:v>
                </c:pt>
                <c:pt idx="680">
                  <c:v>0.45801752054138595</c:v>
                </c:pt>
                <c:pt idx="681">
                  <c:v>0.43818342752869205</c:v>
                </c:pt>
                <c:pt idx="682">
                  <c:v>0.45133724695238292</c:v>
                </c:pt>
                <c:pt idx="683">
                  <c:v>0.45182133959300402</c:v>
                </c:pt>
                <c:pt idx="684">
                  <c:v>0.44250843062953893</c:v>
                </c:pt>
                <c:pt idx="685">
                  <c:v>0.44278572533977706</c:v>
                </c:pt>
                <c:pt idx="686">
                  <c:v>0.43928457167924817</c:v>
                </c:pt>
                <c:pt idx="687">
                  <c:v>0.44383611203534901</c:v>
                </c:pt>
                <c:pt idx="688">
                  <c:v>0.43028355631118492</c:v>
                </c:pt>
                <c:pt idx="689">
                  <c:v>0.43737368681692207</c:v>
                </c:pt>
                <c:pt idx="690">
                  <c:v>0.44811689456745007</c:v>
                </c:pt>
                <c:pt idx="691">
                  <c:v>0.45107527182784513</c:v>
                </c:pt>
                <c:pt idx="692">
                  <c:v>0.44315969838403801</c:v>
                </c:pt>
                <c:pt idx="693">
                  <c:v>0.44950040870514102</c:v>
                </c:pt>
                <c:pt idx="694">
                  <c:v>0.42699833377748303</c:v>
                </c:pt>
                <c:pt idx="695">
                  <c:v>0.41838299779549609</c:v>
                </c:pt>
                <c:pt idx="696">
                  <c:v>0.42821364517483307</c:v>
                </c:pt>
                <c:pt idx="697">
                  <c:v>0.41920537353882198</c:v>
                </c:pt>
                <c:pt idx="698">
                  <c:v>0.41777960542935705</c:v>
                </c:pt>
                <c:pt idx="699">
                  <c:v>0.44011279364324107</c:v>
                </c:pt>
                <c:pt idx="700">
                  <c:v>0.44948863129972511</c:v>
                </c:pt>
                <c:pt idx="701">
                  <c:v>0.44476958229038199</c:v>
                </c:pt>
                <c:pt idx="702">
                  <c:v>0.43499933675879793</c:v>
                </c:pt>
                <c:pt idx="703">
                  <c:v>0.43958193333408813</c:v>
                </c:pt>
                <c:pt idx="704">
                  <c:v>0.44376929820105493</c:v>
                </c:pt>
                <c:pt idx="705">
                  <c:v>0.44877245914962205</c:v>
                </c:pt>
                <c:pt idx="706">
                  <c:v>0.44369689943539692</c:v>
                </c:pt>
                <c:pt idx="707">
                  <c:v>0.43280337829329807</c:v>
                </c:pt>
                <c:pt idx="708">
                  <c:v>0.44418477898725411</c:v>
                </c:pt>
                <c:pt idx="709">
                  <c:v>0.45227669638406703</c:v>
                </c:pt>
                <c:pt idx="710">
                  <c:v>0.45912177745275506</c:v>
                </c:pt>
                <c:pt idx="711">
                  <c:v>0.45463380662443392</c:v>
                </c:pt>
                <c:pt idx="712">
                  <c:v>0.44500535827540399</c:v>
                </c:pt>
                <c:pt idx="713">
                  <c:v>0.45506595320336801</c:v>
                </c:pt>
                <c:pt idx="714">
                  <c:v>0.45269459485186597</c:v>
                </c:pt>
                <c:pt idx="715">
                  <c:v>0.44159103857446796</c:v>
                </c:pt>
                <c:pt idx="716">
                  <c:v>0.43310279619893005</c:v>
                </c:pt>
                <c:pt idx="717">
                  <c:v>0.44802895206759202</c:v>
                </c:pt>
                <c:pt idx="718">
                  <c:v>0.45640560928911705</c:v>
                </c:pt>
                <c:pt idx="719">
                  <c:v>0.450349474478553</c:v>
                </c:pt>
                <c:pt idx="720">
                  <c:v>0.44373674454925399</c:v>
                </c:pt>
                <c:pt idx="721">
                  <c:v>0.43593013604942604</c:v>
                </c:pt>
                <c:pt idx="722">
                  <c:v>0.44049053579015002</c:v>
                </c:pt>
                <c:pt idx="723">
                  <c:v>0.45427180083773</c:v>
                </c:pt>
                <c:pt idx="724">
                  <c:v>0.45272390782263505</c:v>
                </c:pt>
                <c:pt idx="725">
                  <c:v>0.45432214276464811</c:v>
                </c:pt>
                <c:pt idx="726">
                  <c:v>0.440674320210026</c:v>
                </c:pt>
                <c:pt idx="727">
                  <c:v>0.4278163785497241</c:v>
                </c:pt>
                <c:pt idx="728">
                  <c:v>0.42521005021024705</c:v>
                </c:pt>
                <c:pt idx="729">
                  <c:v>0.452945474523956</c:v>
                </c:pt>
                <c:pt idx="730">
                  <c:v>0.46435982627436306</c:v>
                </c:pt>
                <c:pt idx="731">
                  <c:v>0.46228656602343604</c:v>
                </c:pt>
                <c:pt idx="732">
                  <c:v>0.46250954938436706</c:v>
                </c:pt>
                <c:pt idx="733">
                  <c:v>0.47187642484408804</c:v>
                </c:pt>
                <c:pt idx="734">
                  <c:v>0.4592849573095461</c:v>
                </c:pt>
                <c:pt idx="735">
                  <c:v>0.44474321768388392</c:v>
                </c:pt>
                <c:pt idx="736">
                  <c:v>0.45066751894333695</c:v>
                </c:pt>
                <c:pt idx="737">
                  <c:v>0.44019266770748805</c:v>
                </c:pt>
                <c:pt idx="738">
                  <c:v>0.42651976790345814</c:v>
                </c:pt>
                <c:pt idx="739">
                  <c:v>0.43509648845697901</c:v>
                </c:pt>
                <c:pt idx="740">
                  <c:v>0.44339819369940103</c:v>
                </c:pt>
                <c:pt idx="741">
                  <c:v>0.43580857729641109</c:v>
                </c:pt>
                <c:pt idx="742">
                  <c:v>0.44017994993305098</c:v>
                </c:pt>
                <c:pt idx="743">
                  <c:v>0.45261407543270898</c:v>
                </c:pt>
                <c:pt idx="744">
                  <c:v>0.44690451148668298</c:v>
                </c:pt>
                <c:pt idx="745">
                  <c:v>0.44307805267490402</c:v>
                </c:pt>
                <c:pt idx="746">
                  <c:v>0.44529137742666797</c:v>
                </c:pt>
                <c:pt idx="747">
                  <c:v>0.45021101116397499</c:v>
                </c:pt>
                <c:pt idx="748">
                  <c:v>0.44848934512595706</c:v>
                </c:pt>
                <c:pt idx="749">
                  <c:v>0.43383047506060313</c:v>
                </c:pt>
                <c:pt idx="750">
                  <c:v>0.43769167577039397</c:v>
                </c:pt>
                <c:pt idx="751">
                  <c:v>0.44856942667545802</c:v>
                </c:pt>
                <c:pt idx="752">
                  <c:v>0.44016194979675</c:v>
                </c:pt>
                <c:pt idx="753">
                  <c:v>0.43277877569402312</c:v>
                </c:pt>
                <c:pt idx="754">
                  <c:v>0.43469336371017497</c:v>
                </c:pt>
                <c:pt idx="755">
                  <c:v>0.43065026300376907</c:v>
                </c:pt>
                <c:pt idx="756">
                  <c:v>0.43934022798951711</c:v>
                </c:pt>
                <c:pt idx="757">
                  <c:v>0.439493553653518</c:v>
                </c:pt>
                <c:pt idx="758">
                  <c:v>0.43693165281179397</c:v>
                </c:pt>
                <c:pt idx="759">
                  <c:v>0.44614663534006105</c:v>
                </c:pt>
                <c:pt idx="760">
                  <c:v>0.44578394932280807</c:v>
                </c:pt>
                <c:pt idx="761">
                  <c:v>0.45058826413229214</c:v>
                </c:pt>
                <c:pt idx="762">
                  <c:v>0.46498539934727212</c:v>
                </c:pt>
                <c:pt idx="763">
                  <c:v>0.44996968897514805</c:v>
                </c:pt>
                <c:pt idx="764">
                  <c:v>0.43712856622771912</c:v>
                </c:pt>
                <c:pt idx="765">
                  <c:v>0.45363087145266306</c:v>
                </c:pt>
                <c:pt idx="766">
                  <c:v>0.45393406984095014</c:v>
                </c:pt>
                <c:pt idx="767">
                  <c:v>0.436240578685199</c:v>
                </c:pt>
                <c:pt idx="768">
                  <c:v>0.45896422396080411</c:v>
                </c:pt>
                <c:pt idx="769">
                  <c:v>0.46390671455777505</c:v>
                </c:pt>
                <c:pt idx="770">
                  <c:v>0.46147782837688206</c:v>
                </c:pt>
                <c:pt idx="771">
                  <c:v>0.47501860756192704</c:v>
                </c:pt>
                <c:pt idx="772">
                  <c:v>0.47542092085104903</c:v>
                </c:pt>
                <c:pt idx="773">
                  <c:v>0.47094792716170097</c:v>
                </c:pt>
                <c:pt idx="774">
                  <c:v>0.45893734245553996</c:v>
                </c:pt>
                <c:pt idx="775">
                  <c:v>0.44615021282443901</c:v>
                </c:pt>
                <c:pt idx="776">
                  <c:v>0.46766930778966703</c:v>
                </c:pt>
                <c:pt idx="777">
                  <c:v>0.46485571453222402</c:v>
                </c:pt>
                <c:pt idx="778">
                  <c:v>0.46425107433191393</c:v>
                </c:pt>
                <c:pt idx="779">
                  <c:v>0.46849646185220511</c:v>
                </c:pt>
                <c:pt idx="780">
                  <c:v>0.46655014059327499</c:v>
                </c:pt>
                <c:pt idx="781">
                  <c:v>0.447792888750013</c:v>
                </c:pt>
                <c:pt idx="782">
                  <c:v>0.44788672554852604</c:v>
                </c:pt>
                <c:pt idx="783">
                  <c:v>0.46089166661556502</c:v>
                </c:pt>
                <c:pt idx="784">
                  <c:v>0.46724421118021298</c:v>
                </c:pt>
                <c:pt idx="785">
                  <c:v>0.47409625815845502</c:v>
                </c:pt>
                <c:pt idx="786">
                  <c:v>0.46524133215808294</c:v>
                </c:pt>
                <c:pt idx="787">
                  <c:v>0.45955277219444213</c:v>
                </c:pt>
                <c:pt idx="788">
                  <c:v>0.44422361395079202</c:v>
                </c:pt>
                <c:pt idx="789">
                  <c:v>0.45901890027200704</c:v>
                </c:pt>
                <c:pt idx="790">
                  <c:v>0.4764886185856681</c:v>
                </c:pt>
                <c:pt idx="791">
                  <c:v>0.48357458331785025</c:v>
                </c:pt>
                <c:pt idx="792">
                  <c:v>0.48412779446451198</c:v>
                </c:pt>
                <c:pt idx="793">
                  <c:v>0.49371228177312304</c:v>
                </c:pt>
                <c:pt idx="794">
                  <c:v>0.49042949756193605</c:v>
                </c:pt>
                <c:pt idx="795">
                  <c:v>0.49495597522858603</c:v>
                </c:pt>
                <c:pt idx="796">
                  <c:v>0.46861735265044002</c:v>
                </c:pt>
                <c:pt idx="797">
                  <c:v>0.47389555729865107</c:v>
                </c:pt>
                <c:pt idx="798">
                  <c:v>0.47452409066197698</c:v>
                </c:pt>
                <c:pt idx="799">
                  <c:v>0.4917786997805591</c:v>
                </c:pt>
                <c:pt idx="800">
                  <c:v>0.49258423658126804</c:v>
                </c:pt>
                <c:pt idx="801">
                  <c:v>0.49677121150578102</c:v>
                </c:pt>
                <c:pt idx="802">
                  <c:v>0.4874539371542021</c:v>
                </c:pt>
                <c:pt idx="803">
                  <c:v>0.46722190567521504</c:v>
                </c:pt>
                <c:pt idx="804">
                  <c:v>0.47534548987318098</c:v>
                </c:pt>
                <c:pt idx="805">
                  <c:v>0.48913454470897699</c:v>
                </c:pt>
                <c:pt idx="806">
                  <c:v>0.47609925258329994</c:v>
                </c:pt>
                <c:pt idx="807">
                  <c:v>0.47270251831267007</c:v>
                </c:pt>
                <c:pt idx="808">
                  <c:v>0.46536631571382814</c:v>
                </c:pt>
                <c:pt idx="809">
                  <c:v>0.45238386083604204</c:v>
                </c:pt>
                <c:pt idx="810">
                  <c:v>0.46107406401966011</c:v>
                </c:pt>
                <c:pt idx="811">
                  <c:v>0.45181414501361805</c:v>
                </c:pt>
                <c:pt idx="812">
                  <c:v>0.43535208028054612</c:v>
                </c:pt>
                <c:pt idx="813">
                  <c:v>0.44040762326181898</c:v>
                </c:pt>
                <c:pt idx="814">
                  <c:v>0.43581828994249416</c:v>
                </c:pt>
                <c:pt idx="815">
                  <c:v>0.44358411982363005</c:v>
                </c:pt>
                <c:pt idx="816">
                  <c:v>0.47469572663818194</c:v>
                </c:pt>
                <c:pt idx="817">
                  <c:v>0.45882311494754807</c:v>
                </c:pt>
                <c:pt idx="818">
                  <c:v>0.45330948319602898</c:v>
                </c:pt>
                <c:pt idx="819">
                  <c:v>0.45286415353305398</c:v>
                </c:pt>
                <c:pt idx="820">
                  <c:v>0.47320586307560708</c:v>
                </c:pt>
                <c:pt idx="821">
                  <c:v>0.44321937684257201</c:v>
                </c:pt>
                <c:pt idx="822">
                  <c:v>0.43974825195727407</c:v>
                </c:pt>
                <c:pt idx="823">
                  <c:v>0.45052821627382705</c:v>
                </c:pt>
                <c:pt idx="824">
                  <c:v>0.450297889098281</c:v>
                </c:pt>
                <c:pt idx="825">
                  <c:v>0.465655100207573</c:v>
                </c:pt>
                <c:pt idx="826">
                  <c:v>0.47857480900756111</c:v>
                </c:pt>
                <c:pt idx="827">
                  <c:v>0.47188037236751912</c:v>
                </c:pt>
                <c:pt idx="828">
                  <c:v>0.45653639018927206</c:v>
                </c:pt>
                <c:pt idx="829">
                  <c:v>0.45896291607093398</c:v>
                </c:pt>
                <c:pt idx="830">
                  <c:v>0.44211824677036993</c:v>
                </c:pt>
                <c:pt idx="831">
                  <c:v>0.43858579103960316</c:v>
                </c:pt>
                <c:pt idx="832">
                  <c:v>0.44762147687389908</c:v>
                </c:pt>
                <c:pt idx="833">
                  <c:v>0.45067648784633801</c:v>
                </c:pt>
                <c:pt idx="834">
                  <c:v>0.44754340510708501</c:v>
                </c:pt>
                <c:pt idx="835">
                  <c:v>0.45152394445592392</c:v>
                </c:pt>
                <c:pt idx="836">
                  <c:v>0.45412766133385513</c:v>
                </c:pt>
                <c:pt idx="837">
                  <c:v>0.46796435715250506</c:v>
                </c:pt>
                <c:pt idx="838">
                  <c:v>0.45962950132752106</c:v>
                </c:pt>
                <c:pt idx="839">
                  <c:v>0.46315907421311192</c:v>
                </c:pt>
                <c:pt idx="840">
                  <c:v>0.46907198012278706</c:v>
                </c:pt>
                <c:pt idx="841">
                  <c:v>0.48295166079784213</c:v>
                </c:pt>
                <c:pt idx="842">
                  <c:v>0.45440417131388511</c:v>
                </c:pt>
                <c:pt idx="843">
                  <c:v>0.46101628067762307</c:v>
                </c:pt>
                <c:pt idx="844">
                  <c:v>0.44500692730199198</c:v>
                </c:pt>
                <c:pt idx="845">
                  <c:v>0.43943156905538905</c:v>
                </c:pt>
                <c:pt idx="846">
                  <c:v>0.44567348398537104</c:v>
                </c:pt>
                <c:pt idx="847">
                  <c:v>0.43695037809270504</c:v>
                </c:pt>
                <c:pt idx="848">
                  <c:v>0.45335461642093999</c:v>
                </c:pt>
                <c:pt idx="849">
                  <c:v>0.46415162224353795</c:v>
                </c:pt>
                <c:pt idx="850">
                  <c:v>0.45058179832504114</c:v>
                </c:pt>
                <c:pt idx="851">
                  <c:v>0.44865467263251302</c:v>
                </c:pt>
                <c:pt idx="852">
                  <c:v>0.46390937395765813</c:v>
                </c:pt>
                <c:pt idx="853">
                  <c:v>0.47487053015163905</c:v>
                </c:pt>
                <c:pt idx="854">
                  <c:v>0.45264737161306401</c:v>
                </c:pt>
                <c:pt idx="855">
                  <c:v>0.4569919752724701</c:v>
                </c:pt>
                <c:pt idx="856">
                  <c:v>0.44569208401611593</c:v>
                </c:pt>
                <c:pt idx="857">
                  <c:v>0.44541743306848502</c:v>
                </c:pt>
                <c:pt idx="858">
                  <c:v>0.44602354494434404</c:v>
                </c:pt>
                <c:pt idx="859">
                  <c:v>0.44725776755778801</c:v>
                </c:pt>
                <c:pt idx="860">
                  <c:v>0.47524394173106299</c:v>
                </c:pt>
                <c:pt idx="861">
                  <c:v>0.47738443053460311</c:v>
                </c:pt>
                <c:pt idx="862">
                  <c:v>0.45988295517724209</c:v>
                </c:pt>
                <c:pt idx="863">
                  <c:v>0.45006448802848098</c:v>
                </c:pt>
                <c:pt idx="864">
                  <c:v>0.45827400226139292</c:v>
                </c:pt>
                <c:pt idx="865">
                  <c:v>0.46628764969951197</c:v>
                </c:pt>
                <c:pt idx="866">
                  <c:v>0.45653729604620003</c:v>
                </c:pt>
                <c:pt idx="867">
                  <c:v>0.44321725410719387</c:v>
                </c:pt>
                <c:pt idx="868">
                  <c:v>0.44804194955534893</c:v>
                </c:pt>
                <c:pt idx="869">
                  <c:v>0.44514812161578099</c:v>
                </c:pt>
                <c:pt idx="870">
                  <c:v>0.44170880423127601</c:v>
                </c:pt>
                <c:pt idx="871">
                  <c:v>0.44946558121342506</c:v>
                </c:pt>
                <c:pt idx="872">
                  <c:v>0.46531058325917213</c:v>
                </c:pt>
                <c:pt idx="873">
                  <c:v>0.46387321029396406</c:v>
                </c:pt>
                <c:pt idx="874">
                  <c:v>0.47643711076682599</c:v>
                </c:pt>
                <c:pt idx="875">
                  <c:v>0.44594106206967604</c:v>
                </c:pt>
                <c:pt idx="876">
                  <c:v>0.43841238243369707</c:v>
                </c:pt>
                <c:pt idx="877">
                  <c:v>0.44697633718856206</c:v>
                </c:pt>
                <c:pt idx="878">
                  <c:v>0.47656047817572406</c:v>
                </c:pt>
                <c:pt idx="879">
                  <c:v>0.45667985324501098</c:v>
                </c:pt>
                <c:pt idx="880">
                  <c:v>0.46280898653572106</c:v>
                </c:pt>
                <c:pt idx="881">
                  <c:v>0.46991456587123304</c:v>
                </c:pt>
                <c:pt idx="882">
                  <c:v>0.46891326479071205</c:v>
                </c:pt>
                <c:pt idx="883">
                  <c:v>0.46567417151645008</c:v>
                </c:pt>
                <c:pt idx="884">
                  <c:v>0.45302294506545704</c:v>
                </c:pt>
                <c:pt idx="885">
                  <c:v>0.425157133521671</c:v>
                </c:pt>
                <c:pt idx="886">
                  <c:v>0.43772167620675606</c:v>
                </c:pt>
                <c:pt idx="887">
                  <c:v>0.445520422625579</c:v>
                </c:pt>
                <c:pt idx="888">
                  <c:v>0.43326284006718002</c:v>
                </c:pt>
                <c:pt idx="889">
                  <c:v>0.44302986110504411</c:v>
                </c:pt>
                <c:pt idx="890">
                  <c:v>0.44720716186082898</c:v>
                </c:pt>
                <c:pt idx="891">
                  <c:v>0.44483332751811594</c:v>
                </c:pt>
                <c:pt idx="892">
                  <c:v>0.43160580142994703</c:v>
                </c:pt>
                <c:pt idx="893">
                  <c:v>0.44017982720562404</c:v>
                </c:pt>
                <c:pt idx="894">
                  <c:v>0.43800620674700308</c:v>
                </c:pt>
                <c:pt idx="895">
                  <c:v>0.42966634314232105</c:v>
                </c:pt>
                <c:pt idx="896">
                  <c:v>0.46046085728231406</c:v>
                </c:pt>
                <c:pt idx="897">
                  <c:v>0.45045840145872201</c:v>
                </c:pt>
                <c:pt idx="898">
                  <c:v>0.45735979055422898</c:v>
                </c:pt>
                <c:pt idx="899">
                  <c:v>0.46158857272969611</c:v>
                </c:pt>
                <c:pt idx="900">
                  <c:v>0.46468361806040698</c:v>
                </c:pt>
                <c:pt idx="901">
                  <c:v>0.47303460788648805</c:v>
                </c:pt>
                <c:pt idx="902">
                  <c:v>0.47600052425263306</c:v>
                </c:pt>
                <c:pt idx="903">
                  <c:v>0.47401974474622599</c:v>
                </c:pt>
                <c:pt idx="904">
                  <c:v>0.47140913015397501</c:v>
                </c:pt>
                <c:pt idx="905">
                  <c:v>0.46122968505359602</c:v>
                </c:pt>
                <c:pt idx="906">
                  <c:v>0.453204414941422</c:v>
                </c:pt>
                <c:pt idx="907">
                  <c:v>0.44634955170580998</c:v>
                </c:pt>
                <c:pt idx="908">
                  <c:v>0.44106724331463998</c:v>
                </c:pt>
                <c:pt idx="909">
                  <c:v>0.4300571853239451</c:v>
                </c:pt>
                <c:pt idx="910">
                  <c:v>0.42518356154820103</c:v>
                </c:pt>
                <c:pt idx="911">
                  <c:v>0.44186434655368001</c:v>
                </c:pt>
                <c:pt idx="912">
                  <c:v>0.46006116296643701</c:v>
                </c:pt>
                <c:pt idx="913">
                  <c:v>0.45518300381458504</c:v>
                </c:pt>
                <c:pt idx="914">
                  <c:v>0.44314319013859094</c:v>
                </c:pt>
                <c:pt idx="915">
                  <c:v>0.46096237373779003</c:v>
                </c:pt>
                <c:pt idx="916">
                  <c:v>0.47028585808457102</c:v>
                </c:pt>
                <c:pt idx="917">
                  <c:v>0.47379242654973203</c:v>
                </c:pt>
                <c:pt idx="918">
                  <c:v>0.47304129722309302</c:v>
                </c:pt>
                <c:pt idx="919">
                  <c:v>0.47024784253207397</c:v>
                </c:pt>
                <c:pt idx="920">
                  <c:v>0.46873378102775998</c:v>
                </c:pt>
                <c:pt idx="921">
                  <c:v>0.44701261896419298</c:v>
                </c:pt>
                <c:pt idx="922">
                  <c:v>0.45249809144061098</c:v>
                </c:pt>
                <c:pt idx="923">
                  <c:v>0.46350455672550001</c:v>
                </c:pt>
                <c:pt idx="924">
                  <c:v>0.46686391173745012</c:v>
                </c:pt>
                <c:pt idx="925">
                  <c:v>0.45429448184285504</c:v>
                </c:pt>
                <c:pt idx="926">
                  <c:v>0.46129915894209794</c:v>
                </c:pt>
                <c:pt idx="927">
                  <c:v>0.44888055170661806</c:v>
                </c:pt>
                <c:pt idx="928">
                  <c:v>0.44572871957438598</c:v>
                </c:pt>
                <c:pt idx="929">
                  <c:v>0.45428321567405405</c:v>
                </c:pt>
                <c:pt idx="930">
                  <c:v>0.45951414090563708</c:v>
                </c:pt>
                <c:pt idx="931">
                  <c:v>0.46559681332122205</c:v>
                </c:pt>
                <c:pt idx="932">
                  <c:v>0.4447333744885309</c:v>
                </c:pt>
                <c:pt idx="933">
                  <c:v>0.45025200054669096</c:v>
                </c:pt>
                <c:pt idx="934">
                  <c:v>0.46562027482824203</c:v>
                </c:pt>
                <c:pt idx="935">
                  <c:v>0.45159320845000894</c:v>
                </c:pt>
                <c:pt idx="936">
                  <c:v>0.45892500589540214</c:v>
                </c:pt>
                <c:pt idx="937">
                  <c:v>0.45150082555741305</c:v>
                </c:pt>
                <c:pt idx="938">
                  <c:v>0.4684122637140391</c:v>
                </c:pt>
                <c:pt idx="939">
                  <c:v>0.4839068746412421</c:v>
                </c:pt>
                <c:pt idx="940">
                  <c:v>0.47036620005817897</c:v>
                </c:pt>
                <c:pt idx="941">
                  <c:v>0.45374144029744201</c:v>
                </c:pt>
                <c:pt idx="942">
                  <c:v>0.45349982684593693</c:v>
                </c:pt>
                <c:pt idx="943">
                  <c:v>0.46346287236295614</c:v>
                </c:pt>
                <c:pt idx="944">
                  <c:v>0.45836579148875906</c:v>
                </c:pt>
                <c:pt idx="945">
                  <c:v>0.43069152592954807</c:v>
                </c:pt>
                <c:pt idx="946">
                  <c:v>0.43091794816796808</c:v>
                </c:pt>
                <c:pt idx="947">
                  <c:v>0.43418737312847111</c:v>
                </c:pt>
                <c:pt idx="948">
                  <c:v>0.43271060561810798</c:v>
                </c:pt>
                <c:pt idx="949">
                  <c:v>0.44357518008146302</c:v>
                </c:pt>
                <c:pt idx="950">
                  <c:v>0.44801702672906202</c:v>
                </c:pt>
                <c:pt idx="951">
                  <c:v>0.45717652936382508</c:v>
                </c:pt>
                <c:pt idx="952">
                  <c:v>0.45791222064606901</c:v>
                </c:pt>
                <c:pt idx="953">
                  <c:v>0.46785341611873899</c:v>
                </c:pt>
                <c:pt idx="954">
                  <c:v>0.4862389617247761</c:v>
                </c:pt>
                <c:pt idx="955">
                  <c:v>0.467774608453562</c:v>
                </c:pt>
                <c:pt idx="956">
                  <c:v>0.46447903286207798</c:v>
                </c:pt>
                <c:pt idx="957">
                  <c:v>0.46182743964714207</c:v>
                </c:pt>
                <c:pt idx="958">
                  <c:v>0.44225937550017003</c:v>
                </c:pt>
                <c:pt idx="959">
                  <c:v>0.45028529578775006</c:v>
                </c:pt>
                <c:pt idx="960">
                  <c:v>0.46178289652193699</c:v>
                </c:pt>
                <c:pt idx="961">
                  <c:v>0.44904727520912202</c:v>
                </c:pt>
                <c:pt idx="962">
                  <c:v>0.45437243231404112</c:v>
                </c:pt>
                <c:pt idx="963">
                  <c:v>0.46404631672508001</c:v>
                </c:pt>
                <c:pt idx="964">
                  <c:v>0.45974280163134001</c:v>
                </c:pt>
                <c:pt idx="965">
                  <c:v>0.45501496407547704</c:v>
                </c:pt>
                <c:pt idx="966">
                  <c:v>0.446521390743364</c:v>
                </c:pt>
                <c:pt idx="967">
                  <c:v>0.44299035523482505</c:v>
                </c:pt>
                <c:pt idx="968">
                  <c:v>0.43464244611721597</c:v>
                </c:pt>
                <c:pt idx="969">
                  <c:v>0.44739934745332893</c:v>
                </c:pt>
                <c:pt idx="970">
                  <c:v>0.44951469687731604</c:v>
                </c:pt>
                <c:pt idx="971">
                  <c:v>0.46035759505371204</c:v>
                </c:pt>
                <c:pt idx="972">
                  <c:v>0.45804467078460304</c:v>
                </c:pt>
                <c:pt idx="973">
                  <c:v>0.446636118968261</c:v>
                </c:pt>
                <c:pt idx="974">
                  <c:v>0.43744312305990807</c:v>
                </c:pt>
                <c:pt idx="975">
                  <c:v>0.45669721866457696</c:v>
                </c:pt>
                <c:pt idx="976">
                  <c:v>0.46414742266249293</c:v>
                </c:pt>
                <c:pt idx="977">
                  <c:v>0.46832192216179502</c:v>
                </c:pt>
                <c:pt idx="978">
                  <c:v>0.46070099011890198</c:v>
                </c:pt>
                <c:pt idx="979">
                  <c:v>0.45318286881329106</c:v>
                </c:pt>
                <c:pt idx="980">
                  <c:v>0.455700164511955</c:v>
                </c:pt>
                <c:pt idx="981">
                  <c:v>0.45365627575342404</c:v>
                </c:pt>
                <c:pt idx="982">
                  <c:v>0.45753190087928602</c:v>
                </c:pt>
                <c:pt idx="983">
                  <c:v>0.45606731320550697</c:v>
                </c:pt>
                <c:pt idx="984">
                  <c:v>0.44910623660772392</c:v>
                </c:pt>
                <c:pt idx="985">
                  <c:v>0.46169808534231704</c:v>
                </c:pt>
                <c:pt idx="986">
                  <c:v>0.45594747522623008</c:v>
                </c:pt>
                <c:pt idx="987">
                  <c:v>0.44357754396833793</c:v>
                </c:pt>
                <c:pt idx="988">
                  <c:v>0.45853299040795498</c:v>
                </c:pt>
                <c:pt idx="989">
                  <c:v>0.44613768142365001</c:v>
                </c:pt>
                <c:pt idx="990">
                  <c:v>0.43440281441413908</c:v>
                </c:pt>
                <c:pt idx="991">
                  <c:v>0.42246023288757606</c:v>
                </c:pt>
                <c:pt idx="992">
                  <c:v>0.43896373651526704</c:v>
                </c:pt>
                <c:pt idx="993">
                  <c:v>0.43989443824270014</c:v>
                </c:pt>
                <c:pt idx="994">
                  <c:v>0.441571452212216</c:v>
                </c:pt>
                <c:pt idx="995">
                  <c:v>0.43571740429102201</c:v>
                </c:pt>
                <c:pt idx="996">
                  <c:v>0.46496771039865803</c:v>
                </c:pt>
                <c:pt idx="997">
                  <c:v>0.47458827708998413</c:v>
                </c:pt>
                <c:pt idx="998">
                  <c:v>0.47361877666376406</c:v>
                </c:pt>
                <c:pt idx="999">
                  <c:v>0.45509336179274806</c:v>
                </c:pt>
                <c:pt idx="1000">
                  <c:v>0.46134795317739802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</c:v>
                </c:pt>
              </c:strCache>
            </c:strRef>
          </c:tx>
          <c:spPr>
            <a:ln w="25400">
              <a:prstDash val="dash"/>
            </a:ln>
          </c:spPr>
          <c:marker>
            <c:symbol val="none"/>
          </c:marker>
          <c:cat>
            <c:numRef>
              <c:f>Sheet1!$A$2:$A$1002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</c:numCache>
            </c:numRef>
          </c:cat>
          <c:val>
            <c:numRef>
              <c:f>Sheet1!$C$2:$C$1002</c:f>
              <c:numCache>
                <c:formatCode>General</c:formatCode>
                <c:ptCount val="1001"/>
                <c:pt idx="0">
                  <c:v>0</c:v>
                </c:pt>
                <c:pt idx="1">
                  <c:v>0.65005102968477824</c:v>
                </c:pt>
                <c:pt idx="2">
                  <c:v>0.50854355425750097</c:v>
                </c:pt>
                <c:pt idx="3">
                  <c:v>0.47111980362232198</c:v>
                </c:pt>
                <c:pt idx="4">
                  <c:v>0.45464140615036203</c:v>
                </c:pt>
                <c:pt idx="5">
                  <c:v>0.44748286064138998</c:v>
                </c:pt>
                <c:pt idx="6">
                  <c:v>0.44512819509584312</c:v>
                </c:pt>
                <c:pt idx="7">
                  <c:v>0.4455949035898471</c:v>
                </c:pt>
                <c:pt idx="8">
                  <c:v>0.44584371989555605</c:v>
                </c:pt>
                <c:pt idx="9">
                  <c:v>0.44756541932094007</c:v>
                </c:pt>
                <c:pt idx="10">
                  <c:v>0.44929658938761008</c:v>
                </c:pt>
                <c:pt idx="11">
                  <c:v>0.45231742545767506</c:v>
                </c:pt>
                <c:pt idx="12">
                  <c:v>0.45223747520194002</c:v>
                </c:pt>
                <c:pt idx="13">
                  <c:v>0.45193944187933899</c:v>
                </c:pt>
                <c:pt idx="14">
                  <c:v>0.45150665631477205</c:v>
                </c:pt>
                <c:pt idx="15">
                  <c:v>0.45111186481197602</c:v>
                </c:pt>
                <c:pt idx="16">
                  <c:v>0.45134648762029805</c:v>
                </c:pt>
                <c:pt idx="17">
                  <c:v>0.45240936046379299</c:v>
                </c:pt>
                <c:pt idx="18">
                  <c:v>0.45380605224583098</c:v>
                </c:pt>
                <c:pt idx="19">
                  <c:v>0.45452232938902704</c:v>
                </c:pt>
                <c:pt idx="20">
                  <c:v>0.45506824663900802</c:v>
                </c:pt>
                <c:pt idx="21">
                  <c:v>0.45604598287850701</c:v>
                </c:pt>
                <c:pt idx="22">
                  <c:v>0.45777624465417799</c:v>
                </c:pt>
                <c:pt idx="23">
                  <c:v>0.45811925923294705</c:v>
                </c:pt>
                <c:pt idx="24">
                  <c:v>0.45912272492317602</c:v>
                </c:pt>
                <c:pt idx="25">
                  <c:v>0.45995367939484116</c:v>
                </c:pt>
                <c:pt idx="26">
                  <c:v>0.46072242373632499</c:v>
                </c:pt>
                <c:pt idx="27">
                  <c:v>0.46126425673718396</c:v>
                </c:pt>
                <c:pt idx="28">
                  <c:v>0.46214215860591296</c:v>
                </c:pt>
                <c:pt idx="29">
                  <c:v>0.46299752367178992</c:v>
                </c:pt>
                <c:pt idx="30">
                  <c:v>0.46339058780160708</c:v>
                </c:pt>
                <c:pt idx="31">
                  <c:v>0.46356455731000706</c:v>
                </c:pt>
                <c:pt idx="32">
                  <c:v>0.46330063515714703</c:v>
                </c:pt>
                <c:pt idx="33">
                  <c:v>0.462745103233693</c:v>
                </c:pt>
                <c:pt idx="34">
                  <c:v>0.46231158744824807</c:v>
                </c:pt>
                <c:pt idx="35">
                  <c:v>0.462400950441684</c:v>
                </c:pt>
                <c:pt idx="36">
                  <c:v>0.46248655645451098</c:v>
                </c:pt>
                <c:pt idx="37">
                  <c:v>0.46187641079590908</c:v>
                </c:pt>
                <c:pt idx="38">
                  <c:v>0.46107236790402112</c:v>
                </c:pt>
                <c:pt idx="39">
                  <c:v>0.46026664990521404</c:v>
                </c:pt>
                <c:pt idx="40">
                  <c:v>0.45934278607027307</c:v>
                </c:pt>
                <c:pt idx="41">
                  <c:v>0.45845455852040601</c:v>
                </c:pt>
                <c:pt idx="42">
                  <c:v>0.45738542967497703</c:v>
                </c:pt>
                <c:pt idx="43">
                  <c:v>0.45656072716275903</c:v>
                </c:pt>
                <c:pt idx="44">
                  <c:v>0.45635389376026614</c:v>
                </c:pt>
                <c:pt idx="45">
                  <c:v>0.45593531110924607</c:v>
                </c:pt>
                <c:pt idx="46">
                  <c:v>0.45556407693399298</c:v>
                </c:pt>
                <c:pt idx="47">
                  <c:v>0.45551644461979002</c:v>
                </c:pt>
                <c:pt idx="48">
                  <c:v>0.45535908070463205</c:v>
                </c:pt>
                <c:pt idx="49">
                  <c:v>0.45532439945500214</c:v>
                </c:pt>
                <c:pt idx="50">
                  <c:v>0.455642825256585</c:v>
                </c:pt>
                <c:pt idx="51">
                  <c:v>0.45595581629559401</c:v>
                </c:pt>
                <c:pt idx="52">
                  <c:v>0.45618064675911901</c:v>
                </c:pt>
                <c:pt idx="53">
                  <c:v>0.45675511574994698</c:v>
                </c:pt>
                <c:pt idx="54">
                  <c:v>0.45726035771092</c:v>
                </c:pt>
                <c:pt idx="55">
                  <c:v>0.45782666759854312</c:v>
                </c:pt>
                <c:pt idx="56">
                  <c:v>0.45812451707059898</c:v>
                </c:pt>
                <c:pt idx="57">
                  <c:v>0.45840165348035899</c:v>
                </c:pt>
                <c:pt idx="58">
                  <c:v>0.45843036533060211</c:v>
                </c:pt>
                <c:pt idx="59">
                  <c:v>0.45853699867826497</c:v>
                </c:pt>
                <c:pt idx="60">
                  <c:v>0.45865418722486212</c:v>
                </c:pt>
                <c:pt idx="61">
                  <c:v>0.45888264738895512</c:v>
                </c:pt>
                <c:pt idx="62">
                  <c:v>0.45923008595569098</c:v>
                </c:pt>
                <c:pt idx="63">
                  <c:v>0.45959253061794902</c:v>
                </c:pt>
                <c:pt idx="64">
                  <c:v>0.45993280406234105</c:v>
                </c:pt>
                <c:pt idx="65">
                  <c:v>0.46005500886346001</c:v>
                </c:pt>
                <c:pt idx="66">
                  <c:v>0.46011652276906706</c:v>
                </c:pt>
                <c:pt idx="67">
                  <c:v>0.46045814862232393</c:v>
                </c:pt>
                <c:pt idx="68">
                  <c:v>0.46079833981302193</c:v>
                </c:pt>
                <c:pt idx="69">
                  <c:v>0.46121034175995607</c:v>
                </c:pt>
                <c:pt idx="70">
                  <c:v>0.461361140953919</c:v>
                </c:pt>
                <c:pt idx="71">
                  <c:v>0.46178598469976007</c:v>
                </c:pt>
                <c:pt idx="72">
                  <c:v>0.46206761091696302</c:v>
                </c:pt>
                <c:pt idx="73">
                  <c:v>0.46223467432480914</c:v>
                </c:pt>
                <c:pt idx="74">
                  <c:v>0.46233978936332004</c:v>
                </c:pt>
                <c:pt idx="75">
                  <c:v>0.46242954558141308</c:v>
                </c:pt>
                <c:pt idx="76">
                  <c:v>0.46214110846687795</c:v>
                </c:pt>
                <c:pt idx="77">
                  <c:v>0.46190616520526312</c:v>
                </c:pt>
                <c:pt idx="78">
                  <c:v>0.46181567948954011</c:v>
                </c:pt>
                <c:pt idx="79">
                  <c:v>0.46152454387614905</c:v>
                </c:pt>
                <c:pt idx="80">
                  <c:v>0.46169225728349</c:v>
                </c:pt>
                <c:pt idx="81">
                  <c:v>0.46195072431792905</c:v>
                </c:pt>
                <c:pt idx="82">
                  <c:v>0.462256644173554</c:v>
                </c:pt>
                <c:pt idx="83">
                  <c:v>0.46236546687530006</c:v>
                </c:pt>
                <c:pt idx="84">
                  <c:v>0.462296147148822</c:v>
                </c:pt>
                <c:pt idx="85">
                  <c:v>0.46222664047936102</c:v>
                </c:pt>
                <c:pt idx="86">
                  <c:v>0.46213060456902399</c:v>
                </c:pt>
                <c:pt idx="87">
                  <c:v>0.46209272097132292</c:v>
                </c:pt>
                <c:pt idx="88">
                  <c:v>0.46216287748235008</c:v>
                </c:pt>
                <c:pt idx="89">
                  <c:v>0.46240874384689606</c:v>
                </c:pt>
                <c:pt idx="90">
                  <c:v>0.46273564849303994</c:v>
                </c:pt>
                <c:pt idx="91">
                  <c:v>0.46302389862473597</c:v>
                </c:pt>
                <c:pt idx="92">
                  <c:v>0.46332139083752405</c:v>
                </c:pt>
                <c:pt idx="93">
                  <c:v>0.46346896631728113</c:v>
                </c:pt>
                <c:pt idx="94">
                  <c:v>0.46359824159995405</c:v>
                </c:pt>
                <c:pt idx="95">
                  <c:v>0.46364139801674492</c:v>
                </c:pt>
                <c:pt idx="96">
                  <c:v>0.46383177214347504</c:v>
                </c:pt>
                <c:pt idx="97">
                  <c:v>0.46395435762259901</c:v>
                </c:pt>
                <c:pt idx="98">
                  <c:v>0.46410185513514701</c:v>
                </c:pt>
                <c:pt idx="99">
                  <c:v>0.46421535944814896</c:v>
                </c:pt>
                <c:pt idx="100">
                  <c:v>0.46427162033418201</c:v>
                </c:pt>
                <c:pt idx="101">
                  <c:v>0.46433953336542405</c:v>
                </c:pt>
                <c:pt idx="102">
                  <c:v>0.46433544189793502</c:v>
                </c:pt>
                <c:pt idx="103">
                  <c:v>0.46442264729085819</c:v>
                </c:pt>
                <c:pt idx="104">
                  <c:v>0.46450499708987719</c:v>
                </c:pt>
                <c:pt idx="105">
                  <c:v>0.464448533041325</c:v>
                </c:pt>
                <c:pt idx="106">
                  <c:v>0.46448488883991312</c:v>
                </c:pt>
                <c:pt idx="107">
                  <c:v>0.46460891099698398</c:v>
                </c:pt>
                <c:pt idx="108">
                  <c:v>0.46479245824840593</c:v>
                </c:pt>
                <c:pt idx="109">
                  <c:v>0.46495051191766312</c:v>
                </c:pt>
                <c:pt idx="110">
                  <c:v>0.46508260595177403</c:v>
                </c:pt>
                <c:pt idx="111">
                  <c:v>0.46519245039232693</c:v>
                </c:pt>
                <c:pt idx="112">
                  <c:v>0.46520042944870499</c:v>
                </c:pt>
                <c:pt idx="113">
                  <c:v>0.46526188733885704</c:v>
                </c:pt>
                <c:pt idx="114">
                  <c:v>0.46527742424619395</c:v>
                </c:pt>
                <c:pt idx="115">
                  <c:v>0.46531527336769812</c:v>
                </c:pt>
                <c:pt idx="116">
                  <c:v>0.4653024177986621</c:v>
                </c:pt>
                <c:pt idx="117">
                  <c:v>0.46522205739233702</c:v>
                </c:pt>
                <c:pt idx="118">
                  <c:v>0.46509857898573798</c:v>
                </c:pt>
                <c:pt idx="119">
                  <c:v>0.46485385886299002</c:v>
                </c:pt>
                <c:pt idx="120">
                  <c:v>0.46462265207218401</c:v>
                </c:pt>
                <c:pt idx="121">
                  <c:v>0.46439973129455714</c:v>
                </c:pt>
                <c:pt idx="122">
                  <c:v>0.46420697722091303</c:v>
                </c:pt>
                <c:pt idx="123">
                  <c:v>0.46412933104363102</c:v>
                </c:pt>
                <c:pt idx="124">
                  <c:v>0.46400933257864402</c:v>
                </c:pt>
                <c:pt idx="125">
                  <c:v>0.4639754621276031</c:v>
                </c:pt>
                <c:pt idx="126">
                  <c:v>0.46379884149961398</c:v>
                </c:pt>
                <c:pt idx="127">
                  <c:v>0.463754711025189</c:v>
                </c:pt>
                <c:pt idx="128">
                  <c:v>0.46374198129091698</c:v>
                </c:pt>
                <c:pt idx="129">
                  <c:v>0.46366387204491805</c:v>
                </c:pt>
                <c:pt idx="130">
                  <c:v>0.46367415659437</c:v>
                </c:pt>
                <c:pt idx="131">
                  <c:v>0.46376879786402503</c:v>
                </c:pt>
                <c:pt idx="132">
                  <c:v>0.46388983147399798</c:v>
                </c:pt>
                <c:pt idx="133">
                  <c:v>0.46397085125597604</c:v>
                </c:pt>
                <c:pt idx="134">
                  <c:v>0.46397557657360705</c:v>
                </c:pt>
                <c:pt idx="135">
                  <c:v>0.46395692004347905</c:v>
                </c:pt>
                <c:pt idx="136">
                  <c:v>0.46389882900244611</c:v>
                </c:pt>
                <c:pt idx="137">
                  <c:v>0.46391223527279707</c:v>
                </c:pt>
                <c:pt idx="138">
                  <c:v>0.46394530248564708</c:v>
                </c:pt>
                <c:pt idx="139">
                  <c:v>0.46386342472082698</c:v>
                </c:pt>
                <c:pt idx="140">
                  <c:v>0.46370033932177002</c:v>
                </c:pt>
                <c:pt idx="141">
                  <c:v>0.46340264806827902</c:v>
                </c:pt>
                <c:pt idx="142">
                  <c:v>0.46327552235430097</c:v>
                </c:pt>
                <c:pt idx="143">
                  <c:v>0.46321637272146404</c:v>
                </c:pt>
                <c:pt idx="144">
                  <c:v>0.46312445338565511</c:v>
                </c:pt>
                <c:pt idx="145">
                  <c:v>0.46299139401866102</c:v>
                </c:pt>
                <c:pt idx="146">
                  <c:v>0.46276626489217998</c:v>
                </c:pt>
                <c:pt idx="147">
                  <c:v>0.46252781461782705</c:v>
                </c:pt>
                <c:pt idx="148">
                  <c:v>0.46228095995801405</c:v>
                </c:pt>
                <c:pt idx="149">
                  <c:v>0.46209006972707406</c:v>
                </c:pt>
                <c:pt idx="150">
                  <c:v>0.46193876880667006</c:v>
                </c:pt>
                <c:pt idx="151">
                  <c:v>0.46173278247459593</c:v>
                </c:pt>
                <c:pt idx="152">
                  <c:v>0.46156001744221298</c:v>
                </c:pt>
                <c:pt idx="153">
                  <c:v>0.46134559058897601</c:v>
                </c:pt>
                <c:pt idx="154">
                  <c:v>0.46122606013984713</c:v>
                </c:pt>
                <c:pt idx="155">
                  <c:v>0.46117154895902601</c:v>
                </c:pt>
                <c:pt idx="156">
                  <c:v>0.46107705030009699</c:v>
                </c:pt>
                <c:pt idx="157">
                  <c:v>0.46106545207632393</c:v>
                </c:pt>
                <c:pt idx="158">
                  <c:v>0.46098055166319701</c:v>
                </c:pt>
                <c:pt idx="159">
                  <c:v>0.46093343579419999</c:v>
                </c:pt>
                <c:pt idx="160">
                  <c:v>0.46086371712854507</c:v>
                </c:pt>
                <c:pt idx="161">
                  <c:v>0.460831720422825</c:v>
                </c:pt>
                <c:pt idx="162">
                  <c:v>0.46073800652672586</c:v>
                </c:pt>
                <c:pt idx="163">
                  <c:v>0.46071744044123397</c:v>
                </c:pt>
                <c:pt idx="164">
                  <c:v>0.46067905611608795</c:v>
                </c:pt>
                <c:pt idx="165">
                  <c:v>0.46063650756836499</c:v>
                </c:pt>
                <c:pt idx="166">
                  <c:v>0.46050251208954707</c:v>
                </c:pt>
                <c:pt idx="167">
                  <c:v>0.46035216377103905</c:v>
                </c:pt>
                <c:pt idx="168">
                  <c:v>0.46029777789748005</c:v>
                </c:pt>
                <c:pt idx="169">
                  <c:v>0.46019697925388403</c:v>
                </c:pt>
                <c:pt idx="170">
                  <c:v>0.46008057456760604</c:v>
                </c:pt>
                <c:pt idx="171">
                  <c:v>0.45991086861752506</c:v>
                </c:pt>
                <c:pt idx="172">
                  <c:v>0.4598158839172391</c:v>
                </c:pt>
                <c:pt idx="173">
                  <c:v>0.45973056333032802</c:v>
                </c:pt>
                <c:pt idx="174">
                  <c:v>0.45962059468974303</c:v>
                </c:pt>
                <c:pt idx="175">
                  <c:v>0.45953379221915308</c:v>
                </c:pt>
                <c:pt idx="176">
                  <c:v>0.45939812829198501</c:v>
                </c:pt>
                <c:pt idx="177">
                  <c:v>0.45938693966930311</c:v>
                </c:pt>
                <c:pt idx="178">
                  <c:v>0.45935461117818105</c:v>
                </c:pt>
                <c:pt idx="179">
                  <c:v>0.45936841525467409</c:v>
                </c:pt>
                <c:pt idx="180">
                  <c:v>0.45934253312180906</c:v>
                </c:pt>
                <c:pt idx="181">
                  <c:v>0.45930252159973306</c:v>
                </c:pt>
                <c:pt idx="182">
                  <c:v>0.45933742626750501</c:v>
                </c:pt>
                <c:pt idx="183">
                  <c:v>0.45943422140752599</c:v>
                </c:pt>
                <c:pt idx="184">
                  <c:v>0.45949396790708508</c:v>
                </c:pt>
                <c:pt idx="185">
                  <c:v>0.45964601533642402</c:v>
                </c:pt>
                <c:pt idx="186">
                  <c:v>0.45971984255467901</c:v>
                </c:pt>
                <c:pt idx="187">
                  <c:v>0.45988287494423813</c:v>
                </c:pt>
                <c:pt idx="188">
                  <c:v>0.459990285420392</c:v>
                </c:pt>
                <c:pt idx="189">
                  <c:v>0.46003631517756305</c:v>
                </c:pt>
                <c:pt idx="190">
                  <c:v>0.46005644123777606</c:v>
                </c:pt>
                <c:pt idx="191">
                  <c:v>0.46009917067476902</c:v>
                </c:pt>
                <c:pt idx="192">
                  <c:v>0.46015515999443701</c:v>
                </c:pt>
                <c:pt idx="193">
                  <c:v>0.46014257740361297</c:v>
                </c:pt>
                <c:pt idx="194">
                  <c:v>0.460071266457179</c:v>
                </c:pt>
                <c:pt idx="195">
                  <c:v>0.46003511254141194</c:v>
                </c:pt>
                <c:pt idx="196">
                  <c:v>0.46008967466540907</c:v>
                </c:pt>
                <c:pt idx="197">
                  <c:v>0.460042576623231</c:v>
                </c:pt>
                <c:pt idx="198">
                  <c:v>0.46004113114261602</c:v>
                </c:pt>
                <c:pt idx="199">
                  <c:v>0.45999696144186514</c:v>
                </c:pt>
                <c:pt idx="200">
                  <c:v>0.46005712176011399</c:v>
                </c:pt>
                <c:pt idx="201">
                  <c:v>0.46008766054491007</c:v>
                </c:pt>
                <c:pt idx="202">
                  <c:v>0.46012640940542598</c:v>
                </c:pt>
                <c:pt idx="203">
                  <c:v>0.46009872781895506</c:v>
                </c:pt>
                <c:pt idx="204">
                  <c:v>0.46013760138872301</c:v>
                </c:pt>
                <c:pt idx="205">
                  <c:v>0.46018812192457603</c:v>
                </c:pt>
                <c:pt idx="206">
                  <c:v>0.46034704320178699</c:v>
                </c:pt>
                <c:pt idx="207">
                  <c:v>0.46046881527539607</c:v>
                </c:pt>
                <c:pt idx="208">
                  <c:v>0.46059002431387502</c:v>
                </c:pt>
                <c:pt idx="209">
                  <c:v>0.46068446066818602</c:v>
                </c:pt>
                <c:pt idx="210">
                  <c:v>0.46068922023457298</c:v>
                </c:pt>
                <c:pt idx="211">
                  <c:v>0.46062660057126298</c:v>
                </c:pt>
                <c:pt idx="212">
                  <c:v>0.46066035750537693</c:v>
                </c:pt>
                <c:pt idx="213">
                  <c:v>0.46076839170859002</c:v>
                </c:pt>
                <c:pt idx="214">
                  <c:v>0.46094591832359599</c:v>
                </c:pt>
                <c:pt idx="215">
                  <c:v>0.46111941056252792</c:v>
                </c:pt>
                <c:pt idx="216">
                  <c:v>0.46123605434869797</c:v>
                </c:pt>
                <c:pt idx="217">
                  <c:v>0.46126306434844305</c:v>
                </c:pt>
                <c:pt idx="218">
                  <c:v>0.461252426165142</c:v>
                </c:pt>
                <c:pt idx="219">
                  <c:v>0.46130433839075807</c:v>
                </c:pt>
                <c:pt idx="220">
                  <c:v>0.46136512677895408</c:v>
                </c:pt>
                <c:pt idx="221">
                  <c:v>0.46144821872177899</c:v>
                </c:pt>
                <c:pt idx="222">
                  <c:v>0.46152958328009114</c:v>
                </c:pt>
                <c:pt idx="223">
                  <c:v>0.46153622721035498</c:v>
                </c:pt>
                <c:pt idx="224">
                  <c:v>0.461491097131914</c:v>
                </c:pt>
                <c:pt idx="225">
                  <c:v>0.461530151322397</c:v>
                </c:pt>
                <c:pt idx="226">
                  <c:v>0.46153585540730496</c:v>
                </c:pt>
                <c:pt idx="227">
                  <c:v>0.46150109559464514</c:v>
                </c:pt>
                <c:pt idx="228">
                  <c:v>0.46153453107340198</c:v>
                </c:pt>
                <c:pt idx="229">
                  <c:v>0.4616287719591981</c:v>
                </c:pt>
                <c:pt idx="230">
                  <c:v>0.46166158597669804</c:v>
                </c:pt>
                <c:pt idx="231">
                  <c:v>0.46165607361577898</c:v>
                </c:pt>
                <c:pt idx="232">
                  <c:v>0.46163630518237708</c:v>
                </c:pt>
                <c:pt idx="233">
                  <c:v>0.46158152893431798</c:v>
                </c:pt>
                <c:pt idx="234">
                  <c:v>0.461497380047517</c:v>
                </c:pt>
                <c:pt idx="235">
                  <c:v>0.46140907706029305</c:v>
                </c:pt>
                <c:pt idx="236">
                  <c:v>0.46127115913922501</c:v>
                </c:pt>
                <c:pt idx="237">
                  <c:v>0.46111893012162802</c:v>
                </c:pt>
                <c:pt idx="238">
                  <c:v>0.46111657396527211</c:v>
                </c:pt>
                <c:pt idx="239">
                  <c:v>0.46117008660786507</c:v>
                </c:pt>
                <c:pt idx="240">
                  <c:v>0.461194452793044</c:v>
                </c:pt>
                <c:pt idx="241">
                  <c:v>0.461283013786289</c:v>
                </c:pt>
                <c:pt idx="242">
                  <c:v>0.46134246536526813</c:v>
                </c:pt>
                <c:pt idx="243">
                  <c:v>0.46131887639040609</c:v>
                </c:pt>
                <c:pt idx="244">
                  <c:v>0.46119753594933799</c:v>
                </c:pt>
                <c:pt idx="245">
                  <c:v>0.4611807593698441</c:v>
                </c:pt>
                <c:pt idx="246">
                  <c:v>0.46127147386316097</c:v>
                </c:pt>
                <c:pt idx="247">
                  <c:v>0.46131540906992008</c:v>
                </c:pt>
                <c:pt idx="248">
                  <c:v>0.46134364384457205</c:v>
                </c:pt>
                <c:pt idx="249">
                  <c:v>0.46133281208459198</c:v>
                </c:pt>
                <c:pt idx="250">
                  <c:v>0.46131638171462414</c:v>
                </c:pt>
                <c:pt idx="251">
                  <c:v>0.46125724018538095</c:v>
                </c:pt>
                <c:pt idx="252">
                  <c:v>0.46123877731608398</c:v>
                </c:pt>
                <c:pt idx="253">
                  <c:v>0.461230607852323</c:v>
                </c:pt>
                <c:pt idx="254">
                  <c:v>0.46123503768362994</c:v>
                </c:pt>
                <c:pt idx="255">
                  <c:v>0.46134813564325006</c:v>
                </c:pt>
                <c:pt idx="256">
                  <c:v>0.46142792842971808</c:v>
                </c:pt>
                <c:pt idx="257">
                  <c:v>0.46151521986798805</c:v>
                </c:pt>
                <c:pt idx="258">
                  <c:v>0.46160059047102692</c:v>
                </c:pt>
                <c:pt idx="259">
                  <c:v>0.46161223230076398</c:v>
                </c:pt>
                <c:pt idx="260">
                  <c:v>0.4616467368355</c:v>
                </c:pt>
                <c:pt idx="261">
                  <c:v>0.461655215675082</c:v>
                </c:pt>
                <c:pt idx="262">
                  <c:v>0.46166184180284914</c:v>
                </c:pt>
                <c:pt idx="263">
                  <c:v>0.46163270939452206</c:v>
                </c:pt>
                <c:pt idx="264">
                  <c:v>0.46164088849051899</c:v>
                </c:pt>
                <c:pt idx="265">
                  <c:v>0.46165246248434605</c:v>
                </c:pt>
                <c:pt idx="266">
                  <c:v>0.4616949823442601</c:v>
                </c:pt>
                <c:pt idx="267">
                  <c:v>0.46176321811557203</c:v>
                </c:pt>
                <c:pt idx="268">
                  <c:v>0.46182773554124606</c:v>
                </c:pt>
                <c:pt idx="269">
                  <c:v>0.46189567764654105</c:v>
                </c:pt>
                <c:pt idx="270">
                  <c:v>0.461890013640397</c:v>
                </c:pt>
                <c:pt idx="271">
                  <c:v>0.46183960524862105</c:v>
                </c:pt>
                <c:pt idx="272">
                  <c:v>0.4618274849224811</c:v>
                </c:pt>
                <c:pt idx="273">
                  <c:v>0.46180276496459211</c:v>
                </c:pt>
                <c:pt idx="274">
                  <c:v>0.46181443353212398</c:v>
                </c:pt>
                <c:pt idx="275">
                  <c:v>0.461837000128346</c:v>
                </c:pt>
                <c:pt idx="276">
                  <c:v>0.46185323222720498</c:v>
                </c:pt>
                <c:pt idx="277">
                  <c:v>0.46181444667192501</c:v>
                </c:pt>
                <c:pt idx="278">
                  <c:v>0.46176639757710408</c:v>
                </c:pt>
                <c:pt idx="279">
                  <c:v>0.46172973871863399</c:v>
                </c:pt>
                <c:pt idx="280">
                  <c:v>0.46177871008463706</c:v>
                </c:pt>
                <c:pt idx="281">
                  <c:v>0.46184663657812497</c:v>
                </c:pt>
                <c:pt idx="282">
                  <c:v>0.46189800073486803</c:v>
                </c:pt>
                <c:pt idx="283">
                  <c:v>0.46197949692415907</c:v>
                </c:pt>
                <c:pt idx="284">
                  <c:v>0.46207589155247414</c:v>
                </c:pt>
                <c:pt idx="285">
                  <c:v>0.46215881154863597</c:v>
                </c:pt>
                <c:pt idx="286">
                  <c:v>0.46223000748973803</c:v>
                </c:pt>
                <c:pt idx="287">
                  <c:v>0.46231413883743705</c:v>
                </c:pt>
                <c:pt idx="288">
                  <c:v>0.46233724845733987</c:v>
                </c:pt>
                <c:pt idx="289">
                  <c:v>0.46235410355933698</c:v>
                </c:pt>
                <c:pt idx="290">
                  <c:v>0.46237032855972798</c:v>
                </c:pt>
                <c:pt idx="291">
                  <c:v>0.4623873752137681</c:v>
                </c:pt>
                <c:pt idx="292">
                  <c:v>0.4624560173408141</c:v>
                </c:pt>
                <c:pt idx="293">
                  <c:v>0.46260117568572301</c:v>
                </c:pt>
                <c:pt idx="294">
                  <c:v>0.46272726416979798</c:v>
                </c:pt>
                <c:pt idx="295">
                  <c:v>0.46287213371372304</c:v>
                </c:pt>
                <c:pt idx="296">
                  <c:v>0.46297862460817002</c:v>
                </c:pt>
                <c:pt idx="297">
                  <c:v>0.463105216082347</c:v>
                </c:pt>
                <c:pt idx="298">
                  <c:v>0.46317851936757604</c:v>
                </c:pt>
                <c:pt idx="299">
                  <c:v>0.46322006951835698</c:v>
                </c:pt>
                <c:pt idx="300">
                  <c:v>0.46325328191207998</c:v>
                </c:pt>
                <c:pt idx="301">
                  <c:v>0.46329435106133687</c:v>
                </c:pt>
                <c:pt idx="302">
                  <c:v>0.46332510317569203</c:v>
                </c:pt>
                <c:pt idx="303">
                  <c:v>0.46333570555276898</c:v>
                </c:pt>
                <c:pt idx="304">
                  <c:v>0.4633142762380501</c:v>
                </c:pt>
                <c:pt idx="305">
                  <c:v>0.46327285738828405</c:v>
                </c:pt>
                <c:pt idx="306">
                  <c:v>0.463272540430261</c:v>
                </c:pt>
                <c:pt idx="307">
                  <c:v>0.46324213799774006</c:v>
                </c:pt>
                <c:pt idx="308">
                  <c:v>0.46321211051317496</c:v>
                </c:pt>
                <c:pt idx="309">
                  <c:v>0.46316178547883102</c:v>
                </c:pt>
                <c:pt idx="310">
                  <c:v>0.46313159251768793</c:v>
                </c:pt>
                <c:pt idx="311">
                  <c:v>0.46307074800095804</c:v>
                </c:pt>
                <c:pt idx="312">
                  <c:v>0.46296973046024698</c:v>
                </c:pt>
                <c:pt idx="313">
                  <c:v>0.46297716221491303</c:v>
                </c:pt>
                <c:pt idx="314">
                  <c:v>0.46299737507845107</c:v>
                </c:pt>
                <c:pt idx="315">
                  <c:v>0.46302712031815102</c:v>
                </c:pt>
                <c:pt idx="316">
                  <c:v>0.46303734368660099</c:v>
                </c:pt>
                <c:pt idx="317">
                  <c:v>0.46304176264033592</c:v>
                </c:pt>
                <c:pt idx="318">
                  <c:v>0.46311756057723702</c:v>
                </c:pt>
                <c:pt idx="319">
                  <c:v>0.46316926598139602</c:v>
                </c:pt>
                <c:pt idx="320">
                  <c:v>0.46321588495506205</c:v>
                </c:pt>
                <c:pt idx="321">
                  <c:v>0.46327882250765506</c:v>
                </c:pt>
                <c:pt idx="322">
                  <c:v>0.463334555433567</c:v>
                </c:pt>
                <c:pt idx="323">
                  <c:v>0.46333276183324312</c:v>
                </c:pt>
                <c:pt idx="324">
                  <c:v>0.46335224789849605</c:v>
                </c:pt>
                <c:pt idx="325">
                  <c:v>0.46334151004676399</c:v>
                </c:pt>
                <c:pt idx="326">
                  <c:v>0.46329702956619689</c:v>
                </c:pt>
                <c:pt idx="327">
                  <c:v>0.46325283738904011</c:v>
                </c:pt>
                <c:pt idx="328">
                  <c:v>0.46321154322320301</c:v>
                </c:pt>
                <c:pt idx="329">
                  <c:v>0.46320640197488611</c:v>
                </c:pt>
                <c:pt idx="330">
                  <c:v>0.46321953836185797</c:v>
                </c:pt>
                <c:pt idx="331">
                  <c:v>0.46317421473363402</c:v>
                </c:pt>
                <c:pt idx="332">
                  <c:v>0.46313109312376999</c:v>
                </c:pt>
                <c:pt idx="333">
                  <c:v>0.46305098512600307</c:v>
                </c:pt>
                <c:pt idx="334">
                  <c:v>0.46295297068842506</c:v>
                </c:pt>
                <c:pt idx="335">
                  <c:v>0.46282063022821907</c:v>
                </c:pt>
                <c:pt idx="336">
                  <c:v>0.46273365711292896</c:v>
                </c:pt>
                <c:pt idx="337">
                  <c:v>0.46264248483825204</c:v>
                </c:pt>
                <c:pt idx="338">
                  <c:v>0.46256155979692792</c:v>
                </c:pt>
                <c:pt idx="339">
                  <c:v>0.46247549968514506</c:v>
                </c:pt>
                <c:pt idx="340">
                  <c:v>0.46244119089685898</c:v>
                </c:pt>
                <c:pt idx="341">
                  <c:v>0.46241989495038605</c:v>
                </c:pt>
                <c:pt idx="342">
                  <c:v>0.462401255847321</c:v>
                </c:pt>
                <c:pt idx="343">
                  <c:v>0.46242879576890511</c:v>
                </c:pt>
                <c:pt idx="344">
                  <c:v>0.46244854559434007</c:v>
                </c:pt>
                <c:pt idx="345">
                  <c:v>0.46244335171557499</c:v>
                </c:pt>
                <c:pt idx="346">
                  <c:v>0.46246375382268207</c:v>
                </c:pt>
                <c:pt idx="347">
                  <c:v>0.46248681860141805</c:v>
                </c:pt>
                <c:pt idx="348">
                  <c:v>0.46248165003671793</c:v>
                </c:pt>
                <c:pt idx="349">
                  <c:v>0.46245942803693596</c:v>
                </c:pt>
                <c:pt idx="350">
                  <c:v>0.46246623725071806</c:v>
                </c:pt>
                <c:pt idx="351">
                  <c:v>0.46247818994096213</c:v>
                </c:pt>
                <c:pt idx="352">
                  <c:v>0.46250138134769103</c:v>
                </c:pt>
                <c:pt idx="353">
                  <c:v>0.46252607965606607</c:v>
                </c:pt>
                <c:pt idx="354">
                  <c:v>0.46248441219221603</c:v>
                </c:pt>
                <c:pt idx="355">
                  <c:v>0.46245458198674511</c:v>
                </c:pt>
                <c:pt idx="356">
                  <c:v>0.46237547341935303</c:v>
                </c:pt>
                <c:pt idx="357">
                  <c:v>0.46230933459898599</c:v>
                </c:pt>
                <c:pt idx="358">
                  <c:v>0.4622269600449701</c:v>
                </c:pt>
                <c:pt idx="359">
                  <c:v>0.462197330875669</c:v>
                </c:pt>
                <c:pt idx="360">
                  <c:v>0.46215795314486108</c:v>
                </c:pt>
                <c:pt idx="361">
                  <c:v>0.46213270462515399</c:v>
                </c:pt>
                <c:pt idx="362">
                  <c:v>0.46206497422168208</c:v>
                </c:pt>
                <c:pt idx="363">
                  <c:v>0.46201237027211406</c:v>
                </c:pt>
                <c:pt idx="364">
                  <c:v>0.46195216498283603</c:v>
                </c:pt>
                <c:pt idx="365">
                  <c:v>0.461831450372235</c:v>
                </c:pt>
                <c:pt idx="366">
                  <c:v>0.46172560607524205</c:v>
                </c:pt>
                <c:pt idx="367">
                  <c:v>0.46167575155992902</c:v>
                </c:pt>
                <c:pt idx="368">
                  <c:v>0.46157791423278505</c:v>
                </c:pt>
                <c:pt idx="369">
                  <c:v>0.46150542003093892</c:v>
                </c:pt>
                <c:pt idx="370">
                  <c:v>0.46140582012196202</c:v>
                </c:pt>
                <c:pt idx="371">
                  <c:v>0.46126519252103387</c:v>
                </c:pt>
                <c:pt idx="372">
                  <c:v>0.46112721144680702</c:v>
                </c:pt>
                <c:pt idx="373">
                  <c:v>0.46106363856851296</c:v>
                </c:pt>
                <c:pt idx="374">
                  <c:v>0.46099942850054693</c:v>
                </c:pt>
                <c:pt idx="375">
                  <c:v>0.46095741478623392</c:v>
                </c:pt>
                <c:pt idx="376">
                  <c:v>0.46090245777477207</c:v>
                </c:pt>
                <c:pt idx="377">
                  <c:v>0.46086481679745311</c:v>
                </c:pt>
                <c:pt idx="378">
                  <c:v>0.46077247312677705</c:v>
                </c:pt>
                <c:pt idx="379">
                  <c:v>0.46072348920776207</c:v>
                </c:pt>
                <c:pt idx="380">
                  <c:v>0.46067533893399099</c:v>
                </c:pt>
                <c:pt idx="381">
                  <c:v>0.460619609873539</c:v>
                </c:pt>
                <c:pt idx="382">
                  <c:v>0.46058324014615992</c:v>
                </c:pt>
                <c:pt idx="383">
                  <c:v>0.46057104939493898</c:v>
                </c:pt>
                <c:pt idx="384">
                  <c:v>0.46053110760645799</c:v>
                </c:pt>
                <c:pt idx="385">
                  <c:v>0.46048548824204011</c:v>
                </c:pt>
                <c:pt idx="386">
                  <c:v>0.460453713433366</c:v>
                </c:pt>
                <c:pt idx="387">
                  <c:v>0.460416454412996</c:v>
                </c:pt>
                <c:pt idx="388">
                  <c:v>0.46036928515097908</c:v>
                </c:pt>
                <c:pt idx="389">
                  <c:v>0.46028159850403499</c:v>
                </c:pt>
                <c:pt idx="390">
                  <c:v>0.46020449934323798</c:v>
                </c:pt>
                <c:pt idx="391">
                  <c:v>0.46011293885684607</c:v>
                </c:pt>
                <c:pt idx="392">
                  <c:v>0.46005576192135206</c:v>
                </c:pt>
                <c:pt idx="393">
                  <c:v>0.45994852564324606</c:v>
                </c:pt>
                <c:pt idx="394">
                  <c:v>0.45985826502254312</c:v>
                </c:pt>
                <c:pt idx="395">
                  <c:v>0.4597856089946471</c:v>
                </c:pt>
                <c:pt idx="396">
                  <c:v>0.45973919540925601</c:v>
                </c:pt>
                <c:pt idx="397">
                  <c:v>0.45969140835078393</c:v>
                </c:pt>
                <c:pt idx="398">
                  <c:v>0.45962707576236805</c:v>
                </c:pt>
                <c:pt idx="399">
                  <c:v>0.45956160556053999</c:v>
                </c:pt>
                <c:pt idx="400">
                  <c:v>0.45948819584803408</c:v>
                </c:pt>
                <c:pt idx="401">
                  <c:v>0.45948614282373101</c:v>
                </c:pt>
                <c:pt idx="402">
                  <c:v>0.45945001447616696</c:v>
                </c:pt>
                <c:pt idx="403">
                  <c:v>0.4594185529924571</c:v>
                </c:pt>
                <c:pt idx="404">
                  <c:v>0.45935318781977308</c:v>
                </c:pt>
                <c:pt idx="405">
                  <c:v>0.45935323308040205</c:v>
                </c:pt>
                <c:pt idx="406">
                  <c:v>0.45933117118435607</c:v>
                </c:pt>
                <c:pt idx="407">
                  <c:v>0.45927830722327007</c:v>
                </c:pt>
                <c:pt idx="408">
                  <c:v>0.45923255484791492</c:v>
                </c:pt>
                <c:pt idx="409">
                  <c:v>0.45920838411808501</c:v>
                </c:pt>
                <c:pt idx="410">
                  <c:v>0.45917885593470403</c:v>
                </c:pt>
                <c:pt idx="411">
                  <c:v>0.45914337720996506</c:v>
                </c:pt>
                <c:pt idx="412">
                  <c:v>0.45908339820799204</c:v>
                </c:pt>
                <c:pt idx="413">
                  <c:v>0.45903171964383799</c:v>
                </c:pt>
                <c:pt idx="414">
                  <c:v>0.4589643139445741</c:v>
                </c:pt>
                <c:pt idx="415">
                  <c:v>0.45893825068679495</c:v>
                </c:pt>
                <c:pt idx="416">
                  <c:v>0.45889741924340305</c:v>
                </c:pt>
                <c:pt idx="417">
                  <c:v>0.45884428101632502</c:v>
                </c:pt>
                <c:pt idx="418">
                  <c:v>0.45880685937502308</c:v>
                </c:pt>
                <c:pt idx="419">
                  <c:v>0.45875604972624401</c:v>
                </c:pt>
                <c:pt idx="420">
                  <c:v>0.45868313245896403</c:v>
                </c:pt>
                <c:pt idx="421">
                  <c:v>0.45861750578904803</c:v>
                </c:pt>
                <c:pt idx="422">
                  <c:v>0.45857750756946314</c:v>
                </c:pt>
                <c:pt idx="423">
                  <c:v>0.45854523474324799</c:v>
                </c:pt>
                <c:pt idx="424">
                  <c:v>0.45849818120608604</c:v>
                </c:pt>
                <c:pt idx="425">
                  <c:v>0.45845985499765307</c:v>
                </c:pt>
                <c:pt idx="426">
                  <c:v>0.45842947405963608</c:v>
                </c:pt>
                <c:pt idx="427">
                  <c:v>0.45838210345152097</c:v>
                </c:pt>
                <c:pt idx="428">
                  <c:v>0.45830898957782112</c:v>
                </c:pt>
                <c:pt idx="429">
                  <c:v>0.45820379525906407</c:v>
                </c:pt>
                <c:pt idx="430">
                  <c:v>0.45810158916841198</c:v>
                </c:pt>
                <c:pt idx="431">
                  <c:v>0.45802218111829207</c:v>
                </c:pt>
                <c:pt idx="432">
                  <c:v>0.45794795426203899</c:v>
                </c:pt>
                <c:pt idx="433">
                  <c:v>0.45786141583439505</c:v>
                </c:pt>
                <c:pt idx="434">
                  <c:v>0.45779889095318299</c:v>
                </c:pt>
                <c:pt idx="435">
                  <c:v>0.45772558035741107</c:v>
                </c:pt>
                <c:pt idx="436">
                  <c:v>0.45763642826316292</c:v>
                </c:pt>
                <c:pt idx="437">
                  <c:v>0.45755254112435906</c:v>
                </c:pt>
                <c:pt idx="438">
                  <c:v>0.457490025450697</c:v>
                </c:pt>
                <c:pt idx="439">
                  <c:v>0.45744668623304507</c:v>
                </c:pt>
                <c:pt idx="440">
                  <c:v>0.45742335934593897</c:v>
                </c:pt>
                <c:pt idx="441">
                  <c:v>0.45738871571247108</c:v>
                </c:pt>
                <c:pt idx="442">
                  <c:v>0.45734032627351001</c:v>
                </c:pt>
                <c:pt idx="443">
                  <c:v>0.45731275195439103</c:v>
                </c:pt>
                <c:pt idx="444">
                  <c:v>0.45727314658753487</c:v>
                </c:pt>
                <c:pt idx="445">
                  <c:v>0.45721975849777596</c:v>
                </c:pt>
                <c:pt idx="446">
                  <c:v>0.45718880097232406</c:v>
                </c:pt>
                <c:pt idx="447">
                  <c:v>0.45714762659999603</c:v>
                </c:pt>
                <c:pt idx="448">
                  <c:v>0.45714560310466207</c:v>
                </c:pt>
                <c:pt idx="449">
                  <c:v>0.45716840890666705</c:v>
                </c:pt>
                <c:pt idx="450">
                  <c:v>0.45715226627366207</c:v>
                </c:pt>
                <c:pt idx="451">
                  <c:v>0.45714633800913795</c:v>
                </c:pt>
                <c:pt idx="452">
                  <c:v>0.45713008375133796</c:v>
                </c:pt>
                <c:pt idx="453">
                  <c:v>0.45710825143151496</c:v>
                </c:pt>
                <c:pt idx="454">
                  <c:v>0.45712223278967906</c:v>
                </c:pt>
                <c:pt idx="455">
                  <c:v>0.45716080664057601</c:v>
                </c:pt>
                <c:pt idx="456">
                  <c:v>0.45718342367877302</c:v>
                </c:pt>
                <c:pt idx="457">
                  <c:v>0.45721786935271508</c:v>
                </c:pt>
                <c:pt idx="458">
                  <c:v>0.45724353927217193</c:v>
                </c:pt>
                <c:pt idx="459">
                  <c:v>0.45727869071258098</c:v>
                </c:pt>
                <c:pt idx="460">
                  <c:v>0.45732513498487104</c:v>
                </c:pt>
                <c:pt idx="461">
                  <c:v>0.45734967163407103</c:v>
                </c:pt>
                <c:pt idx="462">
                  <c:v>0.45735422013011501</c:v>
                </c:pt>
                <c:pt idx="463">
                  <c:v>0.45736653433884011</c:v>
                </c:pt>
                <c:pt idx="464">
                  <c:v>0.4573879826693521</c:v>
                </c:pt>
                <c:pt idx="465">
                  <c:v>0.45738889313334213</c:v>
                </c:pt>
                <c:pt idx="466">
                  <c:v>0.45737090913706913</c:v>
                </c:pt>
                <c:pt idx="467">
                  <c:v>0.45738203985449211</c:v>
                </c:pt>
                <c:pt idx="468">
                  <c:v>0.4573986663966621</c:v>
                </c:pt>
                <c:pt idx="469">
                  <c:v>0.45738750794184113</c:v>
                </c:pt>
                <c:pt idx="470">
                  <c:v>0.45733872127076414</c:v>
                </c:pt>
                <c:pt idx="471">
                  <c:v>0.45730904396387906</c:v>
                </c:pt>
                <c:pt idx="472">
                  <c:v>0.45728121037817993</c:v>
                </c:pt>
                <c:pt idx="473">
                  <c:v>0.457277031263917</c:v>
                </c:pt>
                <c:pt idx="474">
                  <c:v>0.45726877278999506</c:v>
                </c:pt>
                <c:pt idx="475">
                  <c:v>0.45726958931887107</c:v>
                </c:pt>
                <c:pt idx="476">
                  <c:v>0.45724609796442806</c:v>
                </c:pt>
                <c:pt idx="477">
                  <c:v>0.45717208862937708</c:v>
                </c:pt>
                <c:pt idx="478">
                  <c:v>0.45711291053655201</c:v>
                </c:pt>
                <c:pt idx="479">
                  <c:v>0.45706529176500205</c:v>
                </c:pt>
                <c:pt idx="480">
                  <c:v>0.45701896709121304</c:v>
                </c:pt>
                <c:pt idx="481">
                  <c:v>0.45695180422295506</c:v>
                </c:pt>
                <c:pt idx="482">
                  <c:v>0.45689680905854108</c:v>
                </c:pt>
                <c:pt idx="483">
                  <c:v>0.456841784489534</c:v>
                </c:pt>
                <c:pt idx="484">
                  <c:v>0.45676587045754002</c:v>
                </c:pt>
                <c:pt idx="485">
                  <c:v>0.45669842766284807</c:v>
                </c:pt>
                <c:pt idx="486">
                  <c:v>0.45665094337736706</c:v>
                </c:pt>
                <c:pt idx="487">
                  <c:v>0.45661959264669599</c:v>
                </c:pt>
                <c:pt idx="488">
                  <c:v>0.45660862193563206</c:v>
                </c:pt>
                <c:pt idx="489">
                  <c:v>0.45659290253219292</c:v>
                </c:pt>
                <c:pt idx="490">
                  <c:v>0.45659223752670997</c:v>
                </c:pt>
                <c:pt idx="491">
                  <c:v>0.45658323726355104</c:v>
                </c:pt>
                <c:pt idx="492">
                  <c:v>0.45660380593175698</c:v>
                </c:pt>
                <c:pt idx="493">
                  <c:v>0.45660343583186702</c:v>
                </c:pt>
                <c:pt idx="494">
                  <c:v>0.45660652703306898</c:v>
                </c:pt>
                <c:pt idx="495">
                  <c:v>0.45660299298611001</c:v>
                </c:pt>
                <c:pt idx="496">
                  <c:v>0.45660752856953196</c:v>
                </c:pt>
                <c:pt idx="497">
                  <c:v>0.45662365731994603</c:v>
                </c:pt>
                <c:pt idx="498">
                  <c:v>0.456669081092336</c:v>
                </c:pt>
                <c:pt idx="499">
                  <c:v>0.45668260386129905</c:v>
                </c:pt>
                <c:pt idx="500">
                  <c:v>0.45669262671564798</c:v>
                </c:pt>
                <c:pt idx="501">
                  <c:v>0.45669988691928398</c:v>
                </c:pt>
                <c:pt idx="502">
                  <c:v>0.45669850458307992</c:v>
                </c:pt>
                <c:pt idx="503">
                  <c:v>0.456658586836238</c:v>
                </c:pt>
                <c:pt idx="504">
                  <c:v>0.45664808254403899</c:v>
                </c:pt>
                <c:pt idx="505">
                  <c:v>0.45664563877574399</c:v>
                </c:pt>
                <c:pt idx="506">
                  <c:v>0.45666418527938907</c:v>
                </c:pt>
                <c:pt idx="507">
                  <c:v>0.45667561642162596</c:v>
                </c:pt>
                <c:pt idx="508">
                  <c:v>0.45667438772527208</c:v>
                </c:pt>
                <c:pt idx="509">
                  <c:v>0.45667179286144705</c:v>
                </c:pt>
                <c:pt idx="510">
                  <c:v>0.456649629864189</c:v>
                </c:pt>
                <c:pt idx="511">
                  <c:v>0.45664991386775106</c:v>
                </c:pt>
                <c:pt idx="512">
                  <c:v>0.45666015029614992</c:v>
                </c:pt>
                <c:pt idx="513">
                  <c:v>0.45666109710318992</c:v>
                </c:pt>
                <c:pt idx="514">
                  <c:v>0.45666146521668205</c:v>
                </c:pt>
                <c:pt idx="515">
                  <c:v>0.45663080099103692</c:v>
                </c:pt>
                <c:pt idx="516">
                  <c:v>0.45662924394779608</c:v>
                </c:pt>
                <c:pt idx="517">
                  <c:v>0.45661656702146314</c:v>
                </c:pt>
                <c:pt idx="518">
                  <c:v>0.45663822883142297</c:v>
                </c:pt>
                <c:pt idx="519">
                  <c:v>0.45667493327336306</c:v>
                </c:pt>
                <c:pt idx="520">
                  <c:v>0.45669301373832993</c:v>
                </c:pt>
                <c:pt idx="521">
                  <c:v>0.45669878484400406</c:v>
                </c:pt>
                <c:pt idx="522">
                  <c:v>0.45674182114339296</c:v>
                </c:pt>
                <c:pt idx="523">
                  <c:v>0.45674469379176802</c:v>
                </c:pt>
                <c:pt idx="524">
                  <c:v>0.45676321759257099</c:v>
                </c:pt>
                <c:pt idx="525">
                  <c:v>0.45678503855200803</c:v>
                </c:pt>
                <c:pt idx="526">
                  <c:v>0.45679850555133295</c:v>
                </c:pt>
                <c:pt idx="527">
                  <c:v>0.45682647301699203</c:v>
                </c:pt>
                <c:pt idx="528">
                  <c:v>0.456819812653319</c:v>
                </c:pt>
                <c:pt idx="529">
                  <c:v>0.45682597210527104</c:v>
                </c:pt>
                <c:pt idx="530">
                  <c:v>0.45682613738495809</c:v>
                </c:pt>
                <c:pt idx="531">
                  <c:v>0.45683143280093397</c:v>
                </c:pt>
                <c:pt idx="532">
                  <c:v>0.4568243050170121</c:v>
                </c:pt>
                <c:pt idx="533">
                  <c:v>0.45680057960079307</c:v>
                </c:pt>
                <c:pt idx="534">
                  <c:v>0.45677737977819599</c:v>
                </c:pt>
                <c:pt idx="535">
                  <c:v>0.45677298086535606</c:v>
                </c:pt>
                <c:pt idx="536">
                  <c:v>0.45679383764950499</c:v>
                </c:pt>
                <c:pt idx="537">
                  <c:v>0.45681763053043001</c:v>
                </c:pt>
                <c:pt idx="538">
                  <c:v>0.45682455360006707</c:v>
                </c:pt>
                <c:pt idx="539">
                  <c:v>0.45684928783858197</c:v>
                </c:pt>
                <c:pt idx="540">
                  <c:v>0.45688049059837105</c:v>
                </c:pt>
                <c:pt idx="541">
                  <c:v>0.45687171004245708</c:v>
                </c:pt>
                <c:pt idx="542">
                  <c:v>0.45683966276416504</c:v>
                </c:pt>
                <c:pt idx="543">
                  <c:v>0.45680021567515805</c:v>
                </c:pt>
                <c:pt idx="544">
                  <c:v>0.45673880687809593</c:v>
                </c:pt>
                <c:pt idx="545">
                  <c:v>0.45668581779727707</c:v>
                </c:pt>
                <c:pt idx="546">
                  <c:v>0.45661136981740508</c:v>
                </c:pt>
                <c:pt idx="547">
                  <c:v>0.45657232024380506</c:v>
                </c:pt>
                <c:pt idx="548">
                  <c:v>0.45656438770985008</c:v>
                </c:pt>
                <c:pt idx="549">
                  <c:v>0.45655613970398401</c:v>
                </c:pt>
                <c:pt idx="550">
                  <c:v>0.45657455690502602</c:v>
                </c:pt>
                <c:pt idx="551">
                  <c:v>0.4565189333426351</c:v>
                </c:pt>
                <c:pt idx="552">
                  <c:v>0.45643930273307592</c:v>
                </c:pt>
                <c:pt idx="553">
                  <c:v>0.45638241419754111</c:v>
                </c:pt>
                <c:pt idx="554">
                  <c:v>0.45633740047465304</c:v>
                </c:pt>
                <c:pt idx="555">
                  <c:v>0.45631630569534404</c:v>
                </c:pt>
                <c:pt idx="556">
                  <c:v>0.456307133773526</c:v>
                </c:pt>
                <c:pt idx="557">
                  <c:v>0.45625963956543092</c:v>
                </c:pt>
                <c:pt idx="558">
                  <c:v>0.45621970912862708</c:v>
                </c:pt>
                <c:pt idx="559">
                  <c:v>0.45620751904894502</c:v>
                </c:pt>
                <c:pt idx="560">
                  <c:v>0.45617602512291006</c:v>
                </c:pt>
                <c:pt idx="561">
                  <c:v>0.45618456152540804</c:v>
                </c:pt>
                <c:pt idx="562">
                  <c:v>0.456219734897925</c:v>
                </c:pt>
                <c:pt idx="563">
                  <c:v>0.45625195644639988</c:v>
                </c:pt>
                <c:pt idx="564">
                  <c:v>0.45626220937349798</c:v>
                </c:pt>
                <c:pt idx="565">
                  <c:v>0.45627634714346904</c:v>
                </c:pt>
                <c:pt idx="566">
                  <c:v>0.45629238355829299</c:v>
                </c:pt>
                <c:pt idx="567">
                  <c:v>0.45632055754831702</c:v>
                </c:pt>
                <c:pt idx="568">
                  <c:v>0.45634943660282701</c:v>
                </c:pt>
                <c:pt idx="569">
                  <c:v>0.45637003387671005</c:v>
                </c:pt>
                <c:pt idx="570">
                  <c:v>0.45641335053392496</c:v>
                </c:pt>
                <c:pt idx="571">
                  <c:v>0.45644137368165505</c:v>
                </c:pt>
                <c:pt idx="572">
                  <c:v>0.45647528551916505</c:v>
                </c:pt>
                <c:pt idx="573">
                  <c:v>0.45650817193913407</c:v>
                </c:pt>
                <c:pt idx="574">
                  <c:v>0.45653286071252108</c:v>
                </c:pt>
                <c:pt idx="575">
                  <c:v>0.45654195543144899</c:v>
                </c:pt>
                <c:pt idx="576">
                  <c:v>0.45659510591609792</c:v>
                </c:pt>
                <c:pt idx="577">
                  <c:v>0.45664763265669095</c:v>
                </c:pt>
                <c:pt idx="578">
                  <c:v>0.45667074770978605</c:v>
                </c:pt>
                <c:pt idx="579">
                  <c:v>0.45671282853242801</c:v>
                </c:pt>
                <c:pt idx="580">
                  <c:v>0.45675896711704711</c:v>
                </c:pt>
                <c:pt idx="581">
                  <c:v>0.45679580869447001</c:v>
                </c:pt>
                <c:pt idx="582">
                  <c:v>0.45684577679420407</c:v>
                </c:pt>
                <c:pt idx="583">
                  <c:v>0.45687701497374805</c:v>
                </c:pt>
                <c:pt idx="584">
                  <c:v>0.45689528417342601</c:v>
                </c:pt>
                <c:pt idx="585">
                  <c:v>0.45691347210663302</c:v>
                </c:pt>
                <c:pt idx="586">
                  <c:v>0.45695469800072502</c:v>
                </c:pt>
                <c:pt idx="587">
                  <c:v>0.45699129051192794</c:v>
                </c:pt>
                <c:pt idx="588">
                  <c:v>0.45701893259659493</c:v>
                </c:pt>
                <c:pt idx="589">
                  <c:v>0.45705392319869798</c:v>
                </c:pt>
                <c:pt idx="590">
                  <c:v>0.45708367742301598</c:v>
                </c:pt>
                <c:pt idx="591">
                  <c:v>0.45709641724195904</c:v>
                </c:pt>
                <c:pt idx="592">
                  <c:v>0.45710324807186492</c:v>
                </c:pt>
                <c:pt idx="593">
                  <c:v>0.45711417627127304</c:v>
                </c:pt>
                <c:pt idx="594">
                  <c:v>0.45711752243402792</c:v>
                </c:pt>
                <c:pt idx="595">
                  <c:v>0.45711042270472402</c:v>
                </c:pt>
                <c:pt idx="596">
                  <c:v>0.457125446162233</c:v>
                </c:pt>
                <c:pt idx="597">
                  <c:v>0.457157764781291</c:v>
                </c:pt>
                <c:pt idx="598">
                  <c:v>0.45718372284602099</c:v>
                </c:pt>
                <c:pt idx="599">
                  <c:v>0.45718017771166203</c:v>
                </c:pt>
                <c:pt idx="600">
                  <c:v>0.45719459003697499</c:v>
                </c:pt>
                <c:pt idx="601">
                  <c:v>0.45719440673612194</c:v>
                </c:pt>
                <c:pt idx="602">
                  <c:v>0.45720050537783508</c:v>
                </c:pt>
                <c:pt idx="603">
                  <c:v>0.45721281240709499</c:v>
                </c:pt>
                <c:pt idx="604">
                  <c:v>0.45720350459792697</c:v>
                </c:pt>
                <c:pt idx="605">
                  <c:v>0.45719582465147596</c:v>
                </c:pt>
                <c:pt idx="606">
                  <c:v>0.45719072073540101</c:v>
                </c:pt>
                <c:pt idx="607">
                  <c:v>0.457203263833735</c:v>
                </c:pt>
                <c:pt idx="608">
                  <c:v>0.45721331026301992</c:v>
                </c:pt>
                <c:pt idx="609">
                  <c:v>0.45722685595185514</c:v>
                </c:pt>
                <c:pt idx="610">
                  <c:v>0.45725202581105701</c:v>
                </c:pt>
                <c:pt idx="611">
                  <c:v>0.45728006303158408</c:v>
                </c:pt>
                <c:pt idx="612">
                  <c:v>0.45728574472036893</c:v>
                </c:pt>
                <c:pt idx="613">
                  <c:v>0.45728582707413201</c:v>
                </c:pt>
                <c:pt idx="614">
                  <c:v>0.45727631345555098</c:v>
                </c:pt>
                <c:pt idx="615">
                  <c:v>0.45724415861018891</c:v>
                </c:pt>
                <c:pt idx="616">
                  <c:v>0.45718640496233498</c:v>
                </c:pt>
                <c:pt idx="617">
                  <c:v>0.457133550134876</c:v>
                </c:pt>
                <c:pt idx="618">
                  <c:v>0.45707193373000504</c:v>
                </c:pt>
                <c:pt idx="619">
                  <c:v>0.45701378128868714</c:v>
                </c:pt>
                <c:pt idx="620">
                  <c:v>0.45696481706778114</c:v>
                </c:pt>
                <c:pt idx="621">
                  <c:v>0.45692053038456204</c:v>
                </c:pt>
                <c:pt idx="622">
                  <c:v>0.45693193877597699</c:v>
                </c:pt>
                <c:pt idx="623">
                  <c:v>0.45693087519064213</c:v>
                </c:pt>
                <c:pt idx="624">
                  <c:v>0.45694500626494805</c:v>
                </c:pt>
                <c:pt idx="625">
                  <c:v>0.45695539570436805</c:v>
                </c:pt>
                <c:pt idx="626">
                  <c:v>0.45693156593065204</c:v>
                </c:pt>
                <c:pt idx="627">
                  <c:v>0.456931619050926</c:v>
                </c:pt>
                <c:pt idx="628">
                  <c:v>0.45693473097102899</c:v>
                </c:pt>
                <c:pt idx="629">
                  <c:v>0.45692351882748206</c:v>
                </c:pt>
                <c:pt idx="630">
                  <c:v>0.45693263551077401</c:v>
                </c:pt>
                <c:pt idx="631">
                  <c:v>0.45693741372427105</c:v>
                </c:pt>
                <c:pt idx="632">
                  <c:v>0.45695158490583598</c:v>
                </c:pt>
                <c:pt idx="633">
                  <c:v>0.45699018401620101</c:v>
                </c:pt>
                <c:pt idx="634">
                  <c:v>0.45700151934562905</c:v>
                </c:pt>
                <c:pt idx="635">
                  <c:v>0.45703293427517999</c:v>
                </c:pt>
                <c:pt idx="636">
                  <c:v>0.45704030937400103</c:v>
                </c:pt>
                <c:pt idx="637">
                  <c:v>0.45704237584187507</c:v>
                </c:pt>
                <c:pt idx="638">
                  <c:v>0.45701992584189005</c:v>
                </c:pt>
                <c:pt idx="639">
                  <c:v>0.45697353467875301</c:v>
                </c:pt>
                <c:pt idx="640">
                  <c:v>0.45697646899770911</c:v>
                </c:pt>
                <c:pt idx="641">
                  <c:v>0.456975414576483</c:v>
                </c:pt>
                <c:pt idx="642">
                  <c:v>0.4569846786142121</c:v>
                </c:pt>
                <c:pt idx="643">
                  <c:v>0.4570243952356231</c:v>
                </c:pt>
                <c:pt idx="644">
                  <c:v>0.457051319102178</c:v>
                </c:pt>
                <c:pt idx="645">
                  <c:v>0.45707072426427103</c:v>
                </c:pt>
                <c:pt idx="646">
                  <c:v>0.45708168675540006</c:v>
                </c:pt>
                <c:pt idx="647">
                  <c:v>0.45709270380538197</c:v>
                </c:pt>
                <c:pt idx="648">
                  <c:v>0.457109308125148</c:v>
                </c:pt>
                <c:pt idx="649">
                  <c:v>0.45711397232078005</c:v>
                </c:pt>
                <c:pt idx="650">
                  <c:v>0.45712438212731998</c:v>
                </c:pt>
                <c:pt idx="651">
                  <c:v>0.45715318025871893</c:v>
                </c:pt>
                <c:pt idx="652">
                  <c:v>0.45718655666742408</c:v>
                </c:pt>
                <c:pt idx="653">
                  <c:v>0.45720736453972499</c:v>
                </c:pt>
                <c:pt idx="654">
                  <c:v>0.45721376884775405</c:v>
                </c:pt>
                <c:pt idx="655">
                  <c:v>0.45721225392374598</c:v>
                </c:pt>
                <c:pt idx="656">
                  <c:v>0.45722965089693796</c:v>
                </c:pt>
                <c:pt idx="657">
                  <c:v>0.457247730160246</c:v>
                </c:pt>
                <c:pt idx="658">
                  <c:v>0.45726983127774606</c:v>
                </c:pt>
                <c:pt idx="659">
                  <c:v>0.45731255372048307</c:v>
                </c:pt>
                <c:pt idx="660">
                  <c:v>0.45736084624700407</c:v>
                </c:pt>
                <c:pt idx="661">
                  <c:v>0.45740816655238598</c:v>
                </c:pt>
                <c:pt idx="662">
                  <c:v>0.45745441810656801</c:v>
                </c:pt>
                <c:pt idx="663">
                  <c:v>0.45751342730438305</c:v>
                </c:pt>
                <c:pt idx="664">
                  <c:v>0.45757567821490114</c:v>
                </c:pt>
                <c:pt idx="665">
                  <c:v>0.45761635252980298</c:v>
                </c:pt>
                <c:pt idx="666">
                  <c:v>0.45765741141193694</c:v>
                </c:pt>
                <c:pt idx="667">
                  <c:v>0.45771027674939102</c:v>
                </c:pt>
                <c:pt idx="668">
                  <c:v>0.45776782798272397</c:v>
                </c:pt>
                <c:pt idx="669">
                  <c:v>0.45779237167311593</c:v>
                </c:pt>
                <c:pt idx="670">
                  <c:v>0.45780041914321307</c:v>
                </c:pt>
                <c:pt idx="671">
                  <c:v>0.45780962092719901</c:v>
                </c:pt>
                <c:pt idx="672">
                  <c:v>0.45781965988202705</c:v>
                </c:pt>
                <c:pt idx="673">
                  <c:v>0.45781829838966309</c:v>
                </c:pt>
                <c:pt idx="674">
                  <c:v>0.45780945111891302</c:v>
                </c:pt>
                <c:pt idx="675">
                  <c:v>0.45781835421189698</c:v>
                </c:pt>
                <c:pt idx="676">
                  <c:v>0.457840808741524</c:v>
                </c:pt>
                <c:pt idx="677">
                  <c:v>0.45784790507130502</c:v>
                </c:pt>
                <c:pt idx="678">
                  <c:v>0.45786518265794007</c:v>
                </c:pt>
                <c:pt idx="679">
                  <c:v>0.45787022329153698</c:v>
                </c:pt>
                <c:pt idx="680">
                  <c:v>0.45787043990513898</c:v>
                </c:pt>
                <c:pt idx="681">
                  <c:v>0.45784153092955004</c:v>
                </c:pt>
                <c:pt idx="682">
                  <c:v>0.45783199385627005</c:v>
                </c:pt>
                <c:pt idx="683">
                  <c:v>0.45782319348399497</c:v>
                </c:pt>
                <c:pt idx="684">
                  <c:v>0.4578008034798221</c:v>
                </c:pt>
                <c:pt idx="685">
                  <c:v>0.45777888365772007</c:v>
                </c:pt>
                <c:pt idx="686">
                  <c:v>0.45775192401926701</c:v>
                </c:pt>
                <c:pt idx="687">
                  <c:v>0.45773166810662697</c:v>
                </c:pt>
                <c:pt idx="688">
                  <c:v>0.45769177259529592</c:v>
                </c:pt>
                <c:pt idx="689">
                  <c:v>0.45766228335614106</c:v>
                </c:pt>
                <c:pt idx="690">
                  <c:v>0.45764844945934502</c:v>
                </c:pt>
                <c:pt idx="691">
                  <c:v>0.457638936901268</c:v>
                </c:pt>
                <c:pt idx="692">
                  <c:v>0.457618013146185</c:v>
                </c:pt>
                <c:pt idx="693">
                  <c:v>0.45760629943126302</c:v>
                </c:pt>
                <c:pt idx="694">
                  <c:v>0.45756219573435614</c:v>
                </c:pt>
                <c:pt idx="695">
                  <c:v>0.45750582278768098</c:v>
                </c:pt>
                <c:pt idx="696">
                  <c:v>0.45746373632559401</c:v>
                </c:pt>
                <c:pt idx="697">
                  <c:v>0.45740884627855405</c:v>
                </c:pt>
                <c:pt idx="698">
                  <c:v>0.45735207086186408</c:v>
                </c:pt>
                <c:pt idx="699">
                  <c:v>0.45732740809045014</c:v>
                </c:pt>
                <c:pt idx="700">
                  <c:v>0.45731620983789212</c:v>
                </c:pt>
                <c:pt idx="701">
                  <c:v>0.45729831165308799</c:v>
                </c:pt>
                <c:pt idx="702">
                  <c:v>0.45726654673158595</c:v>
                </c:pt>
                <c:pt idx="703">
                  <c:v>0.45724139080925702</c:v>
                </c:pt>
                <c:pt idx="704">
                  <c:v>0.45722225431407498</c:v>
                </c:pt>
                <c:pt idx="705">
                  <c:v>0.45721026878901905</c:v>
                </c:pt>
                <c:pt idx="706">
                  <c:v>0.45719112803922596</c:v>
                </c:pt>
                <c:pt idx="707">
                  <c:v>0.45715663334368706</c:v>
                </c:pt>
                <c:pt idx="708">
                  <c:v>0.4571383115155</c:v>
                </c:pt>
                <c:pt idx="709">
                  <c:v>0.45713145451249387</c:v>
                </c:pt>
                <c:pt idx="710">
                  <c:v>0.45713425778424105</c:v>
                </c:pt>
                <c:pt idx="711">
                  <c:v>0.45713074097529599</c:v>
                </c:pt>
                <c:pt idx="712">
                  <c:v>0.45711371094341402</c:v>
                </c:pt>
                <c:pt idx="713">
                  <c:v>0.45711083891292298</c:v>
                </c:pt>
                <c:pt idx="714">
                  <c:v>0.45710465369715098</c:v>
                </c:pt>
                <c:pt idx="715">
                  <c:v>0.45708295633334306</c:v>
                </c:pt>
                <c:pt idx="716">
                  <c:v>0.45704946448958</c:v>
                </c:pt>
                <c:pt idx="717">
                  <c:v>0.45703688357964711</c:v>
                </c:pt>
                <c:pt idx="718">
                  <c:v>0.45703600436754305</c:v>
                </c:pt>
                <c:pt idx="719">
                  <c:v>0.45702670460413702</c:v>
                </c:pt>
                <c:pt idx="720">
                  <c:v>0.45700824632628301</c:v>
                </c:pt>
                <c:pt idx="721">
                  <c:v>0.45697901177666206</c:v>
                </c:pt>
                <c:pt idx="722">
                  <c:v>0.45695617455230397</c:v>
                </c:pt>
                <c:pt idx="723">
                  <c:v>0.45695246172559006</c:v>
                </c:pt>
                <c:pt idx="724">
                  <c:v>0.45694662118152501</c:v>
                </c:pt>
                <c:pt idx="725">
                  <c:v>0.456943001211295</c:v>
                </c:pt>
                <c:pt idx="726">
                  <c:v>0.45692059255977807</c:v>
                </c:pt>
                <c:pt idx="727">
                  <c:v>0.45688055925302407</c:v>
                </c:pt>
                <c:pt idx="728">
                  <c:v>0.45683705580653594</c:v>
                </c:pt>
                <c:pt idx="729">
                  <c:v>0.45683171756060698</c:v>
                </c:pt>
                <c:pt idx="730">
                  <c:v>0.45684203003829699</c:v>
                </c:pt>
                <c:pt idx="731">
                  <c:v>0.45684947810394005</c:v>
                </c:pt>
                <c:pt idx="732">
                  <c:v>0.45685721044175492</c:v>
                </c:pt>
                <c:pt idx="733">
                  <c:v>0.45687770050233101</c:v>
                </c:pt>
                <c:pt idx="734">
                  <c:v>0.45688098014375811</c:v>
                </c:pt>
                <c:pt idx="735">
                  <c:v>0.45686446618122806</c:v>
                </c:pt>
                <c:pt idx="736">
                  <c:v>0.45685604641595901</c:v>
                </c:pt>
                <c:pt idx="737">
                  <c:v>0.45683343667551296</c:v>
                </c:pt>
                <c:pt idx="738">
                  <c:v>0.45679236124357298</c:v>
                </c:pt>
                <c:pt idx="739">
                  <c:v>0.45676300282302196</c:v>
                </c:pt>
                <c:pt idx="740">
                  <c:v>0.456744942270153</c:v>
                </c:pt>
                <c:pt idx="741">
                  <c:v>0.45671668806640908</c:v>
                </c:pt>
                <c:pt idx="742">
                  <c:v>0.45669440135733502</c:v>
                </c:pt>
                <c:pt idx="743">
                  <c:v>0.45668890966699205</c:v>
                </c:pt>
                <c:pt idx="744">
                  <c:v>0.45667575859416892</c:v>
                </c:pt>
                <c:pt idx="745">
                  <c:v>0.456657506639915</c:v>
                </c:pt>
                <c:pt idx="746">
                  <c:v>0.45664227054177392</c:v>
                </c:pt>
                <c:pt idx="747">
                  <c:v>0.45663366109146902</c:v>
                </c:pt>
                <c:pt idx="748">
                  <c:v>0.45662277296852005</c:v>
                </c:pt>
                <c:pt idx="749">
                  <c:v>0.45659234266423793</c:v>
                </c:pt>
                <c:pt idx="750">
                  <c:v>0.45656714177504598</c:v>
                </c:pt>
                <c:pt idx="751">
                  <c:v>0.45655649235414103</c:v>
                </c:pt>
                <c:pt idx="752">
                  <c:v>0.45653469110074008</c:v>
                </c:pt>
                <c:pt idx="753">
                  <c:v>0.45650314274030596</c:v>
                </c:pt>
                <c:pt idx="754">
                  <c:v>0.45647421730392707</c:v>
                </c:pt>
                <c:pt idx="755">
                  <c:v>0.45644001339094603</c:v>
                </c:pt>
                <c:pt idx="756">
                  <c:v>0.456417394627188</c:v>
                </c:pt>
                <c:pt idx="757">
                  <c:v>0.45639503816619187</c:v>
                </c:pt>
                <c:pt idx="758">
                  <c:v>0.45636936087680607</c:v>
                </c:pt>
                <c:pt idx="759">
                  <c:v>0.45635589220021006</c:v>
                </c:pt>
                <c:pt idx="760">
                  <c:v>0.4563419817490551</c:v>
                </c:pt>
                <c:pt idx="761">
                  <c:v>0.456334421016313</c:v>
                </c:pt>
                <c:pt idx="762">
                  <c:v>0.45634577400624898</c:v>
                </c:pt>
                <c:pt idx="763">
                  <c:v>0.45633741740725697</c:v>
                </c:pt>
                <c:pt idx="764">
                  <c:v>0.45631227493189114</c:v>
                </c:pt>
                <c:pt idx="765">
                  <c:v>0.45630876982930413</c:v>
                </c:pt>
                <c:pt idx="766">
                  <c:v>0.45630566969877107</c:v>
                </c:pt>
                <c:pt idx="767">
                  <c:v>0.45627950921505006</c:v>
                </c:pt>
                <c:pt idx="768">
                  <c:v>0.456283004937375</c:v>
                </c:pt>
                <c:pt idx="769">
                  <c:v>0.456292918734021</c:v>
                </c:pt>
                <c:pt idx="770">
                  <c:v>0.45629965238290793</c:v>
                </c:pt>
                <c:pt idx="771">
                  <c:v>0.45632393118339898</c:v>
                </c:pt>
                <c:pt idx="772">
                  <c:v>0.4563486682166471</c:v>
                </c:pt>
                <c:pt idx="773">
                  <c:v>0.45636755470946105</c:v>
                </c:pt>
                <c:pt idx="774">
                  <c:v>0.45637087484866812</c:v>
                </c:pt>
                <c:pt idx="775">
                  <c:v>0.45635768689766903</c:v>
                </c:pt>
                <c:pt idx="776">
                  <c:v>0.45637226372871503</c:v>
                </c:pt>
                <c:pt idx="777">
                  <c:v>0.45638318194081812</c:v>
                </c:pt>
                <c:pt idx="778">
                  <c:v>0.45639329491304298</c:v>
                </c:pt>
                <c:pt idx="779">
                  <c:v>0.45640883171270807</c:v>
                </c:pt>
                <c:pt idx="780">
                  <c:v>0.45642183339076003</c:v>
                </c:pt>
                <c:pt idx="781">
                  <c:v>0.45641078480607306</c:v>
                </c:pt>
                <c:pt idx="782">
                  <c:v>0.45639988447454105</c:v>
                </c:pt>
                <c:pt idx="783">
                  <c:v>0.45640562110562805</c:v>
                </c:pt>
                <c:pt idx="784">
                  <c:v>0.45641944583786603</c:v>
                </c:pt>
                <c:pt idx="785">
                  <c:v>0.456441964070122</c:v>
                </c:pt>
                <c:pt idx="786">
                  <c:v>0.45645315919491602</c:v>
                </c:pt>
                <c:pt idx="787">
                  <c:v>0.45645709771206905</c:v>
                </c:pt>
                <c:pt idx="788">
                  <c:v>0.45644157298648302</c:v>
                </c:pt>
                <c:pt idx="789">
                  <c:v>0.45644483956099002</c:v>
                </c:pt>
                <c:pt idx="790">
                  <c:v>0.45647021143317301</c:v>
                </c:pt>
                <c:pt idx="791">
                  <c:v>0.45650447739004413</c:v>
                </c:pt>
                <c:pt idx="792">
                  <c:v>0.45653935531564305</c:v>
                </c:pt>
                <c:pt idx="793">
                  <c:v>0.45658623164156598</c:v>
                </c:pt>
                <c:pt idx="794">
                  <c:v>0.45662885540217102</c:v>
                </c:pt>
                <c:pt idx="795">
                  <c:v>0.45667706561579002</c:v>
                </c:pt>
                <c:pt idx="796">
                  <c:v>0.45669206597638601</c:v>
                </c:pt>
                <c:pt idx="797">
                  <c:v>0.45671365128544805</c:v>
                </c:pt>
                <c:pt idx="798">
                  <c:v>0.45673597013178396</c:v>
                </c:pt>
                <c:pt idx="799">
                  <c:v>0.456779828366639</c:v>
                </c:pt>
                <c:pt idx="800">
                  <c:v>0.45682458387690711</c:v>
                </c:pt>
                <c:pt idx="801">
                  <c:v>0.45687445482276107</c:v>
                </c:pt>
                <c:pt idx="802">
                  <c:v>0.45691258385309907</c:v>
                </c:pt>
                <c:pt idx="803">
                  <c:v>0.45692542236097206</c:v>
                </c:pt>
                <c:pt idx="804">
                  <c:v>0.45694833289270398</c:v>
                </c:pt>
                <c:pt idx="805">
                  <c:v>0.45698831576452503</c:v>
                </c:pt>
                <c:pt idx="806">
                  <c:v>0.45701202660425105</c:v>
                </c:pt>
                <c:pt idx="807">
                  <c:v>0.45703146959273699</c:v>
                </c:pt>
                <c:pt idx="808">
                  <c:v>0.45704178499635201</c:v>
                </c:pt>
                <c:pt idx="809">
                  <c:v>0.45703602736451004</c:v>
                </c:pt>
                <c:pt idx="810">
                  <c:v>0.457041012594949</c:v>
                </c:pt>
                <c:pt idx="811">
                  <c:v>0.45703456762875705</c:v>
                </c:pt>
                <c:pt idx="812">
                  <c:v>0.45700786505813101</c:v>
                </c:pt>
                <c:pt idx="813">
                  <c:v>0.45698744655653695</c:v>
                </c:pt>
                <c:pt idx="814">
                  <c:v>0.45696144022162999</c:v>
                </c:pt>
                <c:pt idx="815">
                  <c:v>0.45694502633157097</c:v>
                </c:pt>
                <c:pt idx="816">
                  <c:v>0.45696677964077104</c:v>
                </c:pt>
                <c:pt idx="817">
                  <c:v>0.45696905177700908</c:v>
                </c:pt>
                <c:pt idx="818">
                  <c:v>0.45696457797678808</c:v>
                </c:pt>
                <c:pt idx="819">
                  <c:v>0.45695957135353504</c:v>
                </c:pt>
                <c:pt idx="820">
                  <c:v>0.45697938390441611</c:v>
                </c:pt>
                <c:pt idx="821">
                  <c:v>0.45696262384709307</c:v>
                </c:pt>
                <c:pt idx="822">
                  <c:v>0.45694168178883304</c:v>
                </c:pt>
                <c:pt idx="823">
                  <c:v>0.45693388899962906</c:v>
                </c:pt>
                <c:pt idx="824">
                  <c:v>0.45692583560169098</c:v>
                </c:pt>
                <c:pt idx="825">
                  <c:v>0.45693641652848599</c:v>
                </c:pt>
                <c:pt idx="826">
                  <c:v>0.45696261312955011</c:v>
                </c:pt>
                <c:pt idx="827">
                  <c:v>0.45698065153249806</c:v>
                </c:pt>
                <c:pt idx="828">
                  <c:v>0.45698011498498203</c:v>
                </c:pt>
                <c:pt idx="829">
                  <c:v>0.45698250678363805</c:v>
                </c:pt>
                <c:pt idx="830">
                  <c:v>0.45696459803663397</c:v>
                </c:pt>
                <c:pt idx="831">
                  <c:v>0.45694248154205314</c:v>
                </c:pt>
                <c:pt idx="832">
                  <c:v>0.45693127841144199</c:v>
                </c:pt>
                <c:pt idx="833">
                  <c:v>0.45692376965926312</c:v>
                </c:pt>
                <c:pt idx="834">
                  <c:v>0.45691252221975204</c:v>
                </c:pt>
                <c:pt idx="835">
                  <c:v>0.45690606883320906</c:v>
                </c:pt>
                <c:pt idx="836">
                  <c:v>0.45690274537926212</c:v>
                </c:pt>
                <c:pt idx="837">
                  <c:v>0.45691596116393707</c:v>
                </c:pt>
                <c:pt idx="838">
                  <c:v>0.45691919927869107</c:v>
                </c:pt>
                <c:pt idx="839">
                  <c:v>0.45692663655513199</c:v>
                </c:pt>
                <c:pt idx="840">
                  <c:v>0.45694109529747506</c:v>
                </c:pt>
                <c:pt idx="841">
                  <c:v>0.45697202343719001</c:v>
                </c:pt>
                <c:pt idx="842">
                  <c:v>0.45696897373158007</c:v>
                </c:pt>
                <c:pt idx="843">
                  <c:v>0.45697377480743606</c:v>
                </c:pt>
                <c:pt idx="844">
                  <c:v>0.456959596078164</c:v>
                </c:pt>
                <c:pt idx="845">
                  <c:v>0.45693885285091801</c:v>
                </c:pt>
                <c:pt idx="846">
                  <c:v>0.45692553681207004</c:v>
                </c:pt>
                <c:pt idx="847">
                  <c:v>0.45690195338973305</c:v>
                </c:pt>
                <c:pt idx="848">
                  <c:v>0.45689777020934508</c:v>
                </c:pt>
                <c:pt idx="849">
                  <c:v>0.45690631420467404</c:v>
                </c:pt>
                <c:pt idx="850">
                  <c:v>0.4568988735977571</c:v>
                </c:pt>
                <c:pt idx="851">
                  <c:v>0.45688918593504813</c:v>
                </c:pt>
                <c:pt idx="852">
                  <c:v>0.45689742559235202</c:v>
                </c:pt>
                <c:pt idx="853">
                  <c:v>0.45691849605490603</c:v>
                </c:pt>
                <c:pt idx="854">
                  <c:v>0.45691349473823001</c:v>
                </c:pt>
                <c:pt idx="855">
                  <c:v>0.45691358652832792</c:v>
                </c:pt>
                <c:pt idx="856">
                  <c:v>0.45690047729642114</c:v>
                </c:pt>
                <c:pt idx="857">
                  <c:v>0.45688707817830304</c:v>
                </c:pt>
                <c:pt idx="858">
                  <c:v>0.45687441671765711</c:v>
                </c:pt>
                <c:pt idx="859">
                  <c:v>0.45686322154983405</c:v>
                </c:pt>
                <c:pt idx="860">
                  <c:v>0.45688459448027707</c:v>
                </c:pt>
                <c:pt idx="861">
                  <c:v>0.45690840381367404</c:v>
                </c:pt>
                <c:pt idx="862">
                  <c:v>0.45691185456931599</c:v>
                </c:pt>
                <c:pt idx="863">
                  <c:v>0.45690392019325504</c:v>
                </c:pt>
                <c:pt idx="864">
                  <c:v>0.45690550593638901</c:v>
                </c:pt>
                <c:pt idx="865">
                  <c:v>0.45691635234536404</c:v>
                </c:pt>
                <c:pt idx="866">
                  <c:v>0.456915914636011</c:v>
                </c:pt>
                <c:pt idx="867">
                  <c:v>0.45690011456619695</c:v>
                </c:pt>
                <c:pt idx="868">
                  <c:v>0.4568899093069681</c:v>
                </c:pt>
                <c:pt idx="869">
                  <c:v>0.45687639746842806</c:v>
                </c:pt>
                <c:pt idx="870">
                  <c:v>0.45685896345321303</c:v>
                </c:pt>
                <c:pt idx="871">
                  <c:v>0.45685047506947113</c:v>
                </c:pt>
                <c:pt idx="872">
                  <c:v>0.45686017702840404</c:v>
                </c:pt>
                <c:pt idx="873">
                  <c:v>0.45686821028529406</c:v>
                </c:pt>
                <c:pt idx="874">
                  <c:v>0.45689060033161205</c:v>
                </c:pt>
                <c:pt idx="875">
                  <c:v>0.45687808657359802</c:v>
                </c:pt>
                <c:pt idx="876">
                  <c:v>0.45685700700266207</c:v>
                </c:pt>
                <c:pt idx="877">
                  <c:v>0.45684574056045701</c:v>
                </c:pt>
                <c:pt idx="878">
                  <c:v>0.45686819470352702</c:v>
                </c:pt>
                <c:pt idx="879">
                  <c:v>0.45686798043565607</c:v>
                </c:pt>
                <c:pt idx="880">
                  <c:v>0.45687473157895103</c:v>
                </c:pt>
                <c:pt idx="881">
                  <c:v>0.45688953275294908</c:v>
                </c:pt>
                <c:pt idx="882">
                  <c:v>0.45690316510219908</c:v>
                </c:pt>
                <c:pt idx="883">
                  <c:v>0.45691309829179599</c:v>
                </c:pt>
                <c:pt idx="884">
                  <c:v>0.45690869766597403</c:v>
                </c:pt>
                <c:pt idx="885">
                  <c:v>0.45687282019236514</c:v>
                </c:pt>
                <c:pt idx="886">
                  <c:v>0.45685120490569908</c:v>
                </c:pt>
                <c:pt idx="887">
                  <c:v>0.456838430630299</c:v>
                </c:pt>
                <c:pt idx="888">
                  <c:v>0.45681188154182706</c:v>
                </c:pt>
                <c:pt idx="889">
                  <c:v>0.45679637870668999</c:v>
                </c:pt>
                <c:pt idx="890">
                  <c:v>0.45678560430574006</c:v>
                </c:pt>
                <c:pt idx="891">
                  <c:v>0.45677218985367707</c:v>
                </c:pt>
                <c:pt idx="892">
                  <c:v>0.45674397641373987</c:v>
                </c:pt>
                <c:pt idx="893">
                  <c:v>0.45672542753444806</c:v>
                </c:pt>
                <c:pt idx="894">
                  <c:v>0.45670448880873499</c:v>
                </c:pt>
                <c:pt idx="895">
                  <c:v>0.456674278590113</c:v>
                </c:pt>
                <c:pt idx="896">
                  <c:v>0.45667850468240406</c:v>
                </c:pt>
                <c:pt idx="897">
                  <c:v>0.45667157034213202</c:v>
                </c:pt>
                <c:pt idx="898">
                  <c:v>0.45667233673434998</c:v>
                </c:pt>
                <c:pt idx="899">
                  <c:v>0.4566778052949681</c:v>
                </c:pt>
                <c:pt idx="900">
                  <c:v>0.45668670064248507</c:v>
                </c:pt>
                <c:pt idx="901">
                  <c:v>0.45670484482366602</c:v>
                </c:pt>
                <c:pt idx="902">
                  <c:v>0.45672623692946307</c:v>
                </c:pt>
                <c:pt idx="903">
                  <c:v>0.45674538810090992</c:v>
                </c:pt>
                <c:pt idx="904">
                  <c:v>0.45676160905450902</c:v>
                </c:pt>
                <c:pt idx="905">
                  <c:v>0.45676654615506002</c:v>
                </c:pt>
                <c:pt idx="906">
                  <c:v>0.456762614442904</c:v>
                </c:pt>
                <c:pt idx="907">
                  <c:v>0.45675113366811093</c:v>
                </c:pt>
                <c:pt idx="908">
                  <c:v>0.45673386066111393</c:v>
                </c:pt>
                <c:pt idx="909">
                  <c:v>0.45670451338351498</c:v>
                </c:pt>
                <c:pt idx="910">
                  <c:v>0.45666987497490508</c:v>
                </c:pt>
                <c:pt idx="911">
                  <c:v>0.45665362302274098</c:v>
                </c:pt>
                <c:pt idx="912">
                  <c:v>0.45665735936039892</c:v>
                </c:pt>
                <c:pt idx="913">
                  <c:v>0.45665574451314095</c:v>
                </c:pt>
                <c:pt idx="914">
                  <c:v>0.45664096053680198</c:v>
                </c:pt>
                <c:pt idx="915">
                  <c:v>0.45664568339275907</c:v>
                </c:pt>
                <c:pt idx="916">
                  <c:v>0.45666057441316499</c:v>
                </c:pt>
                <c:pt idx="917">
                  <c:v>0.456679256912769</c:v>
                </c:pt>
                <c:pt idx="918">
                  <c:v>0.45669708048609087</c:v>
                </c:pt>
                <c:pt idx="919">
                  <c:v>0.45671182560257201</c:v>
                </c:pt>
                <c:pt idx="920">
                  <c:v>0.45672489294542606</c:v>
                </c:pt>
                <c:pt idx="921">
                  <c:v>0.45671434758822599</c:v>
                </c:pt>
                <c:pt idx="922">
                  <c:v>0.45670977464229601</c:v>
                </c:pt>
                <c:pt idx="923">
                  <c:v>0.45671713626968802</c:v>
                </c:pt>
                <c:pt idx="924">
                  <c:v>0.45672811762841897</c:v>
                </c:pt>
                <c:pt idx="925">
                  <c:v>0.45672548667081297</c:v>
                </c:pt>
                <c:pt idx="926">
                  <c:v>0.45673042584173296</c:v>
                </c:pt>
                <c:pt idx="927">
                  <c:v>0.45672195780059499</c:v>
                </c:pt>
                <c:pt idx="928">
                  <c:v>0.456710111638713</c:v>
                </c:pt>
                <c:pt idx="929">
                  <c:v>0.45670749926415505</c:v>
                </c:pt>
                <c:pt idx="930">
                  <c:v>0.456710517158393</c:v>
                </c:pt>
                <c:pt idx="931">
                  <c:v>0.45672006205222998</c:v>
                </c:pt>
                <c:pt idx="932">
                  <c:v>0.45670720079948002</c:v>
                </c:pt>
                <c:pt idx="933">
                  <c:v>0.45670028204251001</c:v>
                </c:pt>
                <c:pt idx="934">
                  <c:v>0.456709832355985</c:v>
                </c:pt>
                <c:pt idx="935">
                  <c:v>0.45670436003095205</c:v>
                </c:pt>
                <c:pt idx="936">
                  <c:v>0.45670673251584998</c:v>
                </c:pt>
                <c:pt idx="937">
                  <c:v>0.45670117658526399</c:v>
                </c:pt>
                <c:pt idx="938">
                  <c:v>0.45671366175277905</c:v>
                </c:pt>
                <c:pt idx="939">
                  <c:v>0.45674262151091399</c:v>
                </c:pt>
                <c:pt idx="940">
                  <c:v>0.45675711467958097</c:v>
                </c:pt>
                <c:pt idx="941">
                  <c:v>0.45675390992465803</c:v>
                </c:pt>
                <c:pt idx="942">
                  <c:v>0.45675045548402299</c:v>
                </c:pt>
                <c:pt idx="943">
                  <c:v>0.45675757363553793</c:v>
                </c:pt>
                <c:pt idx="944">
                  <c:v>0.45675927725614501</c:v>
                </c:pt>
                <c:pt idx="945">
                  <c:v>0.45673169233410699</c:v>
                </c:pt>
                <c:pt idx="946">
                  <c:v>0.45670440507811699</c:v>
                </c:pt>
                <c:pt idx="947">
                  <c:v>0.45668062785324903</c:v>
                </c:pt>
                <c:pt idx="948">
                  <c:v>0.45665534301966798</c:v>
                </c:pt>
                <c:pt idx="949">
                  <c:v>0.45664155991857397</c:v>
                </c:pt>
                <c:pt idx="950">
                  <c:v>0.456632481462585</c:v>
                </c:pt>
                <c:pt idx="951">
                  <c:v>0.45663305354239697</c:v>
                </c:pt>
                <c:pt idx="952">
                  <c:v>0.45663439720532101</c:v>
                </c:pt>
                <c:pt idx="953">
                  <c:v>0.45664616952317399</c:v>
                </c:pt>
                <c:pt idx="954">
                  <c:v>0.45667718922149808</c:v>
                </c:pt>
                <c:pt idx="955">
                  <c:v>0.45668880955577307</c:v>
                </c:pt>
                <c:pt idx="956">
                  <c:v>0.45669695832492102</c:v>
                </c:pt>
                <c:pt idx="957">
                  <c:v>0.45670231932943806</c:v>
                </c:pt>
                <c:pt idx="958">
                  <c:v>0.45668724318765408</c:v>
                </c:pt>
                <c:pt idx="959">
                  <c:v>0.45668056753864411</c:v>
                </c:pt>
                <c:pt idx="960">
                  <c:v>0.45668588246466907</c:v>
                </c:pt>
                <c:pt idx="961">
                  <c:v>0.45667793386190508</c:v>
                </c:pt>
                <c:pt idx="962">
                  <c:v>0.45667553729065008</c:v>
                </c:pt>
                <c:pt idx="963">
                  <c:v>0.45668319126721707</c:v>
                </c:pt>
                <c:pt idx="964">
                  <c:v>0.45668636513689004</c:v>
                </c:pt>
                <c:pt idx="965">
                  <c:v>0.45668463311506408</c:v>
                </c:pt>
                <c:pt idx="966">
                  <c:v>0.45667411216022802</c:v>
                </c:pt>
                <c:pt idx="967">
                  <c:v>0.45665996142917797</c:v>
                </c:pt>
                <c:pt idx="968">
                  <c:v>0.45663721606211993</c:v>
                </c:pt>
                <c:pt idx="969">
                  <c:v>0.45662768265798298</c:v>
                </c:pt>
                <c:pt idx="970">
                  <c:v>0.45662034968295206</c:v>
                </c:pt>
                <c:pt idx="971">
                  <c:v>0.45662419854533093</c:v>
                </c:pt>
                <c:pt idx="972">
                  <c:v>0.45662565993652399</c:v>
                </c:pt>
                <c:pt idx="973">
                  <c:v>0.45661539319349398</c:v>
                </c:pt>
                <c:pt idx="974">
                  <c:v>0.45659570913791497</c:v>
                </c:pt>
                <c:pt idx="975">
                  <c:v>0.45659581325025006</c:v>
                </c:pt>
                <c:pt idx="976">
                  <c:v>0.45660355055497592</c:v>
                </c:pt>
                <c:pt idx="977">
                  <c:v>0.45661554479408201</c:v>
                </c:pt>
                <c:pt idx="978">
                  <c:v>0.45661972214104002</c:v>
                </c:pt>
                <c:pt idx="979">
                  <c:v>0.45661621156562898</c:v>
                </c:pt>
                <c:pt idx="980">
                  <c:v>0.45661527682373693</c:v>
                </c:pt>
                <c:pt idx="981">
                  <c:v>0.45661226051275805</c:v>
                </c:pt>
                <c:pt idx="982">
                  <c:v>0.45661319701007702</c:v>
                </c:pt>
                <c:pt idx="983">
                  <c:v>0.45661264168575905</c:v>
                </c:pt>
                <c:pt idx="984">
                  <c:v>0.45660501322531399</c:v>
                </c:pt>
                <c:pt idx="985">
                  <c:v>0.45661018385690405</c:v>
                </c:pt>
                <c:pt idx="986">
                  <c:v>0.45660951173861802</c:v>
                </c:pt>
                <c:pt idx="987">
                  <c:v>0.45659630812385604</c:v>
                </c:pt>
                <c:pt idx="988">
                  <c:v>0.45659826832859701</c:v>
                </c:pt>
                <c:pt idx="989">
                  <c:v>0.4565876913954271</c:v>
                </c:pt>
                <c:pt idx="990">
                  <c:v>0.45656528242877892</c:v>
                </c:pt>
                <c:pt idx="991">
                  <c:v>0.45653086764619399</c:v>
                </c:pt>
                <c:pt idx="992">
                  <c:v>0.45651315884465105</c:v>
                </c:pt>
                <c:pt idx="993">
                  <c:v>0.45649642297294707</c:v>
                </c:pt>
                <c:pt idx="994">
                  <c:v>0.45648140791182007</c:v>
                </c:pt>
                <c:pt idx="995">
                  <c:v>0.45646053956647198</c:v>
                </c:pt>
                <c:pt idx="996">
                  <c:v>0.45646908090264904</c:v>
                </c:pt>
                <c:pt idx="997">
                  <c:v>0.45648725461998901</c:v>
                </c:pt>
                <c:pt idx="998">
                  <c:v>0.45650442047374001</c:v>
                </c:pt>
                <c:pt idx="999">
                  <c:v>0.45650300800258792</c:v>
                </c:pt>
                <c:pt idx="1000">
                  <c:v>0.45650785294776208</c:v>
                </c:pt>
              </c:numCache>
            </c:numRef>
          </c:val>
        </c:ser>
        <c:marker val="1"/>
        <c:axId val="63182720"/>
        <c:axId val="63184256"/>
      </c:lineChart>
      <c:catAx>
        <c:axId val="63182720"/>
        <c:scaling>
          <c:orientation val="minMax"/>
        </c:scaling>
        <c:axPos val="b"/>
        <c:numFmt formatCode="General" sourceLinked="1"/>
        <c:tickLblPos val="nextTo"/>
        <c:crossAx val="63184256"/>
        <c:crosses val="autoZero"/>
        <c:auto val="1"/>
        <c:lblAlgn val="ctr"/>
        <c:lblOffset val="100"/>
        <c:tickLblSkip val="200"/>
      </c:catAx>
      <c:valAx>
        <c:axId val="63184256"/>
        <c:scaling>
          <c:orientation val="minMax"/>
        </c:scaling>
        <c:axPos val="l"/>
        <c:numFmt formatCode="General" sourceLinked="1"/>
        <c:tickLblPos val="nextTo"/>
        <c:crossAx val="63182720"/>
        <c:crosses val="autoZero"/>
        <c:crossBetween val="between"/>
      </c:valAx>
    </c:plotArea>
    <c:plotVisOnly val="1"/>
  </c:chart>
  <c:txPr>
    <a:bodyPr/>
    <a:lstStyle/>
    <a:p>
      <a:pPr>
        <a:defRPr sz="1000"/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Lorenz Curve</a:t>
            </a:r>
          </a:p>
        </c:rich>
      </c:tx>
    </c:title>
    <c:plotArea>
      <c:layout>
        <c:manualLayout>
          <c:layoutTarget val="inner"/>
          <c:xMode val="edge"/>
          <c:yMode val="edge"/>
          <c:x val="0.18192743443040915"/>
          <c:y val="0.19241733755143034"/>
          <c:w val="0.64879729681774634"/>
          <c:h val="0.67030841342915692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Lorenz Curve</c:v>
                </c:pt>
              </c:strCache>
            </c:strRef>
          </c:tx>
          <c:spPr>
            <a:ln w="15875">
              <a:solidFill>
                <a:schemeClr val="tx2">
                  <a:lumMod val="50000"/>
                  <a:lumOff val="50000"/>
                </a:schemeClr>
              </a:solidFill>
            </a:ln>
          </c:spPr>
          <c:marker>
            <c:symbol val="none"/>
          </c:marker>
          <c:cat>
            <c:numRef>
              <c:f>Sheet1!$A$2:$A$102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cat>
          <c:val>
            <c:numRef>
              <c:f>Sheet1!$B$2:$B$102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3.0071125429218911E-2</c:v>
                </c:pt>
                <c:pt idx="3">
                  <c:v>7.6878031776276001E-2</c:v>
                </c:pt>
                <c:pt idx="4">
                  <c:v>0.12875739155184301</c:v>
                </c:pt>
                <c:pt idx="5">
                  <c:v>0.19777723731502603</c:v>
                </c:pt>
                <c:pt idx="6">
                  <c:v>0.28202656692286515</c:v>
                </c:pt>
                <c:pt idx="7">
                  <c:v>0.37447011767424115</c:v>
                </c:pt>
                <c:pt idx="8">
                  <c:v>0.47256752308259198</c:v>
                </c:pt>
                <c:pt idx="9">
                  <c:v>0.57142527510576901</c:v>
                </c:pt>
                <c:pt idx="10">
                  <c:v>0.69132602227464401</c:v>
                </c:pt>
                <c:pt idx="11">
                  <c:v>0.83340841275371813</c:v>
                </c:pt>
                <c:pt idx="12">
                  <c:v>0.98620756084787087</c:v>
                </c:pt>
                <c:pt idx="13">
                  <c:v>1.14394914371701</c:v>
                </c:pt>
                <c:pt idx="14">
                  <c:v>1.33459737226082</c:v>
                </c:pt>
                <c:pt idx="15">
                  <c:v>1.5342550077972701</c:v>
                </c:pt>
                <c:pt idx="16">
                  <c:v>1.7347871277107603</c:v>
                </c:pt>
                <c:pt idx="17">
                  <c:v>1.9516187870595898</c:v>
                </c:pt>
                <c:pt idx="18">
                  <c:v>2.1725429946468391</c:v>
                </c:pt>
                <c:pt idx="19">
                  <c:v>2.4116187297765594</c:v>
                </c:pt>
                <c:pt idx="20">
                  <c:v>2.6807530342695198</c:v>
                </c:pt>
                <c:pt idx="21">
                  <c:v>2.9542598949800496</c:v>
                </c:pt>
                <c:pt idx="22">
                  <c:v>3.2379888153847798</c:v>
                </c:pt>
                <c:pt idx="23">
                  <c:v>3.5383588361216898</c:v>
                </c:pt>
                <c:pt idx="24">
                  <c:v>3.8423655926675999</c:v>
                </c:pt>
                <c:pt idx="25">
                  <c:v>4.1633524910708406</c:v>
                </c:pt>
                <c:pt idx="26">
                  <c:v>4.5071860762236193</c:v>
                </c:pt>
                <c:pt idx="27">
                  <c:v>4.8549654524373791</c:v>
                </c:pt>
                <c:pt idx="28">
                  <c:v>5.2206237863360805</c:v>
                </c:pt>
                <c:pt idx="29">
                  <c:v>5.6311298034007997</c:v>
                </c:pt>
                <c:pt idx="30">
                  <c:v>6.0423967156760998</c:v>
                </c:pt>
                <c:pt idx="31">
                  <c:v>6.4697318200324894</c:v>
                </c:pt>
                <c:pt idx="32">
                  <c:v>6.9048107904633707</c:v>
                </c:pt>
                <c:pt idx="33">
                  <c:v>7.3419628656357201</c:v>
                </c:pt>
                <c:pt idx="34">
                  <c:v>7.7894353671822296</c:v>
                </c:pt>
                <c:pt idx="35">
                  <c:v>8.2414668546313017</c:v>
                </c:pt>
                <c:pt idx="36">
                  <c:v>8.7145473208953277</c:v>
                </c:pt>
                <c:pt idx="37">
                  <c:v>9.2490671474701962</c:v>
                </c:pt>
                <c:pt idx="38">
                  <c:v>9.7970482478090304</c:v>
                </c:pt>
                <c:pt idx="39">
                  <c:v>10.359752521465003</c:v>
                </c:pt>
                <c:pt idx="40">
                  <c:v>10.928899409485</c:v>
                </c:pt>
                <c:pt idx="41">
                  <c:v>11.511624602954598</c:v>
                </c:pt>
                <c:pt idx="42">
                  <c:v>12.101933374156401</c:v>
                </c:pt>
                <c:pt idx="43">
                  <c:v>12.701988970978398</c:v>
                </c:pt>
                <c:pt idx="44">
                  <c:v>13.317044347041001</c:v>
                </c:pt>
                <c:pt idx="45">
                  <c:v>13.955012212959003</c:v>
                </c:pt>
                <c:pt idx="46">
                  <c:v>14.6004397008968</c:v>
                </c:pt>
                <c:pt idx="47">
                  <c:v>15.325473126024702</c:v>
                </c:pt>
                <c:pt idx="48">
                  <c:v>16.064880369404705</c:v>
                </c:pt>
                <c:pt idx="49">
                  <c:v>16.823401360774401</c:v>
                </c:pt>
                <c:pt idx="50">
                  <c:v>17.609776010242701</c:v>
                </c:pt>
                <c:pt idx="51">
                  <c:v>18.407332795168795</c:v>
                </c:pt>
                <c:pt idx="52">
                  <c:v>19.20854230172559</c:v>
                </c:pt>
                <c:pt idx="53">
                  <c:v>20.009997309274805</c:v>
                </c:pt>
                <c:pt idx="54">
                  <c:v>20.916373178266195</c:v>
                </c:pt>
                <c:pt idx="55">
                  <c:v>21.833396201060197</c:v>
                </c:pt>
                <c:pt idx="56">
                  <c:v>22.770095701016398</c:v>
                </c:pt>
                <c:pt idx="57">
                  <c:v>23.717784787617504</c:v>
                </c:pt>
                <c:pt idx="58">
                  <c:v>24.681703411725298</c:v>
                </c:pt>
                <c:pt idx="59">
                  <c:v>25.684359029432098</c:v>
                </c:pt>
                <c:pt idx="60">
                  <c:v>26.690642777933093</c:v>
                </c:pt>
                <c:pt idx="61">
                  <c:v>27.701170325471601</c:v>
                </c:pt>
                <c:pt idx="62">
                  <c:v>28.745126991382495</c:v>
                </c:pt>
                <c:pt idx="63">
                  <c:v>29.798350591410298</c:v>
                </c:pt>
                <c:pt idx="64">
                  <c:v>30.854595326438204</c:v>
                </c:pt>
                <c:pt idx="65">
                  <c:v>31.915264201646899</c:v>
                </c:pt>
                <c:pt idx="66">
                  <c:v>32.980339184605903</c:v>
                </c:pt>
                <c:pt idx="67">
                  <c:v>34.057500254842992</c:v>
                </c:pt>
                <c:pt idx="68">
                  <c:v>35.139468170643191</c:v>
                </c:pt>
                <c:pt idx="69">
                  <c:v>36.241259055453192</c:v>
                </c:pt>
                <c:pt idx="70">
                  <c:v>37.399763505402291</c:v>
                </c:pt>
                <c:pt idx="71">
                  <c:v>38.637468910051304</c:v>
                </c:pt>
                <c:pt idx="72">
                  <c:v>39.876085504705095</c:v>
                </c:pt>
                <c:pt idx="73">
                  <c:v>41.127551706842198</c:v>
                </c:pt>
                <c:pt idx="74">
                  <c:v>42.490972584385602</c:v>
                </c:pt>
                <c:pt idx="75">
                  <c:v>43.855427473629383</c:v>
                </c:pt>
                <c:pt idx="76">
                  <c:v>45.222659011668199</c:v>
                </c:pt>
                <c:pt idx="77">
                  <c:v>46.62505239471961</c:v>
                </c:pt>
                <c:pt idx="78">
                  <c:v>48.049320699439299</c:v>
                </c:pt>
                <c:pt idx="79">
                  <c:v>49.511300547916896</c:v>
                </c:pt>
                <c:pt idx="80">
                  <c:v>51.091264356308294</c:v>
                </c:pt>
                <c:pt idx="81">
                  <c:v>52.67198429170449</c:v>
                </c:pt>
                <c:pt idx="82">
                  <c:v>54.325571702362495</c:v>
                </c:pt>
                <c:pt idx="83">
                  <c:v>55.997150110832102</c:v>
                </c:pt>
                <c:pt idx="84">
                  <c:v>57.760321521540902</c:v>
                </c:pt>
                <c:pt idx="85">
                  <c:v>59.654729225838196</c:v>
                </c:pt>
                <c:pt idx="86">
                  <c:v>61.570214404311194</c:v>
                </c:pt>
                <c:pt idx="87">
                  <c:v>63.50565692697311</c:v>
                </c:pt>
                <c:pt idx="88">
                  <c:v>65.478527139121184</c:v>
                </c:pt>
                <c:pt idx="89">
                  <c:v>67.451541267920106</c:v>
                </c:pt>
                <c:pt idx="90">
                  <c:v>69.557820743163404</c:v>
                </c:pt>
                <c:pt idx="91">
                  <c:v>71.870271037478872</c:v>
                </c:pt>
                <c:pt idx="92">
                  <c:v>74.216807997203105</c:v>
                </c:pt>
                <c:pt idx="93">
                  <c:v>76.657150657242596</c:v>
                </c:pt>
                <c:pt idx="94">
                  <c:v>79.365590030373298</c:v>
                </c:pt>
                <c:pt idx="95">
                  <c:v>82.190713711834391</c:v>
                </c:pt>
                <c:pt idx="96">
                  <c:v>85.32031846711088</c:v>
                </c:pt>
                <c:pt idx="97">
                  <c:v>88.640936982364082</c:v>
                </c:pt>
                <c:pt idx="98">
                  <c:v>92.281781168283487</c:v>
                </c:pt>
                <c:pt idx="99">
                  <c:v>96.093017090391001</c:v>
                </c:pt>
                <c:pt idx="100">
                  <c:v>100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Equal</c:v>
                </c:pt>
              </c:strCache>
            </c:strRef>
          </c:tx>
          <c:spPr>
            <a:ln w="15875">
              <a:solidFill>
                <a:schemeClr val="tx1"/>
              </a:solidFill>
            </a:ln>
          </c:spPr>
          <c:marker>
            <c:symbol val="none"/>
          </c:marker>
          <c:cat>
            <c:numRef>
              <c:f>Sheet1!$A$2:$A$102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cat>
          <c:val>
            <c:numRef>
              <c:f>Sheet1!$C$2:$C$102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val>
        </c:ser>
        <c:marker val="1"/>
        <c:axId val="63240448"/>
        <c:axId val="63332352"/>
      </c:lineChart>
      <c:catAx>
        <c:axId val="63240448"/>
        <c:scaling>
          <c:orientation val="minMax"/>
        </c:scaling>
        <c:axPos val="b"/>
        <c:numFmt formatCode="General" sourceLinked="1"/>
        <c:tickLblPos val="nextTo"/>
        <c:crossAx val="63332352"/>
        <c:crosses val="autoZero"/>
        <c:auto val="1"/>
        <c:lblAlgn val="ctr"/>
        <c:lblOffset val="100"/>
        <c:tickLblSkip val="25"/>
      </c:catAx>
      <c:valAx>
        <c:axId val="63332352"/>
        <c:scaling>
          <c:orientation val="minMax"/>
          <c:max val="100"/>
          <c:min val="0"/>
        </c:scaling>
        <c:axPos val="l"/>
        <c:numFmt formatCode="General" sourceLinked="1"/>
        <c:tickLblPos val="nextTo"/>
        <c:crossAx val="63240448"/>
        <c:crosses val="autoZero"/>
        <c:crossBetween val="between"/>
      </c:valAx>
    </c:plotArea>
    <c:plotVisOnly val="1"/>
  </c:chart>
  <c:txPr>
    <a:bodyPr/>
    <a:lstStyle/>
    <a:p>
      <a:pPr>
        <a:defRPr sz="1000"/>
      </a:pPr>
      <a:endParaRPr lang="en-U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Class Distribution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Sheet1!$B$2</c:f>
              <c:strCache>
                <c:ptCount val="1"/>
                <c:pt idx="0">
                  <c:v>Low</c:v>
                </c:pt>
              </c:strCache>
            </c:strRef>
          </c:tx>
          <c:spPr>
            <a:ln w="15875">
              <a:solidFill>
                <a:schemeClr val="accent2"/>
              </a:solidFill>
            </a:ln>
          </c:spPr>
          <c:marker>
            <c:symbol val="none"/>
          </c:marker>
          <c:cat>
            <c:strRef>
              <c:f>Sheet1!$A$3:$A$1003</c:f>
              <c:strCach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</c:strCache>
            </c:strRef>
          </c:cat>
          <c:val>
            <c:numRef>
              <c:f>Sheet1!$B$3:$B$1003</c:f>
              <c:numCache>
                <c:formatCode>General</c:formatCode>
                <c:ptCount val="1001"/>
                <c:pt idx="0">
                  <c:v>0</c:v>
                </c:pt>
                <c:pt idx="1">
                  <c:v>39</c:v>
                </c:pt>
                <c:pt idx="2">
                  <c:v>46</c:v>
                </c:pt>
                <c:pt idx="3">
                  <c:v>60</c:v>
                </c:pt>
                <c:pt idx="4">
                  <c:v>65</c:v>
                </c:pt>
                <c:pt idx="5">
                  <c:v>69</c:v>
                </c:pt>
                <c:pt idx="6">
                  <c:v>74</c:v>
                </c:pt>
                <c:pt idx="7">
                  <c:v>71</c:v>
                </c:pt>
                <c:pt idx="8">
                  <c:v>71</c:v>
                </c:pt>
                <c:pt idx="9">
                  <c:v>72</c:v>
                </c:pt>
                <c:pt idx="10">
                  <c:v>73</c:v>
                </c:pt>
                <c:pt idx="11">
                  <c:v>72</c:v>
                </c:pt>
                <c:pt idx="12">
                  <c:v>71</c:v>
                </c:pt>
                <c:pt idx="13">
                  <c:v>77</c:v>
                </c:pt>
                <c:pt idx="14">
                  <c:v>78</c:v>
                </c:pt>
                <c:pt idx="15">
                  <c:v>77</c:v>
                </c:pt>
                <c:pt idx="16">
                  <c:v>78</c:v>
                </c:pt>
                <c:pt idx="17">
                  <c:v>75</c:v>
                </c:pt>
                <c:pt idx="18">
                  <c:v>76</c:v>
                </c:pt>
                <c:pt idx="19">
                  <c:v>77</c:v>
                </c:pt>
                <c:pt idx="20">
                  <c:v>78</c:v>
                </c:pt>
                <c:pt idx="21">
                  <c:v>76</c:v>
                </c:pt>
                <c:pt idx="22">
                  <c:v>81</c:v>
                </c:pt>
                <c:pt idx="23">
                  <c:v>81</c:v>
                </c:pt>
                <c:pt idx="24">
                  <c:v>82</c:v>
                </c:pt>
                <c:pt idx="25">
                  <c:v>78</c:v>
                </c:pt>
                <c:pt idx="26">
                  <c:v>74</c:v>
                </c:pt>
                <c:pt idx="27">
                  <c:v>72</c:v>
                </c:pt>
                <c:pt idx="28">
                  <c:v>76</c:v>
                </c:pt>
                <c:pt idx="29">
                  <c:v>84</c:v>
                </c:pt>
                <c:pt idx="30">
                  <c:v>81</c:v>
                </c:pt>
                <c:pt idx="31">
                  <c:v>80</c:v>
                </c:pt>
                <c:pt idx="32">
                  <c:v>81</c:v>
                </c:pt>
                <c:pt idx="33">
                  <c:v>79</c:v>
                </c:pt>
                <c:pt idx="34">
                  <c:v>78</c:v>
                </c:pt>
                <c:pt idx="35">
                  <c:v>83</c:v>
                </c:pt>
                <c:pt idx="36">
                  <c:v>77</c:v>
                </c:pt>
                <c:pt idx="37">
                  <c:v>68</c:v>
                </c:pt>
                <c:pt idx="38">
                  <c:v>69</c:v>
                </c:pt>
                <c:pt idx="39">
                  <c:v>69</c:v>
                </c:pt>
                <c:pt idx="40">
                  <c:v>72</c:v>
                </c:pt>
                <c:pt idx="41">
                  <c:v>70</c:v>
                </c:pt>
                <c:pt idx="42">
                  <c:v>69</c:v>
                </c:pt>
                <c:pt idx="43">
                  <c:v>72</c:v>
                </c:pt>
                <c:pt idx="44">
                  <c:v>73</c:v>
                </c:pt>
                <c:pt idx="45">
                  <c:v>76</c:v>
                </c:pt>
                <c:pt idx="46">
                  <c:v>70</c:v>
                </c:pt>
                <c:pt idx="47">
                  <c:v>66</c:v>
                </c:pt>
                <c:pt idx="48">
                  <c:v>65</c:v>
                </c:pt>
                <c:pt idx="49">
                  <c:v>68</c:v>
                </c:pt>
                <c:pt idx="50">
                  <c:v>72</c:v>
                </c:pt>
                <c:pt idx="51">
                  <c:v>79</c:v>
                </c:pt>
                <c:pt idx="52">
                  <c:v>76</c:v>
                </c:pt>
                <c:pt idx="53">
                  <c:v>77</c:v>
                </c:pt>
                <c:pt idx="54">
                  <c:v>73</c:v>
                </c:pt>
                <c:pt idx="55">
                  <c:v>72</c:v>
                </c:pt>
                <c:pt idx="56">
                  <c:v>71</c:v>
                </c:pt>
                <c:pt idx="57">
                  <c:v>73</c:v>
                </c:pt>
                <c:pt idx="58">
                  <c:v>74</c:v>
                </c:pt>
                <c:pt idx="59">
                  <c:v>71</c:v>
                </c:pt>
                <c:pt idx="60">
                  <c:v>74</c:v>
                </c:pt>
                <c:pt idx="61">
                  <c:v>75</c:v>
                </c:pt>
                <c:pt idx="62">
                  <c:v>75</c:v>
                </c:pt>
                <c:pt idx="63">
                  <c:v>76</c:v>
                </c:pt>
                <c:pt idx="64">
                  <c:v>74</c:v>
                </c:pt>
                <c:pt idx="65">
                  <c:v>73</c:v>
                </c:pt>
                <c:pt idx="66">
                  <c:v>72</c:v>
                </c:pt>
                <c:pt idx="67">
                  <c:v>79</c:v>
                </c:pt>
                <c:pt idx="68">
                  <c:v>80</c:v>
                </c:pt>
                <c:pt idx="69">
                  <c:v>81</c:v>
                </c:pt>
                <c:pt idx="70">
                  <c:v>74</c:v>
                </c:pt>
                <c:pt idx="71">
                  <c:v>74</c:v>
                </c:pt>
                <c:pt idx="72">
                  <c:v>76</c:v>
                </c:pt>
                <c:pt idx="73">
                  <c:v>73</c:v>
                </c:pt>
                <c:pt idx="74">
                  <c:v>73</c:v>
                </c:pt>
                <c:pt idx="75">
                  <c:v>73</c:v>
                </c:pt>
                <c:pt idx="76">
                  <c:v>66</c:v>
                </c:pt>
                <c:pt idx="77">
                  <c:v>72</c:v>
                </c:pt>
                <c:pt idx="78">
                  <c:v>75</c:v>
                </c:pt>
                <c:pt idx="79">
                  <c:v>72</c:v>
                </c:pt>
                <c:pt idx="80">
                  <c:v>77</c:v>
                </c:pt>
                <c:pt idx="81">
                  <c:v>77</c:v>
                </c:pt>
                <c:pt idx="82">
                  <c:v>69</c:v>
                </c:pt>
                <c:pt idx="83">
                  <c:v>71</c:v>
                </c:pt>
                <c:pt idx="84">
                  <c:v>68</c:v>
                </c:pt>
                <c:pt idx="85">
                  <c:v>68</c:v>
                </c:pt>
                <c:pt idx="86">
                  <c:v>64</c:v>
                </c:pt>
                <c:pt idx="87">
                  <c:v>74</c:v>
                </c:pt>
                <c:pt idx="88">
                  <c:v>79</c:v>
                </c:pt>
                <c:pt idx="89">
                  <c:v>76</c:v>
                </c:pt>
                <c:pt idx="90">
                  <c:v>78</c:v>
                </c:pt>
                <c:pt idx="91">
                  <c:v>76</c:v>
                </c:pt>
                <c:pt idx="92">
                  <c:v>76</c:v>
                </c:pt>
                <c:pt idx="93">
                  <c:v>78</c:v>
                </c:pt>
                <c:pt idx="94">
                  <c:v>80</c:v>
                </c:pt>
                <c:pt idx="95">
                  <c:v>76</c:v>
                </c:pt>
                <c:pt idx="96">
                  <c:v>82</c:v>
                </c:pt>
                <c:pt idx="97">
                  <c:v>84</c:v>
                </c:pt>
                <c:pt idx="98">
                  <c:v>85</c:v>
                </c:pt>
                <c:pt idx="99">
                  <c:v>80</c:v>
                </c:pt>
                <c:pt idx="100">
                  <c:v>77</c:v>
                </c:pt>
                <c:pt idx="101">
                  <c:v>73</c:v>
                </c:pt>
                <c:pt idx="102">
                  <c:v>73</c:v>
                </c:pt>
                <c:pt idx="103">
                  <c:v>68</c:v>
                </c:pt>
                <c:pt idx="104">
                  <c:v>68</c:v>
                </c:pt>
                <c:pt idx="105">
                  <c:v>66</c:v>
                </c:pt>
                <c:pt idx="106">
                  <c:v>69</c:v>
                </c:pt>
                <c:pt idx="107">
                  <c:v>67</c:v>
                </c:pt>
                <c:pt idx="108">
                  <c:v>71</c:v>
                </c:pt>
                <c:pt idx="109">
                  <c:v>72</c:v>
                </c:pt>
                <c:pt idx="110">
                  <c:v>75</c:v>
                </c:pt>
                <c:pt idx="111">
                  <c:v>77</c:v>
                </c:pt>
                <c:pt idx="112">
                  <c:v>76</c:v>
                </c:pt>
                <c:pt idx="113">
                  <c:v>73</c:v>
                </c:pt>
                <c:pt idx="114">
                  <c:v>74</c:v>
                </c:pt>
                <c:pt idx="115">
                  <c:v>76</c:v>
                </c:pt>
                <c:pt idx="116">
                  <c:v>76</c:v>
                </c:pt>
                <c:pt idx="117">
                  <c:v>74</c:v>
                </c:pt>
                <c:pt idx="118">
                  <c:v>73</c:v>
                </c:pt>
                <c:pt idx="119">
                  <c:v>78</c:v>
                </c:pt>
                <c:pt idx="120">
                  <c:v>74</c:v>
                </c:pt>
                <c:pt idx="121">
                  <c:v>71</c:v>
                </c:pt>
                <c:pt idx="122">
                  <c:v>65</c:v>
                </c:pt>
                <c:pt idx="123">
                  <c:v>80</c:v>
                </c:pt>
                <c:pt idx="124">
                  <c:v>79</c:v>
                </c:pt>
                <c:pt idx="125">
                  <c:v>73</c:v>
                </c:pt>
                <c:pt idx="126">
                  <c:v>69</c:v>
                </c:pt>
                <c:pt idx="127">
                  <c:v>68</c:v>
                </c:pt>
                <c:pt idx="128">
                  <c:v>70</c:v>
                </c:pt>
                <c:pt idx="129">
                  <c:v>74</c:v>
                </c:pt>
                <c:pt idx="130">
                  <c:v>75</c:v>
                </c:pt>
                <c:pt idx="131">
                  <c:v>74</c:v>
                </c:pt>
                <c:pt idx="132">
                  <c:v>74</c:v>
                </c:pt>
                <c:pt idx="133">
                  <c:v>79</c:v>
                </c:pt>
                <c:pt idx="134">
                  <c:v>83</c:v>
                </c:pt>
                <c:pt idx="135">
                  <c:v>81</c:v>
                </c:pt>
                <c:pt idx="136">
                  <c:v>79</c:v>
                </c:pt>
                <c:pt idx="137">
                  <c:v>75</c:v>
                </c:pt>
                <c:pt idx="138">
                  <c:v>71</c:v>
                </c:pt>
                <c:pt idx="139">
                  <c:v>74</c:v>
                </c:pt>
                <c:pt idx="140">
                  <c:v>70</c:v>
                </c:pt>
                <c:pt idx="141">
                  <c:v>64</c:v>
                </c:pt>
                <c:pt idx="142">
                  <c:v>65</c:v>
                </c:pt>
                <c:pt idx="143">
                  <c:v>68</c:v>
                </c:pt>
                <c:pt idx="144">
                  <c:v>70</c:v>
                </c:pt>
                <c:pt idx="145">
                  <c:v>74</c:v>
                </c:pt>
                <c:pt idx="146">
                  <c:v>79</c:v>
                </c:pt>
                <c:pt idx="147">
                  <c:v>80</c:v>
                </c:pt>
                <c:pt idx="148">
                  <c:v>75</c:v>
                </c:pt>
                <c:pt idx="149">
                  <c:v>73</c:v>
                </c:pt>
                <c:pt idx="150">
                  <c:v>74</c:v>
                </c:pt>
                <c:pt idx="151">
                  <c:v>75</c:v>
                </c:pt>
                <c:pt idx="152">
                  <c:v>72</c:v>
                </c:pt>
                <c:pt idx="153">
                  <c:v>65</c:v>
                </c:pt>
                <c:pt idx="154">
                  <c:v>73</c:v>
                </c:pt>
                <c:pt idx="155">
                  <c:v>71</c:v>
                </c:pt>
                <c:pt idx="156">
                  <c:v>72</c:v>
                </c:pt>
                <c:pt idx="157">
                  <c:v>75</c:v>
                </c:pt>
                <c:pt idx="158">
                  <c:v>78</c:v>
                </c:pt>
                <c:pt idx="159">
                  <c:v>82</c:v>
                </c:pt>
                <c:pt idx="160">
                  <c:v>77</c:v>
                </c:pt>
                <c:pt idx="161">
                  <c:v>77</c:v>
                </c:pt>
                <c:pt idx="162">
                  <c:v>79</c:v>
                </c:pt>
                <c:pt idx="163">
                  <c:v>77</c:v>
                </c:pt>
                <c:pt idx="164">
                  <c:v>80</c:v>
                </c:pt>
                <c:pt idx="165">
                  <c:v>83</c:v>
                </c:pt>
                <c:pt idx="166">
                  <c:v>88</c:v>
                </c:pt>
                <c:pt idx="167">
                  <c:v>81</c:v>
                </c:pt>
                <c:pt idx="168">
                  <c:v>89</c:v>
                </c:pt>
                <c:pt idx="169">
                  <c:v>84</c:v>
                </c:pt>
                <c:pt idx="170">
                  <c:v>81</c:v>
                </c:pt>
                <c:pt idx="171">
                  <c:v>81</c:v>
                </c:pt>
                <c:pt idx="172">
                  <c:v>76</c:v>
                </c:pt>
                <c:pt idx="173">
                  <c:v>73</c:v>
                </c:pt>
                <c:pt idx="174">
                  <c:v>72</c:v>
                </c:pt>
                <c:pt idx="175">
                  <c:v>73</c:v>
                </c:pt>
                <c:pt idx="176">
                  <c:v>71</c:v>
                </c:pt>
                <c:pt idx="177">
                  <c:v>71</c:v>
                </c:pt>
                <c:pt idx="178">
                  <c:v>76</c:v>
                </c:pt>
                <c:pt idx="179">
                  <c:v>79</c:v>
                </c:pt>
                <c:pt idx="180">
                  <c:v>78</c:v>
                </c:pt>
                <c:pt idx="181">
                  <c:v>80</c:v>
                </c:pt>
                <c:pt idx="182">
                  <c:v>77</c:v>
                </c:pt>
                <c:pt idx="183">
                  <c:v>72</c:v>
                </c:pt>
                <c:pt idx="184">
                  <c:v>70</c:v>
                </c:pt>
                <c:pt idx="185">
                  <c:v>79</c:v>
                </c:pt>
                <c:pt idx="186">
                  <c:v>79</c:v>
                </c:pt>
                <c:pt idx="187">
                  <c:v>81</c:v>
                </c:pt>
                <c:pt idx="188">
                  <c:v>79</c:v>
                </c:pt>
                <c:pt idx="189">
                  <c:v>81</c:v>
                </c:pt>
                <c:pt idx="190">
                  <c:v>79</c:v>
                </c:pt>
                <c:pt idx="191">
                  <c:v>82</c:v>
                </c:pt>
                <c:pt idx="192">
                  <c:v>86</c:v>
                </c:pt>
                <c:pt idx="193">
                  <c:v>82</c:v>
                </c:pt>
                <c:pt idx="194">
                  <c:v>85</c:v>
                </c:pt>
                <c:pt idx="195">
                  <c:v>77</c:v>
                </c:pt>
                <c:pt idx="196">
                  <c:v>81</c:v>
                </c:pt>
                <c:pt idx="197">
                  <c:v>80</c:v>
                </c:pt>
                <c:pt idx="198">
                  <c:v>75</c:v>
                </c:pt>
                <c:pt idx="199">
                  <c:v>74</c:v>
                </c:pt>
                <c:pt idx="200">
                  <c:v>77</c:v>
                </c:pt>
                <c:pt idx="201">
                  <c:v>72</c:v>
                </c:pt>
                <c:pt idx="202">
                  <c:v>73</c:v>
                </c:pt>
                <c:pt idx="203">
                  <c:v>75</c:v>
                </c:pt>
                <c:pt idx="204">
                  <c:v>77</c:v>
                </c:pt>
                <c:pt idx="205">
                  <c:v>71</c:v>
                </c:pt>
                <c:pt idx="206">
                  <c:v>77</c:v>
                </c:pt>
                <c:pt idx="207">
                  <c:v>76</c:v>
                </c:pt>
                <c:pt idx="208">
                  <c:v>80</c:v>
                </c:pt>
                <c:pt idx="209">
                  <c:v>81</c:v>
                </c:pt>
                <c:pt idx="210">
                  <c:v>79</c:v>
                </c:pt>
                <c:pt idx="211">
                  <c:v>78</c:v>
                </c:pt>
                <c:pt idx="212">
                  <c:v>79</c:v>
                </c:pt>
                <c:pt idx="213">
                  <c:v>80</c:v>
                </c:pt>
                <c:pt idx="214">
                  <c:v>77</c:v>
                </c:pt>
                <c:pt idx="215">
                  <c:v>81</c:v>
                </c:pt>
                <c:pt idx="216">
                  <c:v>84</c:v>
                </c:pt>
                <c:pt idx="217">
                  <c:v>87</c:v>
                </c:pt>
                <c:pt idx="218">
                  <c:v>82</c:v>
                </c:pt>
                <c:pt idx="219">
                  <c:v>82</c:v>
                </c:pt>
                <c:pt idx="220">
                  <c:v>87</c:v>
                </c:pt>
                <c:pt idx="221">
                  <c:v>82</c:v>
                </c:pt>
                <c:pt idx="222">
                  <c:v>80</c:v>
                </c:pt>
                <c:pt idx="223">
                  <c:v>72</c:v>
                </c:pt>
                <c:pt idx="224">
                  <c:v>76</c:v>
                </c:pt>
                <c:pt idx="225">
                  <c:v>75</c:v>
                </c:pt>
                <c:pt idx="226">
                  <c:v>75</c:v>
                </c:pt>
                <c:pt idx="227">
                  <c:v>77</c:v>
                </c:pt>
                <c:pt idx="228">
                  <c:v>74</c:v>
                </c:pt>
                <c:pt idx="229">
                  <c:v>73</c:v>
                </c:pt>
                <c:pt idx="230">
                  <c:v>72</c:v>
                </c:pt>
                <c:pt idx="231">
                  <c:v>69</c:v>
                </c:pt>
                <c:pt idx="232">
                  <c:v>69</c:v>
                </c:pt>
                <c:pt idx="233">
                  <c:v>74</c:v>
                </c:pt>
                <c:pt idx="234">
                  <c:v>73</c:v>
                </c:pt>
                <c:pt idx="235">
                  <c:v>75</c:v>
                </c:pt>
                <c:pt idx="236">
                  <c:v>73</c:v>
                </c:pt>
                <c:pt idx="237">
                  <c:v>73</c:v>
                </c:pt>
                <c:pt idx="238">
                  <c:v>75</c:v>
                </c:pt>
                <c:pt idx="239">
                  <c:v>78</c:v>
                </c:pt>
                <c:pt idx="240">
                  <c:v>73</c:v>
                </c:pt>
                <c:pt idx="241">
                  <c:v>75</c:v>
                </c:pt>
                <c:pt idx="242">
                  <c:v>82</c:v>
                </c:pt>
                <c:pt idx="243">
                  <c:v>77</c:v>
                </c:pt>
                <c:pt idx="244">
                  <c:v>73</c:v>
                </c:pt>
                <c:pt idx="245">
                  <c:v>72</c:v>
                </c:pt>
                <c:pt idx="246">
                  <c:v>78</c:v>
                </c:pt>
                <c:pt idx="247">
                  <c:v>79</c:v>
                </c:pt>
                <c:pt idx="248">
                  <c:v>77</c:v>
                </c:pt>
                <c:pt idx="249">
                  <c:v>79</c:v>
                </c:pt>
                <c:pt idx="250">
                  <c:v>81</c:v>
                </c:pt>
                <c:pt idx="251">
                  <c:v>77</c:v>
                </c:pt>
                <c:pt idx="252">
                  <c:v>71</c:v>
                </c:pt>
                <c:pt idx="253">
                  <c:v>68</c:v>
                </c:pt>
                <c:pt idx="254">
                  <c:v>70</c:v>
                </c:pt>
                <c:pt idx="255">
                  <c:v>76</c:v>
                </c:pt>
                <c:pt idx="256">
                  <c:v>82</c:v>
                </c:pt>
                <c:pt idx="257">
                  <c:v>81</c:v>
                </c:pt>
                <c:pt idx="258">
                  <c:v>81</c:v>
                </c:pt>
                <c:pt idx="259">
                  <c:v>75</c:v>
                </c:pt>
                <c:pt idx="260">
                  <c:v>72</c:v>
                </c:pt>
                <c:pt idx="261">
                  <c:v>74</c:v>
                </c:pt>
                <c:pt idx="262">
                  <c:v>77</c:v>
                </c:pt>
                <c:pt idx="263">
                  <c:v>71</c:v>
                </c:pt>
                <c:pt idx="264">
                  <c:v>73</c:v>
                </c:pt>
                <c:pt idx="265">
                  <c:v>76</c:v>
                </c:pt>
                <c:pt idx="266">
                  <c:v>71</c:v>
                </c:pt>
                <c:pt idx="267">
                  <c:v>76</c:v>
                </c:pt>
                <c:pt idx="268">
                  <c:v>78</c:v>
                </c:pt>
                <c:pt idx="269">
                  <c:v>79</c:v>
                </c:pt>
                <c:pt idx="270">
                  <c:v>75</c:v>
                </c:pt>
                <c:pt idx="271">
                  <c:v>76</c:v>
                </c:pt>
                <c:pt idx="272">
                  <c:v>73</c:v>
                </c:pt>
                <c:pt idx="273">
                  <c:v>73</c:v>
                </c:pt>
                <c:pt idx="274">
                  <c:v>73</c:v>
                </c:pt>
                <c:pt idx="275">
                  <c:v>76</c:v>
                </c:pt>
                <c:pt idx="276">
                  <c:v>78</c:v>
                </c:pt>
                <c:pt idx="277">
                  <c:v>75</c:v>
                </c:pt>
                <c:pt idx="278">
                  <c:v>72</c:v>
                </c:pt>
                <c:pt idx="279">
                  <c:v>67</c:v>
                </c:pt>
                <c:pt idx="280">
                  <c:v>73</c:v>
                </c:pt>
                <c:pt idx="281">
                  <c:v>77</c:v>
                </c:pt>
                <c:pt idx="282">
                  <c:v>75</c:v>
                </c:pt>
                <c:pt idx="283">
                  <c:v>74</c:v>
                </c:pt>
                <c:pt idx="284">
                  <c:v>74</c:v>
                </c:pt>
                <c:pt idx="285">
                  <c:v>74</c:v>
                </c:pt>
                <c:pt idx="286">
                  <c:v>76</c:v>
                </c:pt>
                <c:pt idx="287">
                  <c:v>69</c:v>
                </c:pt>
                <c:pt idx="288">
                  <c:v>66</c:v>
                </c:pt>
                <c:pt idx="289">
                  <c:v>68</c:v>
                </c:pt>
                <c:pt idx="290">
                  <c:v>71</c:v>
                </c:pt>
                <c:pt idx="291">
                  <c:v>69</c:v>
                </c:pt>
                <c:pt idx="292">
                  <c:v>76</c:v>
                </c:pt>
                <c:pt idx="293">
                  <c:v>79</c:v>
                </c:pt>
                <c:pt idx="294">
                  <c:v>77</c:v>
                </c:pt>
                <c:pt idx="295">
                  <c:v>79</c:v>
                </c:pt>
                <c:pt idx="296">
                  <c:v>78</c:v>
                </c:pt>
                <c:pt idx="297">
                  <c:v>78</c:v>
                </c:pt>
                <c:pt idx="298">
                  <c:v>75</c:v>
                </c:pt>
                <c:pt idx="299">
                  <c:v>74</c:v>
                </c:pt>
                <c:pt idx="300">
                  <c:v>72</c:v>
                </c:pt>
                <c:pt idx="301">
                  <c:v>71</c:v>
                </c:pt>
                <c:pt idx="302">
                  <c:v>76</c:v>
                </c:pt>
                <c:pt idx="303">
                  <c:v>75</c:v>
                </c:pt>
                <c:pt idx="304">
                  <c:v>79</c:v>
                </c:pt>
                <c:pt idx="305">
                  <c:v>76</c:v>
                </c:pt>
                <c:pt idx="306">
                  <c:v>72</c:v>
                </c:pt>
                <c:pt idx="307">
                  <c:v>72</c:v>
                </c:pt>
                <c:pt idx="308">
                  <c:v>71</c:v>
                </c:pt>
                <c:pt idx="309">
                  <c:v>68</c:v>
                </c:pt>
                <c:pt idx="310">
                  <c:v>71</c:v>
                </c:pt>
                <c:pt idx="311">
                  <c:v>71</c:v>
                </c:pt>
                <c:pt idx="312">
                  <c:v>69</c:v>
                </c:pt>
                <c:pt idx="313">
                  <c:v>74</c:v>
                </c:pt>
                <c:pt idx="314">
                  <c:v>77</c:v>
                </c:pt>
                <c:pt idx="315">
                  <c:v>81</c:v>
                </c:pt>
                <c:pt idx="316">
                  <c:v>80</c:v>
                </c:pt>
                <c:pt idx="317">
                  <c:v>79</c:v>
                </c:pt>
                <c:pt idx="318">
                  <c:v>78</c:v>
                </c:pt>
                <c:pt idx="319">
                  <c:v>79</c:v>
                </c:pt>
                <c:pt idx="320">
                  <c:v>78</c:v>
                </c:pt>
                <c:pt idx="321">
                  <c:v>77</c:v>
                </c:pt>
                <c:pt idx="322">
                  <c:v>74</c:v>
                </c:pt>
                <c:pt idx="323">
                  <c:v>75</c:v>
                </c:pt>
                <c:pt idx="324">
                  <c:v>76</c:v>
                </c:pt>
                <c:pt idx="325">
                  <c:v>77</c:v>
                </c:pt>
                <c:pt idx="326">
                  <c:v>74</c:v>
                </c:pt>
                <c:pt idx="327">
                  <c:v>76</c:v>
                </c:pt>
                <c:pt idx="328">
                  <c:v>81</c:v>
                </c:pt>
                <c:pt idx="329">
                  <c:v>80</c:v>
                </c:pt>
                <c:pt idx="330">
                  <c:v>79</c:v>
                </c:pt>
                <c:pt idx="331">
                  <c:v>78</c:v>
                </c:pt>
                <c:pt idx="332">
                  <c:v>74</c:v>
                </c:pt>
                <c:pt idx="333">
                  <c:v>69</c:v>
                </c:pt>
                <c:pt idx="334">
                  <c:v>70</c:v>
                </c:pt>
                <c:pt idx="335">
                  <c:v>71</c:v>
                </c:pt>
                <c:pt idx="336">
                  <c:v>72</c:v>
                </c:pt>
                <c:pt idx="337">
                  <c:v>78</c:v>
                </c:pt>
                <c:pt idx="338">
                  <c:v>79</c:v>
                </c:pt>
                <c:pt idx="339">
                  <c:v>75</c:v>
                </c:pt>
                <c:pt idx="340">
                  <c:v>75</c:v>
                </c:pt>
                <c:pt idx="341">
                  <c:v>75</c:v>
                </c:pt>
                <c:pt idx="342">
                  <c:v>75</c:v>
                </c:pt>
                <c:pt idx="343">
                  <c:v>78</c:v>
                </c:pt>
                <c:pt idx="344">
                  <c:v>71</c:v>
                </c:pt>
                <c:pt idx="345">
                  <c:v>66</c:v>
                </c:pt>
                <c:pt idx="346">
                  <c:v>69</c:v>
                </c:pt>
                <c:pt idx="347">
                  <c:v>75</c:v>
                </c:pt>
                <c:pt idx="348">
                  <c:v>75</c:v>
                </c:pt>
                <c:pt idx="349">
                  <c:v>76</c:v>
                </c:pt>
                <c:pt idx="350">
                  <c:v>74</c:v>
                </c:pt>
                <c:pt idx="351">
                  <c:v>74</c:v>
                </c:pt>
                <c:pt idx="352">
                  <c:v>75</c:v>
                </c:pt>
                <c:pt idx="353">
                  <c:v>79</c:v>
                </c:pt>
                <c:pt idx="354">
                  <c:v>82</c:v>
                </c:pt>
                <c:pt idx="355">
                  <c:v>76</c:v>
                </c:pt>
                <c:pt idx="356">
                  <c:v>72</c:v>
                </c:pt>
                <c:pt idx="357">
                  <c:v>72</c:v>
                </c:pt>
                <c:pt idx="358">
                  <c:v>73</c:v>
                </c:pt>
                <c:pt idx="359">
                  <c:v>74</c:v>
                </c:pt>
                <c:pt idx="360">
                  <c:v>76</c:v>
                </c:pt>
                <c:pt idx="361">
                  <c:v>69</c:v>
                </c:pt>
                <c:pt idx="362">
                  <c:v>65</c:v>
                </c:pt>
                <c:pt idx="363">
                  <c:v>68</c:v>
                </c:pt>
                <c:pt idx="364">
                  <c:v>66</c:v>
                </c:pt>
                <c:pt idx="365">
                  <c:v>67</c:v>
                </c:pt>
                <c:pt idx="366">
                  <c:v>70</c:v>
                </c:pt>
                <c:pt idx="367">
                  <c:v>77</c:v>
                </c:pt>
                <c:pt idx="368">
                  <c:v>79</c:v>
                </c:pt>
                <c:pt idx="369">
                  <c:v>78</c:v>
                </c:pt>
                <c:pt idx="370">
                  <c:v>81</c:v>
                </c:pt>
                <c:pt idx="371">
                  <c:v>73</c:v>
                </c:pt>
                <c:pt idx="372">
                  <c:v>75</c:v>
                </c:pt>
                <c:pt idx="373">
                  <c:v>72</c:v>
                </c:pt>
                <c:pt idx="374">
                  <c:v>71</c:v>
                </c:pt>
                <c:pt idx="375">
                  <c:v>79</c:v>
                </c:pt>
                <c:pt idx="376">
                  <c:v>76</c:v>
                </c:pt>
                <c:pt idx="377">
                  <c:v>77</c:v>
                </c:pt>
                <c:pt idx="378">
                  <c:v>85</c:v>
                </c:pt>
                <c:pt idx="379">
                  <c:v>84</c:v>
                </c:pt>
                <c:pt idx="380">
                  <c:v>84</c:v>
                </c:pt>
                <c:pt idx="381">
                  <c:v>75</c:v>
                </c:pt>
                <c:pt idx="382">
                  <c:v>76</c:v>
                </c:pt>
                <c:pt idx="383">
                  <c:v>81</c:v>
                </c:pt>
                <c:pt idx="384">
                  <c:v>76</c:v>
                </c:pt>
                <c:pt idx="385">
                  <c:v>75</c:v>
                </c:pt>
                <c:pt idx="386">
                  <c:v>75</c:v>
                </c:pt>
                <c:pt idx="387">
                  <c:v>72</c:v>
                </c:pt>
                <c:pt idx="388">
                  <c:v>73</c:v>
                </c:pt>
                <c:pt idx="389">
                  <c:v>73</c:v>
                </c:pt>
                <c:pt idx="390">
                  <c:v>70</c:v>
                </c:pt>
                <c:pt idx="391">
                  <c:v>72</c:v>
                </c:pt>
                <c:pt idx="392">
                  <c:v>71</c:v>
                </c:pt>
                <c:pt idx="393">
                  <c:v>70</c:v>
                </c:pt>
                <c:pt idx="394">
                  <c:v>75</c:v>
                </c:pt>
                <c:pt idx="395">
                  <c:v>76</c:v>
                </c:pt>
                <c:pt idx="396">
                  <c:v>81</c:v>
                </c:pt>
                <c:pt idx="397">
                  <c:v>80</c:v>
                </c:pt>
                <c:pt idx="398">
                  <c:v>81</c:v>
                </c:pt>
                <c:pt idx="399">
                  <c:v>81</c:v>
                </c:pt>
                <c:pt idx="400">
                  <c:v>79</c:v>
                </c:pt>
                <c:pt idx="401">
                  <c:v>86</c:v>
                </c:pt>
                <c:pt idx="402">
                  <c:v>83</c:v>
                </c:pt>
                <c:pt idx="403">
                  <c:v>74</c:v>
                </c:pt>
                <c:pt idx="404">
                  <c:v>68</c:v>
                </c:pt>
                <c:pt idx="405">
                  <c:v>68</c:v>
                </c:pt>
                <c:pt idx="406">
                  <c:v>66</c:v>
                </c:pt>
                <c:pt idx="407">
                  <c:v>69</c:v>
                </c:pt>
                <c:pt idx="408">
                  <c:v>67</c:v>
                </c:pt>
                <c:pt idx="409">
                  <c:v>72</c:v>
                </c:pt>
                <c:pt idx="410">
                  <c:v>75</c:v>
                </c:pt>
                <c:pt idx="411">
                  <c:v>80</c:v>
                </c:pt>
                <c:pt idx="412">
                  <c:v>75</c:v>
                </c:pt>
                <c:pt idx="413">
                  <c:v>68</c:v>
                </c:pt>
                <c:pt idx="414">
                  <c:v>76</c:v>
                </c:pt>
                <c:pt idx="415">
                  <c:v>85</c:v>
                </c:pt>
                <c:pt idx="416">
                  <c:v>82</c:v>
                </c:pt>
                <c:pt idx="417">
                  <c:v>76</c:v>
                </c:pt>
                <c:pt idx="418">
                  <c:v>79</c:v>
                </c:pt>
                <c:pt idx="419">
                  <c:v>80</c:v>
                </c:pt>
                <c:pt idx="420">
                  <c:v>79</c:v>
                </c:pt>
                <c:pt idx="421">
                  <c:v>70</c:v>
                </c:pt>
                <c:pt idx="422">
                  <c:v>73</c:v>
                </c:pt>
                <c:pt idx="423">
                  <c:v>75</c:v>
                </c:pt>
                <c:pt idx="424">
                  <c:v>78</c:v>
                </c:pt>
                <c:pt idx="425">
                  <c:v>78</c:v>
                </c:pt>
                <c:pt idx="426">
                  <c:v>79</c:v>
                </c:pt>
                <c:pt idx="427">
                  <c:v>75</c:v>
                </c:pt>
                <c:pt idx="428">
                  <c:v>78</c:v>
                </c:pt>
                <c:pt idx="429">
                  <c:v>75</c:v>
                </c:pt>
                <c:pt idx="430">
                  <c:v>86</c:v>
                </c:pt>
                <c:pt idx="431">
                  <c:v>84</c:v>
                </c:pt>
                <c:pt idx="432">
                  <c:v>73</c:v>
                </c:pt>
                <c:pt idx="433">
                  <c:v>69</c:v>
                </c:pt>
                <c:pt idx="434">
                  <c:v>68</c:v>
                </c:pt>
                <c:pt idx="435">
                  <c:v>70</c:v>
                </c:pt>
                <c:pt idx="436">
                  <c:v>66</c:v>
                </c:pt>
                <c:pt idx="437">
                  <c:v>65</c:v>
                </c:pt>
                <c:pt idx="438">
                  <c:v>67</c:v>
                </c:pt>
                <c:pt idx="439">
                  <c:v>72</c:v>
                </c:pt>
                <c:pt idx="440">
                  <c:v>74</c:v>
                </c:pt>
                <c:pt idx="441">
                  <c:v>78</c:v>
                </c:pt>
                <c:pt idx="442">
                  <c:v>76</c:v>
                </c:pt>
                <c:pt idx="443">
                  <c:v>78</c:v>
                </c:pt>
                <c:pt idx="444">
                  <c:v>78</c:v>
                </c:pt>
                <c:pt idx="445">
                  <c:v>77</c:v>
                </c:pt>
                <c:pt idx="446">
                  <c:v>74</c:v>
                </c:pt>
                <c:pt idx="447">
                  <c:v>76</c:v>
                </c:pt>
                <c:pt idx="448">
                  <c:v>73</c:v>
                </c:pt>
                <c:pt idx="449">
                  <c:v>75</c:v>
                </c:pt>
                <c:pt idx="450">
                  <c:v>73</c:v>
                </c:pt>
                <c:pt idx="451">
                  <c:v>72</c:v>
                </c:pt>
                <c:pt idx="452">
                  <c:v>75</c:v>
                </c:pt>
                <c:pt idx="453">
                  <c:v>84</c:v>
                </c:pt>
                <c:pt idx="454">
                  <c:v>87</c:v>
                </c:pt>
                <c:pt idx="455">
                  <c:v>87</c:v>
                </c:pt>
                <c:pt idx="456">
                  <c:v>85</c:v>
                </c:pt>
                <c:pt idx="457">
                  <c:v>85</c:v>
                </c:pt>
                <c:pt idx="458">
                  <c:v>78</c:v>
                </c:pt>
                <c:pt idx="459">
                  <c:v>77</c:v>
                </c:pt>
                <c:pt idx="460">
                  <c:v>77</c:v>
                </c:pt>
                <c:pt idx="461">
                  <c:v>80</c:v>
                </c:pt>
                <c:pt idx="462">
                  <c:v>80</c:v>
                </c:pt>
                <c:pt idx="463">
                  <c:v>75</c:v>
                </c:pt>
                <c:pt idx="464">
                  <c:v>77</c:v>
                </c:pt>
                <c:pt idx="465">
                  <c:v>77</c:v>
                </c:pt>
                <c:pt idx="466">
                  <c:v>79</c:v>
                </c:pt>
                <c:pt idx="467">
                  <c:v>77</c:v>
                </c:pt>
                <c:pt idx="468">
                  <c:v>78</c:v>
                </c:pt>
                <c:pt idx="469">
                  <c:v>72</c:v>
                </c:pt>
                <c:pt idx="470">
                  <c:v>74</c:v>
                </c:pt>
                <c:pt idx="471">
                  <c:v>74</c:v>
                </c:pt>
                <c:pt idx="472">
                  <c:v>73</c:v>
                </c:pt>
                <c:pt idx="473">
                  <c:v>78</c:v>
                </c:pt>
                <c:pt idx="474">
                  <c:v>79</c:v>
                </c:pt>
                <c:pt idx="475">
                  <c:v>82</c:v>
                </c:pt>
                <c:pt idx="476">
                  <c:v>75</c:v>
                </c:pt>
                <c:pt idx="477">
                  <c:v>69</c:v>
                </c:pt>
                <c:pt idx="478">
                  <c:v>64</c:v>
                </c:pt>
                <c:pt idx="479">
                  <c:v>70</c:v>
                </c:pt>
                <c:pt idx="480">
                  <c:v>78</c:v>
                </c:pt>
                <c:pt idx="481">
                  <c:v>77</c:v>
                </c:pt>
                <c:pt idx="482">
                  <c:v>74</c:v>
                </c:pt>
                <c:pt idx="483">
                  <c:v>80</c:v>
                </c:pt>
                <c:pt idx="484">
                  <c:v>84</c:v>
                </c:pt>
                <c:pt idx="485">
                  <c:v>81</c:v>
                </c:pt>
                <c:pt idx="486">
                  <c:v>81</c:v>
                </c:pt>
                <c:pt idx="487">
                  <c:v>81</c:v>
                </c:pt>
                <c:pt idx="488">
                  <c:v>72</c:v>
                </c:pt>
                <c:pt idx="489">
                  <c:v>78</c:v>
                </c:pt>
                <c:pt idx="490">
                  <c:v>79</c:v>
                </c:pt>
                <c:pt idx="491">
                  <c:v>79</c:v>
                </c:pt>
                <c:pt idx="492">
                  <c:v>78</c:v>
                </c:pt>
                <c:pt idx="493">
                  <c:v>73</c:v>
                </c:pt>
                <c:pt idx="494">
                  <c:v>72</c:v>
                </c:pt>
                <c:pt idx="495">
                  <c:v>72</c:v>
                </c:pt>
                <c:pt idx="496">
                  <c:v>69</c:v>
                </c:pt>
                <c:pt idx="497">
                  <c:v>71</c:v>
                </c:pt>
                <c:pt idx="498">
                  <c:v>77</c:v>
                </c:pt>
                <c:pt idx="499">
                  <c:v>75</c:v>
                </c:pt>
                <c:pt idx="500">
                  <c:v>80</c:v>
                </c:pt>
                <c:pt idx="501">
                  <c:v>76</c:v>
                </c:pt>
                <c:pt idx="502">
                  <c:v>75</c:v>
                </c:pt>
                <c:pt idx="503">
                  <c:v>69</c:v>
                </c:pt>
                <c:pt idx="504">
                  <c:v>69</c:v>
                </c:pt>
                <c:pt idx="505">
                  <c:v>65</c:v>
                </c:pt>
                <c:pt idx="506">
                  <c:v>68</c:v>
                </c:pt>
                <c:pt idx="507">
                  <c:v>73</c:v>
                </c:pt>
                <c:pt idx="508">
                  <c:v>71</c:v>
                </c:pt>
                <c:pt idx="509">
                  <c:v>72</c:v>
                </c:pt>
                <c:pt idx="510">
                  <c:v>75</c:v>
                </c:pt>
                <c:pt idx="511">
                  <c:v>76</c:v>
                </c:pt>
                <c:pt idx="512">
                  <c:v>80</c:v>
                </c:pt>
                <c:pt idx="513">
                  <c:v>87</c:v>
                </c:pt>
                <c:pt idx="514">
                  <c:v>89</c:v>
                </c:pt>
                <c:pt idx="515">
                  <c:v>82</c:v>
                </c:pt>
                <c:pt idx="516">
                  <c:v>79</c:v>
                </c:pt>
                <c:pt idx="517">
                  <c:v>71</c:v>
                </c:pt>
                <c:pt idx="518">
                  <c:v>69</c:v>
                </c:pt>
                <c:pt idx="519">
                  <c:v>71</c:v>
                </c:pt>
                <c:pt idx="520">
                  <c:v>76</c:v>
                </c:pt>
                <c:pt idx="521">
                  <c:v>81</c:v>
                </c:pt>
                <c:pt idx="522">
                  <c:v>75</c:v>
                </c:pt>
                <c:pt idx="523">
                  <c:v>75</c:v>
                </c:pt>
                <c:pt idx="524">
                  <c:v>81</c:v>
                </c:pt>
                <c:pt idx="525">
                  <c:v>80</c:v>
                </c:pt>
                <c:pt idx="526">
                  <c:v>77</c:v>
                </c:pt>
                <c:pt idx="527">
                  <c:v>80</c:v>
                </c:pt>
                <c:pt idx="528">
                  <c:v>82</c:v>
                </c:pt>
                <c:pt idx="529">
                  <c:v>81</c:v>
                </c:pt>
                <c:pt idx="530">
                  <c:v>80</c:v>
                </c:pt>
                <c:pt idx="531">
                  <c:v>79</c:v>
                </c:pt>
                <c:pt idx="532">
                  <c:v>79</c:v>
                </c:pt>
                <c:pt idx="533">
                  <c:v>80</c:v>
                </c:pt>
                <c:pt idx="534">
                  <c:v>72</c:v>
                </c:pt>
                <c:pt idx="535">
                  <c:v>71</c:v>
                </c:pt>
                <c:pt idx="536">
                  <c:v>78</c:v>
                </c:pt>
                <c:pt idx="537">
                  <c:v>77</c:v>
                </c:pt>
                <c:pt idx="538">
                  <c:v>80</c:v>
                </c:pt>
                <c:pt idx="539">
                  <c:v>85</c:v>
                </c:pt>
                <c:pt idx="540">
                  <c:v>83</c:v>
                </c:pt>
                <c:pt idx="541">
                  <c:v>79</c:v>
                </c:pt>
                <c:pt idx="542">
                  <c:v>75</c:v>
                </c:pt>
                <c:pt idx="543">
                  <c:v>72</c:v>
                </c:pt>
                <c:pt idx="544">
                  <c:v>71</c:v>
                </c:pt>
                <c:pt idx="545">
                  <c:v>66</c:v>
                </c:pt>
                <c:pt idx="546">
                  <c:v>63</c:v>
                </c:pt>
                <c:pt idx="547">
                  <c:v>70</c:v>
                </c:pt>
                <c:pt idx="548">
                  <c:v>79</c:v>
                </c:pt>
                <c:pt idx="549">
                  <c:v>80</c:v>
                </c:pt>
                <c:pt idx="550">
                  <c:v>80</c:v>
                </c:pt>
                <c:pt idx="551">
                  <c:v>75</c:v>
                </c:pt>
                <c:pt idx="552">
                  <c:v>75</c:v>
                </c:pt>
                <c:pt idx="553">
                  <c:v>74</c:v>
                </c:pt>
                <c:pt idx="554">
                  <c:v>72</c:v>
                </c:pt>
                <c:pt idx="555">
                  <c:v>73</c:v>
                </c:pt>
                <c:pt idx="556">
                  <c:v>76</c:v>
                </c:pt>
                <c:pt idx="557">
                  <c:v>73</c:v>
                </c:pt>
                <c:pt idx="558">
                  <c:v>72</c:v>
                </c:pt>
                <c:pt idx="559">
                  <c:v>72</c:v>
                </c:pt>
                <c:pt idx="560">
                  <c:v>73</c:v>
                </c:pt>
                <c:pt idx="561">
                  <c:v>73</c:v>
                </c:pt>
                <c:pt idx="562">
                  <c:v>73</c:v>
                </c:pt>
                <c:pt idx="563">
                  <c:v>79</c:v>
                </c:pt>
                <c:pt idx="564">
                  <c:v>71</c:v>
                </c:pt>
                <c:pt idx="565">
                  <c:v>78</c:v>
                </c:pt>
                <c:pt idx="566">
                  <c:v>79</c:v>
                </c:pt>
                <c:pt idx="567">
                  <c:v>83</c:v>
                </c:pt>
                <c:pt idx="568">
                  <c:v>77</c:v>
                </c:pt>
                <c:pt idx="569">
                  <c:v>76</c:v>
                </c:pt>
                <c:pt idx="570">
                  <c:v>72</c:v>
                </c:pt>
                <c:pt idx="571">
                  <c:v>72</c:v>
                </c:pt>
                <c:pt idx="572">
                  <c:v>75</c:v>
                </c:pt>
                <c:pt idx="573">
                  <c:v>75</c:v>
                </c:pt>
                <c:pt idx="574">
                  <c:v>79</c:v>
                </c:pt>
                <c:pt idx="575">
                  <c:v>76</c:v>
                </c:pt>
                <c:pt idx="576">
                  <c:v>81</c:v>
                </c:pt>
                <c:pt idx="577">
                  <c:v>81</c:v>
                </c:pt>
                <c:pt idx="578">
                  <c:v>87</c:v>
                </c:pt>
                <c:pt idx="579">
                  <c:v>86</c:v>
                </c:pt>
                <c:pt idx="580">
                  <c:v>77</c:v>
                </c:pt>
                <c:pt idx="581">
                  <c:v>73</c:v>
                </c:pt>
                <c:pt idx="582">
                  <c:v>70</c:v>
                </c:pt>
                <c:pt idx="583">
                  <c:v>72</c:v>
                </c:pt>
                <c:pt idx="584">
                  <c:v>70</c:v>
                </c:pt>
                <c:pt idx="585">
                  <c:v>74</c:v>
                </c:pt>
                <c:pt idx="586">
                  <c:v>74</c:v>
                </c:pt>
                <c:pt idx="587">
                  <c:v>75</c:v>
                </c:pt>
                <c:pt idx="588">
                  <c:v>75</c:v>
                </c:pt>
                <c:pt idx="589">
                  <c:v>74</c:v>
                </c:pt>
                <c:pt idx="590">
                  <c:v>75</c:v>
                </c:pt>
                <c:pt idx="591">
                  <c:v>77</c:v>
                </c:pt>
                <c:pt idx="592">
                  <c:v>73</c:v>
                </c:pt>
                <c:pt idx="593">
                  <c:v>72</c:v>
                </c:pt>
                <c:pt idx="594">
                  <c:v>74</c:v>
                </c:pt>
                <c:pt idx="595">
                  <c:v>72</c:v>
                </c:pt>
                <c:pt idx="596">
                  <c:v>71</c:v>
                </c:pt>
                <c:pt idx="597">
                  <c:v>75</c:v>
                </c:pt>
                <c:pt idx="598">
                  <c:v>80</c:v>
                </c:pt>
                <c:pt idx="599">
                  <c:v>83</c:v>
                </c:pt>
                <c:pt idx="600">
                  <c:v>78</c:v>
                </c:pt>
                <c:pt idx="601">
                  <c:v>76</c:v>
                </c:pt>
                <c:pt idx="602">
                  <c:v>72</c:v>
                </c:pt>
                <c:pt idx="603">
                  <c:v>74</c:v>
                </c:pt>
                <c:pt idx="604">
                  <c:v>77</c:v>
                </c:pt>
                <c:pt idx="605">
                  <c:v>75</c:v>
                </c:pt>
                <c:pt idx="606">
                  <c:v>68</c:v>
                </c:pt>
                <c:pt idx="607">
                  <c:v>72</c:v>
                </c:pt>
                <c:pt idx="608">
                  <c:v>73</c:v>
                </c:pt>
                <c:pt idx="609">
                  <c:v>83</c:v>
                </c:pt>
                <c:pt idx="610">
                  <c:v>81</c:v>
                </c:pt>
                <c:pt idx="611">
                  <c:v>76</c:v>
                </c:pt>
                <c:pt idx="612">
                  <c:v>69</c:v>
                </c:pt>
                <c:pt idx="613">
                  <c:v>64</c:v>
                </c:pt>
                <c:pt idx="614">
                  <c:v>66</c:v>
                </c:pt>
                <c:pt idx="615">
                  <c:v>69</c:v>
                </c:pt>
                <c:pt idx="616">
                  <c:v>65</c:v>
                </c:pt>
                <c:pt idx="617">
                  <c:v>62</c:v>
                </c:pt>
                <c:pt idx="618">
                  <c:v>66</c:v>
                </c:pt>
                <c:pt idx="619">
                  <c:v>69</c:v>
                </c:pt>
                <c:pt idx="620">
                  <c:v>70</c:v>
                </c:pt>
                <c:pt idx="621">
                  <c:v>62</c:v>
                </c:pt>
                <c:pt idx="622">
                  <c:v>68</c:v>
                </c:pt>
                <c:pt idx="623">
                  <c:v>69</c:v>
                </c:pt>
                <c:pt idx="624">
                  <c:v>72</c:v>
                </c:pt>
                <c:pt idx="625">
                  <c:v>71</c:v>
                </c:pt>
                <c:pt idx="626">
                  <c:v>68</c:v>
                </c:pt>
                <c:pt idx="627">
                  <c:v>70</c:v>
                </c:pt>
                <c:pt idx="628">
                  <c:v>75</c:v>
                </c:pt>
                <c:pt idx="629">
                  <c:v>76</c:v>
                </c:pt>
                <c:pt idx="630">
                  <c:v>81</c:v>
                </c:pt>
                <c:pt idx="631">
                  <c:v>79</c:v>
                </c:pt>
                <c:pt idx="632">
                  <c:v>75</c:v>
                </c:pt>
                <c:pt idx="633">
                  <c:v>78</c:v>
                </c:pt>
                <c:pt idx="634">
                  <c:v>73</c:v>
                </c:pt>
                <c:pt idx="635">
                  <c:v>73</c:v>
                </c:pt>
                <c:pt idx="636">
                  <c:v>73</c:v>
                </c:pt>
                <c:pt idx="637">
                  <c:v>72</c:v>
                </c:pt>
                <c:pt idx="638">
                  <c:v>65</c:v>
                </c:pt>
                <c:pt idx="639">
                  <c:v>62</c:v>
                </c:pt>
                <c:pt idx="640">
                  <c:v>68</c:v>
                </c:pt>
                <c:pt idx="641">
                  <c:v>67</c:v>
                </c:pt>
                <c:pt idx="642">
                  <c:v>70</c:v>
                </c:pt>
                <c:pt idx="643">
                  <c:v>76</c:v>
                </c:pt>
                <c:pt idx="644">
                  <c:v>74</c:v>
                </c:pt>
                <c:pt idx="645">
                  <c:v>72</c:v>
                </c:pt>
                <c:pt idx="646">
                  <c:v>67</c:v>
                </c:pt>
                <c:pt idx="647">
                  <c:v>70</c:v>
                </c:pt>
                <c:pt idx="648">
                  <c:v>72</c:v>
                </c:pt>
                <c:pt idx="649">
                  <c:v>74</c:v>
                </c:pt>
                <c:pt idx="650">
                  <c:v>72</c:v>
                </c:pt>
                <c:pt idx="651">
                  <c:v>74</c:v>
                </c:pt>
                <c:pt idx="652">
                  <c:v>75</c:v>
                </c:pt>
                <c:pt idx="653">
                  <c:v>75</c:v>
                </c:pt>
                <c:pt idx="654">
                  <c:v>72</c:v>
                </c:pt>
                <c:pt idx="655">
                  <c:v>71</c:v>
                </c:pt>
                <c:pt idx="656">
                  <c:v>72</c:v>
                </c:pt>
                <c:pt idx="657">
                  <c:v>71</c:v>
                </c:pt>
                <c:pt idx="658">
                  <c:v>72</c:v>
                </c:pt>
                <c:pt idx="659">
                  <c:v>71</c:v>
                </c:pt>
                <c:pt idx="660">
                  <c:v>74</c:v>
                </c:pt>
                <c:pt idx="661">
                  <c:v>73</c:v>
                </c:pt>
                <c:pt idx="662">
                  <c:v>74</c:v>
                </c:pt>
                <c:pt idx="663">
                  <c:v>77</c:v>
                </c:pt>
                <c:pt idx="664">
                  <c:v>73</c:v>
                </c:pt>
                <c:pt idx="665">
                  <c:v>69</c:v>
                </c:pt>
                <c:pt idx="666">
                  <c:v>72</c:v>
                </c:pt>
                <c:pt idx="667">
                  <c:v>74</c:v>
                </c:pt>
                <c:pt idx="668">
                  <c:v>77</c:v>
                </c:pt>
                <c:pt idx="669">
                  <c:v>73</c:v>
                </c:pt>
                <c:pt idx="670">
                  <c:v>74</c:v>
                </c:pt>
                <c:pt idx="671">
                  <c:v>74</c:v>
                </c:pt>
                <c:pt idx="672">
                  <c:v>70</c:v>
                </c:pt>
                <c:pt idx="673">
                  <c:v>69</c:v>
                </c:pt>
                <c:pt idx="674">
                  <c:v>67</c:v>
                </c:pt>
                <c:pt idx="675">
                  <c:v>68</c:v>
                </c:pt>
                <c:pt idx="676">
                  <c:v>73</c:v>
                </c:pt>
                <c:pt idx="677">
                  <c:v>73</c:v>
                </c:pt>
                <c:pt idx="678">
                  <c:v>75</c:v>
                </c:pt>
                <c:pt idx="679">
                  <c:v>75</c:v>
                </c:pt>
                <c:pt idx="680">
                  <c:v>70</c:v>
                </c:pt>
                <c:pt idx="681">
                  <c:v>70</c:v>
                </c:pt>
                <c:pt idx="682">
                  <c:v>73</c:v>
                </c:pt>
                <c:pt idx="683">
                  <c:v>75</c:v>
                </c:pt>
                <c:pt idx="684">
                  <c:v>69</c:v>
                </c:pt>
                <c:pt idx="685">
                  <c:v>65</c:v>
                </c:pt>
                <c:pt idx="686">
                  <c:v>71</c:v>
                </c:pt>
                <c:pt idx="687">
                  <c:v>73</c:v>
                </c:pt>
                <c:pt idx="688">
                  <c:v>73</c:v>
                </c:pt>
                <c:pt idx="689">
                  <c:v>76</c:v>
                </c:pt>
                <c:pt idx="690">
                  <c:v>78</c:v>
                </c:pt>
                <c:pt idx="691">
                  <c:v>77</c:v>
                </c:pt>
                <c:pt idx="692">
                  <c:v>79</c:v>
                </c:pt>
                <c:pt idx="693">
                  <c:v>81</c:v>
                </c:pt>
                <c:pt idx="694">
                  <c:v>81</c:v>
                </c:pt>
                <c:pt idx="695">
                  <c:v>80</c:v>
                </c:pt>
                <c:pt idx="696">
                  <c:v>77</c:v>
                </c:pt>
                <c:pt idx="697">
                  <c:v>79</c:v>
                </c:pt>
                <c:pt idx="698">
                  <c:v>77</c:v>
                </c:pt>
                <c:pt idx="699">
                  <c:v>79</c:v>
                </c:pt>
                <c:pt idx="700">
                  <c:v>76</c:v>
                </c:pt>
                <c:pt idx="701">
                  <c:v>79</c:v>
                </c:pt>
                <c:pt idx="702">
                  <c:v>81</c:v>
                </c:pt>
                <c:pt idx="703">
                  <c:v>82</c:v>
                </c:pt>
                <c:pt idx="704">
                  <c:v>81</c:v>
                </c:pt>
                <c:pt idx="705">
                  <c:v>75</c:v>
                </c:pt>
                <c:pt idx="706">
                  <c:v>78</c:v>
                </c:pt>
                <c:pt idx="707">
                  <c:v>82</c:v>
                </c:pt>
                <c:pt idx="708">
                  <c:v>80</c:v>
                </c:pt>
                <c:pt idx="709">
                  <c:v>80</c:v>
                </c:pt>
                <c:pt idx="710">
                  <c:v>79</c:v>
                </c:pt>
                <c:pt idx="711">
                  <c:v>76</c:v>
                </c:pt>
                <c:pt idx="712">
                  <c:v>73</c:v>
                </c:pt>
                <c:pt idx="713">
                  <c:v>80</c:v>
                </c:pt>
                <c:pt idx="714">
                  <c:v>83</c:v>
                </c:pt>
                <c:pt idx="715">
                  <c:v>80</c:v>
                </c:pt>
                <c:pt idx="716">
                  <c:v>80</c:v>
                </c:pt>
                <c:pt idx="717">
                  <c:v>80</c:v>
                </c:pt>
                <c:pt idx="718">
                  <c:v>78</c:v>
                </c:pt>
                <c:pt idx="719">
                  <c:v>81</c:v>
                </c:pt>
                <c:pt idx="720">
                  <c:v>78</c:v>
                </c:pt>
                <c:pt idx="721">
                  <c:v>69</c:v>
                </c:pt>
                <c:pt idx="722">
                  <c:v>68</c:v>
                </c:pt>
                <c:pt idx="723">
                  <c:v>74</c:v>
                </c:pt>
                <c:pt idx="724">
                  <c:v>73</c:v>
                </c:pt>
                <c:pt idx="725">
                  <c:v>73</c:v>
                </c:pt>
                <c:pt idx="726">
                  <c:v>71</c:v>
                </c:pt>
                <c:pt idx="727">
                  <c:v>75</c:v>
                </c:pt>
                <c:pt idx="728">
                  <c:v>71</c:v>
                </c:pt>
                <c:pt idx="729">
                  <c:v>73</c:v>
                </c:pt>
                <c:pt idx="730">
                  <c:v>76</c:v>
                </c:pt>
                <c:pt idx="731">
                  <c:v>78</c:v>
                </c:pt>
                <c:pt idx="732">
                  <c:v>79</c:v>
                </c:pt>
                <c:pt idx="733">
                  <c:v>80</c:v>
                </c:pt>
                <c:pt idx="734">
                  <c:v>78</c:v>
                </c:pt>
                <c:pt idx="735">
                  <c:v>76</c:v>
                </c:pt>
                <c:pt idx="736">
                  <c:v>73</c:v>
                </c:pt>
                <c:pt idx="737">
                  <c:v>75</c:v>
                </c:pt>
                <c:pt idx="738">
                  <c:v>68</c:v>
                </c:pt>
                <c:pt idx="739">
                  <c:v>65</c:v>
                </c:pt>
                <c:pt idx="740">
                  <c:v>66</c:v>
                </c:pt>
                <c:pt idx="741">
                  <c:v>69</c:v>
                </c:pt>
                <c:pt idx="742">
                  <c:v>74</c:v>
                </c:pt>
                <c:pt idx="743">
                  <c:v>79</c:v>
                </c:pt>
                <c:pt idx="744">
                  <c:v>77</c:v>
                </c:pt>
                <c:pt idx="745">
                  <c:v>72</c:v>
                </c:pt>
                <c:pt idx="746">
                  <c:v>66</c:v>
                </c:pt>
                <c:pt idx="747">
                  <c:v>69</c:v>
                </c:pt>
                <c:pt idx="748">
                  <c:v>65</c:v>
                </c:pt>
                <c:pt idx="749">
                  <c:v>70</c:v>
                </c:pt>
                <c:pt idx="750">
                  <c:v>68</c:v>
                </c:pt>
                <c:pt idx="751">
                  <c:v>72</c:v>
                </c:pt>
                <c:pt idx="752">
                  <c:v>72</c:v>
                </c:pt>
                <c:pt idx="753">
                  <c:v>70</c:v>
                </c:pt>
                <c:pt idx="754">
                  <c:v>73</c:v>
                </c:pt>
                <c:pt idx="755">
                  <c:v>79</c:v>
                </c:pt>
                <c:pt idx="756">
                  <c:v>78</c:v>
                </c:pt>
                <c:pt idx="757">
                  <c:v>85</c:v>
                </c:pt>
                <c:pt idx="758">
                  <c:v>86</c:v>
                </c:pt>
                <c:pt idx="759">
                  <c:v>82</c:v>
                </c:pt>
                <c:pt idx="760">
                  <c:v>84</c:v>
                </c:pt>
                <c:pt idx="761">
                  <c:v>80</c:v>
                </c:pt>
                <c:pt idx="762">
                  <c:v>83</c:v>
                </c:pt>
                <c:pt idx="763">
                  <c:v>80</c:v>
                </c:pt>
                <c:pt idx="764">
                  <c:v>80</c:v>
                </c:pt>
                <c:pt idx="765">
                  <c:v>76</c:v>
                </c:pt>
                <c:pt idx="766">
                  <c:v>73</c:v>
                </c:pt>
                <c:pt idx="767">
                  <c:v>72</c:v>
                </c:pt>
                <c:pt idx="768">
                  <c:v>72</c:v>
                </c:pt>
                <c:pt idx="769">
                  <c:v>67</c:v>
                </c:pt>
                <c:pt idx="770">
                  <c:v>74</c:v>
                </c:pt>
                <c:pt idx="771">
                  <c:v>78</c:v>
                </c:pt>
                <c:pt idx="772">
                  <c:v>79</c:v>
                </c:pt>
                <c:pt idx="773">
                  <c:v>78</c:v>
                </c:pt>
                <c:pt idx="774">
                  <c:v>75</c:v>
                </c:pt>
                <c:pt idx="775">
                  <c:v>71</c:v>
                </c:pt>
                <c:pt idx="776">
                  <c:v>70</c:v>
                </c:pt>
                <c:pt idx="777">
                  <c:v>70</c:v>
                </c:pt>
                <c:pt idx="778">
                  <c:v>70</c:v>
                </c:pt>
                <c:pt idx="779">
                  <c:v>70</c:v>
                </c:pt>
                <c:pt idx="780">
                  <c:v>69</c:v>
                </c:pt>
                <c:pt idx="781">
                  <c:v>66</c:v>
                </c:pt>
                <c:pt idx="782">
                  <c:v>67</c:v>
                </c:pt>
                <c:pt idx="783">
                  <c:v>70</c:v>
                </c:pt>
                <c:pt idx="784">
                  <c:v>77</c:v>
                </c:pt>
                <c:pt idx="785">
                  <c:v>76</c:v>
                </c:pt>
                <c:pt idx="786">
                  <c:v>72</c:v>
                </c:pt>
                <c:pt idx="787">
                  <c:v>73</c:v>
                </c:pt>
                <c:pt idx="788">
                  <c:v>74</c:v>
                </c:pt>
                <c:pt idx="789">
                  <c:v>81</c:v>
                </c:pt>
                <c:pt idx="790">
                  <c:v>79</c:v>
                </c:pt>
                <c:pt idx="791">
                  <c:v>81</c:v>
                </c:pt>
                <c:pt idx="792">
                  <c:v>79</c:v>
                </c:pt>
                <c:pt idx="793">
                  <c:v>74</c:v>
                </c:pt>
                <c:pt idx="794">
                  <c:v>77</c:v>
                </c:pt>
                <c:pt idx="795">
                  <c:v>81</c:v>
                </c:pt>
                <c:pt idx="796">
                  <c:v>80</c:v>
                </c:pt>
                <c:pt idx="797">
                  <c:v>80</c:v>
                </c:pt>
                <c:pt idx="798">
                  <c:v>77</c:v>
                </c:pt>
                <c:pt idx="799">
                  <c:v>74</c:v>
                </c:pt>
                <c:pt idx="800">
                  <c:v>78</c:v>
                </c:pt>
                <c:pt idx="801">
                  <c:v>80</c:v>
                </c:pt>
                <c:pt idx="802">
                  <c:v>81</c:v>
                </c:pt>
                <c:pt idx="803">
                  <c:v>72</c:v>
                </c:pt>
                <c:pt idx="804">
                  <c:v>67</c:v>
                </c:pt>
                <c:pt idx="805">
                  <c:v>64</c:v>
                </c:pt>
                <c:pt idx="806">
                  <c:v>66</c:v>
                </c:pt>
                <c:pt idx="807">
                  <c:v>69</c:v>
                </c:pt>
                <c:pt idx="808">
                  <c:v>69</c:v>
                </c:pt>
                <c:pt idx="809">
                  <c:v>65</c:v>
                </c:pt>
                <c:pt idx="810">
                  <c:v>65</c:v>
                </c:pt>
                <c:pt idx="811">
                  <c:v>70</c:v>
                </c:pt>
                <c:pt idx="812">
                  <c:v>75</c:v>
                </c:pt>
                <c:pt idx="813">
                  <c:v>75</c:v>
                </c:pt>
                <c:pt idx="814">
                  <c:v>66</c:v>
                </c:pt>
                <c:pt idx="815">
                  <c:v>65</c:v>
                </c:pt>
                <c:pt idx="816">
                  <c:v>69</c:v>
                </c:pt>
                <c:pt idx="817">
                  <c:v>69</c:v>
                </c:pt>
                <c:pt idx="818">
                  <c:v>69</c:v>
                </c:pt>
                <c:pt idx="819">
                  <c:v>75</c:v>
                </c:pt>
                <c:pt idx="820">
                  <c:v>78</c:v>
                </c:pt>
                <c:pt idx="821">
                  <c:v>77</c:v>
                </c:pt>
                <c:pt idx="822">
                  <c:v>76</c:v>
                </c:pt>
                <c:pt idx="823">
                  <c:v>78</c:v>
                </c:pt>
                <c:pt idx="824">
                  <c:v>76</c:v>
                </c:pt>
                <c:pt idx="825">
                  <c:v>69</c:v>
                </c:pt>
                <c:pt idx="826">
                  <c:v>80</c:v>
                </c:pt>
                <c:pt idx="827">
                  <c:v>85</c:v>
                </c:pt>
                <c:pt idx="828">
                  <c:v>86</c:v>
                </c:pt>
                <c:pt idx="829">
                  <c:v>83</c:v>
                </c:pt>
                <c:pt idx="830">
                  <c:v>79</c:v>
                </c:pt>
                <c:pt idx="831">
                  <c:v>69</c:v>
                </c:pt>
                <c:pt idx="832">
                  <c:v>65</c:v>
                </c:pt>
                <c:pt idx="833">
                  <c:v>70</c:v>
                </c:pt>
                <c:pt idx="834">
                  <c:v>73</c:v>
                </c:pt>
                <c:pt idx="835">
                  <c:v>77</c:v>
                </c:pt>
                <c:pt idx="836">
                  <c:v>84</c:v>
                </c:pt>
                <c:pt idx="837">
                  <c:v>81</c:v>
                </c:pt>
                <c:pt idx="838">
                  <c:v>81</c:v>
                </c:pt>
                <c:pt idx="839">
                  <c:v>73</c:v>
                </c:pt>
                <c:pt idx="840">
                  <c:v>69</c:v>
                </c:pt>
                <c:pt idx="841">
                  <c:v>70</c:v>
                </c:pt>
                <c:pt idx="842">
                  <c:v>71</c:v>
                </c:pt>
                <c:pt idx="843">
                  <c:v>74</c:v>
                </c:pt>
                <c:pt idx="844">
                  <c:v>77</c:v>
                </c:pt>
                <c:pt idx="845">
                  <c:v>73</c:v>
                </c:pt>
                <c:pt idx="846">
                  <c:v>68</c:v>
                </c:pt>
                <c:pt idx="847">
                  <c:v>69</c:v>
                </c:pt>
                <c:pt idx="848">
                  <c:v>69</c:v>
                </c:pt>
                <c:pt idx="849">
                  <c:v>68</c:v>
                </c:pt>
                <c:pt idx="850">
                  <c:v>74</c:v>
                </c:pt>
                <c:pt idx="851">
                  <c:v>73</c:v>
                </c:pt>
                <c:pt idx="852">
                  <c:v>77</c:v>
                </c:pt>
                <c:pt idx="853">
                  <c:v>77</c:v>
                </c:pt>
                <c:pt idx="854">
                  <c:v>76</c:v>
                </c:pt>
                <c:pt idx="855">
                  <c:v>71</c:v>
                </c:pt>
                <c:pt idx="856">
                  <c:v>68</c:v>
                </c:pt>
                <c:pt idx="857">
                  <c:v>68</c:v>
                </c:pt>
                <c:pt idx="858">
                  <c:v>69</c:v>
                </c:pt>
                <c:pt idx="859">
                  <c:v>68</c:v>
                </c:pt>
                <c:pt idx="860">
                  <c:v>73</c:v>
                </c:pt>
                <c:pt idx="861">
                  <c:v>75</c:v>
                </c:pt>
                <c:pt idx="862">
                  <c:v>73</c:v>
                </c:pt>
                <c:pt idx="863">
                  <c:v>76</c:v>
                </c:pt>
                <c:pt idx="864">
                  <c:v>75</c:v>
                </c:pt>
                <c:pt idx="865">
                  <c:v>77</c:v>
                </c:pt>
                <c:pt idx="866">
                  <c:v>78</c:v>
                </c:pt>
                <c:pt idx="867">
                  <c:v>77</c:v>
                </c:pt>
                <c:pt idx="868">
                  <c:v>80</c:v>
                </c:pt>
                <c:pt idx="869">
                  <c:v>76</c:v>
                </c:pt>
                <c:pt idx="870">
                  <c:v>78</c:v>
                </c:pt>
                <c:pt idx="871">
                  <c:v>78</c:v>
                </c:pt>
                <c:pt idx="872">
                  <c:v>75</c:v>
                </c:pt>
                <c:pt idx="873">
                  <c:v>82</c:v>
                </c:pt>
                <c:pt idx="874">
                  <c:v>88</c:v>
                </c:pt>
                <c:pt idx="875">
                  <c:v>81</c:v>
                </c:pt>
                <c:pt idx="876">
                  <c:v>75</c:v>
                </c:pt>
                <c:pt idx="877">
                  <c:v>78</c:v>
                </c:pt>
                <c:pt idx="878">
                  <c:v>80</c:v>
                </c:pt>
                <c:pt idx="879">
                  <c:v>75</c:v>
                </c:pt>
                <c:pt idx="880">
                  <c:v>79</c:v>
                </c:pt>
                <c:pt idx="881">
                  <c:v>80</c:v>
                </c:pt>
                <c:pt idx="882">
                  <c:v>86</c:v>
                </c:pt>
                <c:pt idx="883">
                  <c:v>81</c:v>
                </c:pt>
                <c:pt idx="884">
                  <c:v>78</c:v>
                </c:pt>
                <c:pt idx="885">
                  <c:v>77</c:v>
                </c:pt>
                <c:pt idx="886">
                  <c:v>75</c:v>
                </c:pt>
                <c:pt idx="887">
                  <c:v>76</c:v>
                </c:pt>
                <c:pt idx="888">
                  <c:v>74</c:v>
                </c:pt>
                <c:pt idx="889">
                  <c:v>72</c:v>
                </c:pt>
                <c:pt idx="890">
                  <c:v>75</c:v>
                </c:pt>
                <c:pt idx="891">
                  <c:v>76</c:v>
                </c:pt>
                <c:pt idx="892">
                  <c:v>74</c:v>
                </c:pt>
                <c:pt idx="893">
                  <c:v>76</c:v>
                </c:pt>
                <c:pt idx="894">
                  <c:v>78</c:v>
                </c:pt>
                <c:pt idx="895">
                  <c:v>84</c:v>
                </c:pt>
                <c:pt idx="896">
                  <c:v>81</c:v>
                </c:pt>
                <c:pt idx="897">
                  <c:v>83</c:v>
                </c:pt>
                <c:pt idx="898">
                  <c:v>84</c:v>
                </c:pt>
                <c:pt idx="899">
                  <c:v>81</c:v>
                </c:pt>
                <c:pt idx="900">
                  <c:v>85</c:v>
                </c:pt>
                <c:pt idx="901">
                  <c:v>86</c:v>
                </c:pt>
                <c:pt idx="902">
                  <c:v>86</c:v>
                </c:pt>
                <c:pt idx="903">
                  <c:v>85</c:v>
                </c:pt>
                <c:pt idx="904">
                  <c:v>84</c:v>
                </c:pt>
                <c:pt idx="905">
                  <c:v>85</c:v>
                </c:pt>
                <c:pt idx="906">
                  <c:v>84</c:v>
                </c:pt>
                <c:pt idx="907">
                  <c:v>86</c:v>
                </c:pt>
                <c:pt idx="908">
                  <c:v>75</c:v>
                </c:pt>
                <c:pt idx="909">
                  <c:v>76</c:v>
                </c:pt>
                <c:pt idx="910">
                  <c:v>73</c:v>
                </c:pt>
                <c:pt idx="911">
                  <c:v>73</c:v>
                </c:pt>
                <c:pt idx="912">
                  <c:v>71</c:v>
                </c:pt>
                <c:pt idx="913">
                  <c:v>80</c:v>
                </c:pt>
                <c:pt idx="914">
                  <c:v>78</c:v>
                </c:pt>
                <c:pt idx="915">
                  <c:v>75</c:v>
                </c:pt>
                <c:pt idx="916">
                  <c:v>75</c:v>
                </c:pt>
                <c:pt idx="917">
                  <c:v>77</c:v>
                </c:pt>
                <c:pt idx="918">
                  <c:v>77</c:v>
                </c:pt>
                <c:pt idx="919">
                  <c:v>78</c:v>
                </c:pt>
                <c:pt idx="920">
                  <c:v>77</c:v>
                </c:pt>
                <c:pt idx="921">
                  <c:v>69</c:v>
                </c:pt>
                <c:pt idx="922">
                  <c:v>70</c:v>
                </c:pt>
                <c:pt idx="923">
                  <c:v>75</c:v>
                </c:pt>
                <c:pt idx="924">
                  <c:v>78</c:v>
                </c:pt>
                <c:pt idx="925">
                  <c:v>74</c:v>
                </c:pt>
                <c:pt idx="926">
                  <c:v>69</c:v>
                </c:pt>
                <c:pt idx="927">
                  <c:v>63</c:v>
                </c:pt>
                <c:pt idx="928">
                  <c:v>66</c:v>
                </c:pt>
                <c:pt idx="929">
                  <c:v>69</c:v>
                </c:pt>
                <c:pt idx="930">
                  <c:v>67</c:v>
                </c:pt>
                <c:pt idx="931">
                  <c:v>70</c:v>
                </c:pt>
                <c:pt idx="932">
                  <c:v>69</c:v>
                </c:pt>
                <c:pt idx="933">
                  <c:v>72</c:v>
                </c:pt>
                <c:pt idx="934">
                  <c:v>75</c:v>
                </c:pt>
                <c:pt idx="935">
                  <c:v>78</c:v>
                </c:pt>
                <c:pt idx="936">
                  <c:v>80</c:v>
                </c:pt>
                <c:pt idx="937">
                  <c:v>80</c:v>
                </c:pt>
                <c:pt idx="938">
                  <c:v>80</c:v>
                </c:pt>
                <c:pt idx="939">
                  <c:v>85</c:v>
                </c:pt>
                <c:pt idx="940">
                  <c:v>83</c:v>
                </c:pt>
                <c:pt idx="941">
                  <c:v>76</c:v>
                </c:pt>
                <c:pt idx="942">
                  <c:v>76</c:v>
                </c:pt>
                <c:pt idx="943">
                  <c:v>74</c:v>
                </c:pt>
                <c:pt idx="944">
                  <c:v>71</c:v>
                </c:pt>
                <c:pt idx="945">
                  <c:v>69</c:v>
                </c:pt>
                <c:pt idx="946">
                  <c:v>74</c:v>
                </c:pt>
                <c:pt idx="947">
                  <c:v>74</c:v>
                </c:pt>
                <c:pt idx="948">
                  <c:v>72</c:v>
                </c:pt>
                <c:pt idx="949">
                  <c:v>72</c:v>
                </c:pt>
                <c:pt idx="950">
                  <c:v>70</c:v>
                </c:pt>
                <c:pt idx="951">
                  <c:v>68</c:v>
                </c:pt>
                <c:pt idx="952">
                  <c:v>66</c:v>
                </c:pt>
                <c:pt idx="953">
                  <c:v>69</c:v>
                </c:pt>
                <c:pt idx="954">
                  <c:v>76</c:v>
                </c:pt>
                <c:pt idx="955">
                  <c:v>75</c:v>
                </c:pt>
                <c:pt idx="956">
                  <c:v>69</c:v>
                </c:pt>
                <c:pt idx="957">
                  <c:v>74</c:v>
                </c:pt>
                <c:pt idx="958">
                  <c:v>72</c:v>
                </c:pt>
                <c:pt idx="959">
                  <c:v>76</c:v>
                </c:pt>
                <c:pt idx="960">
                  <c:v>78</c:v>
                </c:pt>
                <c:pt idx="961">
                  <c:v>75</c:v>
                </c:pt>
                <c:pt idx="962">
                  <c:v>76</c:v>
                </c:pt>
                <c:pt idx="963">
                  <c:v>82</c:v>
                </c:pt>
                <c:pt idx="964">
                  <c:v>79</c:v>
                </c:pt>
                <c:pt idx="965">
                  <c:v>78</c:v>
                </c:pt>
                <c:pt idx="966">
                  <c:v>77</c:v>
                </c:pt>
                <c:pt idx="967">
                  <c:v>77</c:v>
                </c:pt>
                <c:pt idx="968">
                  <c:v>74</c:v>
                </c:pt>
                <c:pt idx="969">
                  <c:v>73</c:v>
                </c:pt>
                <c:pt idx="970">
                  <c:v>72</c:v>
                </c:pt>
                <c:pt idx="971">
                  <c:v>74</c:v>
                </c:pt>
                <c:pt idx="972">
                  <c:v>66</c:v>
                </c:pt>
                <c:pt idx="973">
                  <c:v>64</c:v>
                </c:pt>
                <c:pt idx="974">
                  <c:v>64</c:v>
                </c:pt>
                <c:pt idx="975">
                  <c:v>69</c:v>
                </c:pt>
                <c:pt idx="976">
                  <c:v>70</c:v>
                </c:pt>
                <c:pt idx="977">
                  <c:v>75</c:v>
                </c:pt>
                <c:pt idx="978">
                  <c:v>75</c:v>
                </c:pt>
                <c:pt idx="979">
                  <c:v>74</c:v>
                </c:pt>
                <c:pt idx="980">
                  <c:v>71</c:v>
                </c:pt>
                <c:pt idx="981">
                  <c:v>69</c:v>
                </c:pt>
                <c:pt idx="982">
                  <c:v>73</c:v>
                </c:pt>
                <c:pt idx="983">
                  <c:v>70</c:v>
                </c:pt>
                <c:pt idx="984">
                  <c:v>67</c:v>
                </c:pt>
                <c:pt idx="985">
                  <c:v>69</c:v>
                </c:pt>
                <c:pt idx="986">
                  <c:v>68</c:v>
                </c:pt>
                <c:pt idx="987">
                  <c:v>76</c:v>
                </c:pt>
                <c:pt idx="988">
                  <c:v>78</c:v>
                </c:pt>
                <c:pt idx="989">
                  <c:v>77</c:v>
                </c:pt>
                <c:pt idx="990">
                  <c:v>77</c:v>
                </c:pt>
                <c:pt idx="991">
                  <c:v>74</c:v>
                </c:pt>
                <c:pt idx="992">
                  <c:v>72</c:v>
                </c:pt>
                <c:pt idx="993">
                  <c:v>68</c:v>
                </c:pt>
                <c:pt idx="994">
                  <c:v>70</c:v>
                </c:pt>
                <c:pt idx="995">
                  <c:v>71</c:v>
                </c:pt>
                <c:pt idx="996">
                  <c:v>72</c:v>
                </c:pt>
                <c:pt idx="997">
                  <c:v>75</c:v>
                </c:pt>
                <c:pt idx="998">
                  <c:v>80</c:v>
                </c:pt>
                <c:pt idx="999">
                  <c:v>81</c:v>
                </c:pt>
                <c:pt idx="1000">
                  <c:v>74</c:v>
                </c:pt>
              </c:numCache>
            </c:numRef>
          </c:val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Middle</c:v>
                </c:pt>
              </c:strCache>
            </c:strRef>
          </c:tx>
          <c:spPr>
            <a:ln w="12700">
              <a:solidFill>
                <a:srgbClr val="FFC000"/>
              </a:solidFill>
            </a:ln>
          </c:spPr>
          <c:marker>
            <c:symbol val="none"/>
          </c:marker>
          <c:cat>
            <c:strRef>
              <c:f>Sheet1!$A$3:$A$1003</c:f>
              <c:strCach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</c:strCache>
            </c:strRef>
          </c:cat>
          <c:val>
            <c:numRef>
              <c:f>Sheet1!$C$3:$C$1003</c:f>
              <c:numCache>
                <c:formatCode>General</c:formatCode>
                <c:ptCount val="1001"/>
                <c:pt idx="0">
                  <c:v>0</c:v>
                </c:pt>
                <c:pt idx="1">
                  <c:v>39</c:v>
                </c:pt>
                <c:pt idx="2">
                  <c:v>40</c:v>
                </c:pt>
                <c:pt idx="3">
                  <c:v>30</c:v>
                </c:pt>
                <c:pt idx="4">
                  <c:v>29</c:v>
                </c:pt>
                <c:pt idx="5">
                  <c:v>26</c:v>
                </c:pt>
                <c:pt idx="6">
                  <c:v>22</c:v>
                </c:pt>
                <c:pt idx="7">
                  <c:v>20</c:v>
                </c:pt>
                <c:pt idx="8">
                  <c:v>21</c:v>
                </c:pt>
                <c:pt idx="9">
                  <c:v>23</c:v>
                </c:pt>
                <c:pt idx="10">
                  <c:v>17</c:v>
                </c:pt>
                <c:pt idx="11">
                  <c:v>18</c:v>
                </c:pt>
                <c:pt idx="12">
                  <c:v>21</c:v>
                </c:pt>
                <c:pt idx="13">
                  <c:v>16</c:v>
                </c:pt>
                <c:pt idx="14">
                  <c:v>18</c:v>
                </c:pt>
                <c:pt idx="15">
                  <c:v>19</c:v>
                </c:pt>
                <c:pt idx="16">
                  <c:v>17</c:v>
                </c:pt>
                <c:pt idx="17">
                  <c:v>17</c:v>
                </c:pt>
                <c:pt idx="18">
                  <c:v>15</c:v>
                </c:pt>
                <c:pt idx="19">
                  <c:v>17</c:v>
                </c:pt>
                <c:pt idx="20">
                  <c:v>15</c:v>
                </c:pt>
                <c:pt idx="21">
                  <c:v>17</c:v>
                </c:pt>
                <c:pt idx="22">
                  <c:v>14</c:v>
                </c:pt>
                <c:pt idx="23">
                  <c:v>14</c:v>
                </c:pt>
                <c:pt idx="24">
                  <c:v>15</c:v>
                </c:pt>
                <c:pt idx="25">
                  <c:v>17</c:v>
                </c:pt>
                <c:pt idx="26">
                  <c:v>19</c:v>
                </c:pt>
                <c:pt idx="27">
                  <c:v>20</c:v>
                </c:pt>
                <c:pt idx="28">
                  <c:v>19</c:v>
                </c:pt>
                <c:pt idx="29">
                  <c:v>13</c:v>
                </c:pt>
                <c:pt idx="30">
                  <c:v>17</c:v>
                </c:pt>
                <c:pt idx="31">
                  <c:v>17</c:v>
                </c:pt>
                <c:pt idx="32">
                  <c:v>17</c:v>
                </c:pt>
                <c:pt idx="33">
                  <c:v>19</c:v>
                </c:pt>
                <c:pt idx="34">
                  <c:v>19</c:v>
                </c:pt>
                <c:pt idx="35">
                  <c:v>13</c:v>
                </c:pt>
                <c:pt idx="36">
                  <c:v>17</c:v>
                </c:pt>
                <c:pt idx="37">
                  <c:v>23</c:v>
                </c:pt>
                <c:pt idx="38">
                  <c:v>25</c:v>
                </c:pt>
                <c:pt idx="39">
                  <c:v>23</c:v>
                </c:pt>
                <c:pt idx="40">
                  <c:v>17</c:v>
                </c:pt>
                <c:pt idx="41">
                  <c:v>20</c:v>
                </c:pt>
                <c:pt idx="42">
                  <c:v>27</c:v>
                </c:pt>
                <c:pt idx="43">
                  <c:v>24</c:v>
                </c:pt>
                <c:pt idx="44">
                  <c:v>22</c:v>
                </c:pt>
                <c:pt idx="45">
                  <c:v>23</c:v>
                </c:pt>
                <c:pt idx="46">
                  <c:v>23</c:v>
                </c:pt>
                <c:pt idx="47">
                  <c:v>25</c:v>
                </c:pt>
                <c:pt idx="48">
                  <c:v>25</c:v>
                </c:pt>
                <c:pt idx="49">
                  <c:v>26</c:v>
                </c:pt>
                <c:pt idx="50">
                  <c:v>23</c:v>
                </c:pt>
                <c:pt idx="51">
                  <c:v>16</c:v>
                </c:pt>
                <c:pt idx="52">
                  <c:v>19</c:v>
                </c:pt>
                <c:pt idx="53">
                  <c:v>16</c:v>
                </c:pt>
                <c:pt idx="54">
                  <c:v>20</c:v>
                </c:pt>
                <c:pt idx="55">
                  <c:v>18</c:v>
                </c:pt>
                <c:pt idx="56">
                  <c:v>20</c:v>
                </c:pt>
                <c:pt idx="57">
                  <c:v>24</c:v>
                </c:pt>
                <c:pt idx="58">
                  <c:v>17</c:v>
                </c:pt>
                <c:pt idx="59">
                  <c:v>23</c:v>
                </c:pt>
                <c:pt idx="60">
                  <c:v>20</c:v>
                </c:pt>
                <c:pt idx="61">
                  <c:v>18</c:v>
                </c:pt>
                <c:pt idx="62">
                  <c:v>17</c:v>
                </c:pt>
                <c:pt idx="63">
                  <c:v>18</c:v>
                </c:pt>
                <c:pt idx="64">
                  <c:v>19</c:v>
                </c:pt>
                <c:pt idx="65">
                  <c:v>20</c:v>
                </c:pt>
                <c:pt idx="66">
                  <c:v>24</c:v>
                </c:pt>
                <c:pt idx="67">
                  <c:v>16</c:v>
                </c:pt>
                <c:pt idx="68">
                  <c:v>16</c:v>
                </c:pt>
                <c:pt idx="69">
                  <c:v>14</c:v>
                </c:pt>
                <c:pt idx="70">
                  <c:v>18</c:v>
                </c:pt>
                <c:pt idx="71">
                  <c:v>19</c:v>
                </c:pt>
                <c:pt idx="72">
                  <c:v>19</c:v>
                </c:pt>
                <c:pt idx="73">
                  <c:v>22</c:v>
                </c:pt>
                <c:pt idx="74">
                  <c:v>19</c:v>
                </c:pt>
                <c:pt idx="75">
                  <c:v>19</c:v>
                </c:pt>
                <c:pt idx="76">
                  <c:v>26</c:v>
                </c:pt>
                <c:pt idx="77">
                  <c:v>22</c:v>
                </c:pt>
                <c:pt idx="78">
                  <c:v>21</c:v>
                </c:pt>
                <c:pt idx="79">
                  <c:v>23</c:v>
                </c:pt>
                <c:pt idx="80">
                  <c:v>19</c:v>
                </c:pt>
                <c:pt idx="81">
                  <c:v>17</c:v>
                </c:pt>
                <c:pt idx="82">
                  <c:v>23</c:v>
                </c:pt>
                <c:pt idx="83">
                  <c:v>20</c:v>
                </c:pt>
                <c:pt idx="84">
                  <c:v>25</c:v>
                </c:pt>
                <c:pt idx="85">
                  <c:v>23</c:v>
                </c:pt>
                <c:pt idx="86">
                  <c:v>28</c:v>
                </c:pt>
                <c:pt idx="87">
                  <c:v>22</c:v>
                </c:pt>
                <c:pt idx="88">
                  <c:v>15</c:v>
                </c:pt>
                <c:pt idx="89">
                  <c:v>18</c:v>
                </c:pt>
                <c:pt idx="90">
                  <c:v>16</c:v>
                </c:pt>
                <c:pt idx="91">
                  <c:v>17</c:v>
                </c:pt>
                <c:pt idx="92">
                  <c:v>19</c:v>
                </c:pt>
                <c:pt idx="93">
                  <c:v>20</c:v>
                </c:pt>
                <c:pt idx="94">
                  <c:v>17</c:v>
                </c:pt>
                <c:pt idx="95">
                  <c:v>22</c:v>
                </c:pt>
                <c:pt idx="96">
                  <c:v>16</c:v>
                </c:pt>
                <c:pt idx="97">
                  <c:v>15</c:v>
                </c:pt>
                <c:pt idx="98">
                  <c:v>11</c:v>
                </c:pt>
                <c:pt idx="99">
                  <c:v>15</c:v>
                </c:pt>
                <c:pt idx="100">
                  <c:v>19</c:v>
                </c:pt>
                <c:pt idx="101">
                  <c:v>22</c:v>
                </c:pt>
                <c:pt idx="102">
                  <c:v>24</c:v>
                </c:pt>
                <c:pt idx="103">
                  <c:v>24</c:v>
                </c:pt>
                <c:pt idx="104">
                  <c:v>24</c:v>
                </c:pt>
                <c:pt idx="105">
                  <c:v>26</c:v>
                </c:pt>
                <c:pt idx="106">
                  <c:v>24</c:v>
                </c:pt>
                <c:pt idx="107">
                  <c:v>25</c:v>
                </c:pt>
                <c:pt idx="108">
                  <c:v>22</c:v>
                </c:pt>
                <c:pt idx="109">
                  <c:v>21</c:v>
                </c:pt>
                <c:pt idx="110">
                  <c:v>18</c:v>
                </c:pt>
                <c:pt idx="111">
                  <c:v>18</c:v>
                </c:pt>
                <c:pt idx="112">
                  <c:v>19</c:v>
                </c:pt>
                <c:pt idx="113">
                  <c:v>19</c:v>
                </c:pt>
                <c:pt idx="114">
                  <c:v>19</c:v>
                </c:pt>
                <c:pt idx="115">
                  <c:v>20</c:v>
                </c:pt>
                <c:pt idx="116">
                  <c:v>21</c:v>
                </c:pt>
                <c:pt idx="117">
                  <c:v>21</c:v>
                </c:pt>
                <c:pt idx="118">
                  <c:v>21</c:v>
                </c:pt>
                <c:pt idx="119">
                  <c:v>18</c:v>
                </c:pt>
                <c:pt idx="120">
                  <c:v>19</c:v>
                </c:pt>
                <c:pt idx="121">
                  <c:v>20</c:v>
                </c:pt>
                <c:pt idx="122">
                  <c:v>27</c:v>
                </c:pt>
                <c:pt idx="123">
                  <c:v>19</c:v>
                </c:pt>
                <c:pt idx="124">
                  <c:v>17</c:v>
                </c:pt>
                <c:pt idx="125">
                  <c:v>20</c:v>
                </c:pt>
                <c:pt idx="126">
                  <c:v>21</c:v>
                </c:pt>
                <c:pt idx="127">
                  <c:v>24</c:v>
                </c:pt>
                <c:pt idx="128">
                  <c:v>23</c:v>
                </c:pt>
                <c:pt idx="129">
                  <c:v>18</c:v>
                </c:pt>
                <c:pt idx="130">
                  <c:v>18</c:v>
                </c:pt>
                <c:pt idx="131">
                  <c:v>17</c:v>
                </c:pt>
                <c:pt idx="132">
                  <c:v>18</c:v>
                </c:pt>
                <c:pt idx="133">
                  <c:v>13</c:v>
                </c:pt>
                <c:pt idx="134">
                  <c:v>16</c:v>
                </c:pt>
                <c:pt idx="135">
                  <c:v>15</c:v>
                </c:pt>
                <c:pt idx="136">
                  <c:v>16</c:v>
                </c:pt>
                <c:pt idx="137">
                  <c:v>20</c:v>
                </c:pt>
                <c:pt idx="138">
                  <c:v>24</c:v>
                </c:pt>
                <c:pt idx="139">
                  <c:v>20</c:v>
                </c:pt>
                <c:pt idx="140">
                  <c:v>24</c:v>
                </c:pt>
                <c:pt idx="141">
                  <c:v>28</c:v>
                </c:pt>
                <c:pt idx="142">
                  <c:v>25</c:v>
                </c:pt>
                <c:pt idx="143">
                  <c:v>22</c:v>
                </c:pt>
                <c:pt idx="144">
                  <c:v>23</c:v>
                </c:pt>
                <c:pt idx="145">
                  <c:v>19</c:v>
                </c:pt>
                <c:pt idx="146">
                  <c:v>16</c:v>
                </c:pt>
                <c:pt idx="147">
                  <c:v>15</c:v>
                </c:pt>
                <c:pt idx="148">
                  <c:v>19</c:v>
                </c:pt>
                <c:pt idx="149">
                  <c:v>24</c:v>
                </c:pt>
                <c:pt idx="150">
                  <c:v>23</c:v>
                </c:pt>
                <c:pt idx="151">
                  <c:v>22</c:v>
                </c:pt>
                <c:pt idx="152">
                  <c:v>20</c:v>
                </c:pt>
                <c:pt idx="153">
                  <c:v>28</c:v>
                </c:pt>
                <c:pt idx="154">
                  <c:v>22</c:v>
                </c:pt>
                <c:pt idx="155">
                  <c:v>24</c:v>
                </c:pt>
                <c:pt idx="156">
                  <c:v>17</c:v>
                </c:pt>
                <c:pt idx="157">
                  <c:v>21</c:v>
                </c:pt>
                <c:pt idx="158">
                  <c:v>19</c:v>
                </c:pt>
                <c:pt idx="159">
                  <c:v>17</c:v>
                </c:pt>
                <c:pt idx="160">
                  <c:v>18</c:v>
                </c:pt>
                <c:pt idx="161">
                  <c:v>19</c:v>
                </c:pt>
                <c:pt idx="162">
                  <c:v>17</c:v>
                </c:pt>
                <c:pt idx="163">
                  <c:v>17</c:v>
                </c:pt>
                <c:pt idx="164">
                  <c:v>14</c:v>
                </c:pt>
                <c:pt idx="165">
                  <c:v>15</c:v>
                </c:pt>
                <c:pt idx="166">
                  <c:v>10</c:v>
                </c:pt>
                <c:pt idx="167">
                  <c:v>16</c:v>
                </c:pt>
                <c:pt idx="168">
                  <c:v>8</c:v>
                </c:pt>
                <c:pt idx="169">
                  <c:v>13</c:v>
                </c:pt>
                <c:pt idx="170">
                  <c:v>17</c:v>
                </c:pt>
                <c:pt idx="171">
                  <c:v>16</c:v>
                </c:pt>
                <c:pt idx="172">
                  <c:v>18</c:v>
                </c:pt>
                <c:pt idx="173">
                  <c:v>22</c:v>
                </c:pt>
                <c:pt idx="174">
                  <c:v>21</c:v>
                </c:pt>
                <c:pt idx="175">
                  <c:v>21</c:v>
                </c:pt>
                <c:pt idx="176">
                  <c:v>21</c:v>
                </c:pt>
                <c:pt idx="177">
                  <c:v>24</c:v>
                </c:pt>
                <c:pt idx="178">
                  <c:v>22</c:v>
                </c:pt>
                <c:pt idx="179">
                  <c:v>18</c:v>
                </c:pt>
                <c:pt idx="180">
                  <c:v>19</c:v>
                </c:pt>
                <c:pt idx="181">
                  <c:v>17</c:v>
                </c:pt>
                <c:pt idx="182">
                  <c:v>12</c:v>
                </c:pt>
                <c:pt idx="183">
                  <c:v>21</c:v>
                </c:pt>
                <c:pt idx="184">
                  <c:v>19</c:v>
                </c:pt>
                <c:pt idx="185">
                  <c:v>14</c:v>
                </c:pt>
                <c:pt idx="186">
                  <c:v>15</c:v>
                </c:pt>
                <c:pt idx="187">
                  <c:v>12</c:v>
                </c:pt>
                <c:pt idx="188">
                  <c:v>14</c:v>
                </c:pt>
                <c:pt idx="189">
                  <c:v>15</c:v>
                </c:pt>
                <c:pt idx="190">
                  <c:v>17</c:v>
                </c:pt>
                <c:pt idx="191">
                  <c:v>14</c:v>
                </c:pt>
                <c:pt idx="192">
                  <c:v>11</c:v>
                </c:pt>
                <c:pt idx="193">
                  <c:v>15</c:v>
                </c:pt>
                <c:pt idx="194">
                  <c:v>13</c:v>
                </c:pt>
                <c:pt idx="195">
                  <c:v>22</c:v>
                </c:pt>
                <c:pt idx="196">
                  <c:v>16</c:v>
                </c:pt>
                <c:pt idx="197">
                  <c:v>15</c:v>
                </c:pt>
                <c:pt idx="198">
                  <c:v>18</c:v>
                </c:pt>
                <c:pt idx="199">
                  <c:v>18</c:v>
                </c:pt>
                <c:pt idx="200">
                  <c:v>17</c:v>
                </c:pt>
                <c:pt idx="201">
                  <c:v>22</c:v>
                </c:pt>
                <c:pt idx="202">
                  <c:v>21</c:v>
                </c:pt>
                <c:pt idx="203">
                  <c:v>22</c:v>
                </c:pt>
                <c:pt idx="204">
                  <c:v>18</c:v>
                </c:pt>
                <c:pt idx="205">
                  <c:v>22</c:v>
                </c:pt>
                <c:pt idx="206">
                  <c:v>19</c:v>
                </c:pt>
                <c:pt idx="207">
                  <c:v>19</c:v>
                </c:pt>
                <c:pt idx="208">
                  <c:v>17</c:v>
                </c:pt>
                <c:pt idx="209">
                  <c:v>15</c:v>
                </c:pt>
                <c:pt idx="210">
                  <c:v>17</c:v>
                </c:pt>
                <c:pt idx="211">
                  <c:v>14</c:v>
                </c:pt>
                <c:pt idx="212">
                  <c:v>17</c:v>
                </c:pt>
                <c:pt idx="213">
                  <c:v>17</c:v>
                </c:pt>
                <c:pt idx="214">
                  <c:v>18</c:v>
                </c:pt>
                <c:pt idx="215">
                  <c:v>17</c:v>
                </c:pt>
                <c:pt idx="216">
                  <c:v>14</c:v>
                </c:pt>
                <c:pt idx="217">
                  <c:v>10</c:v>
                </c:pt>
                <c:pt idx="218">
                  <c:v>16</c:v>
                </c:pt>
                <c:pt idx="219">
                  <c:v>15</c:v>
                </c:pt>
                <c:pt idx="220">
                  <c:v>9</c:v>
                </c:pt>
                <c:pt idx="221">
                  <c:v>11</c:v>
                </c:pt>
                <c:pt idx="222">
                  <c:v>15</c:v>
                </c:pt>
                <c:pt idx="223">
                  <c:v>23</c:v>
                </c:pt>
                <c:pt idx="224">
                  <c:v>19</c:v>
                </c:pt>
                <c:pt idx="225">
                  <c:v>19</c:v>
                </c:pt>
                <c:pt idx="226">
                  <c:v>19</c:v>
                </c:pt>
                <c:pt idx="227">
                  <c:v>17</c:v>
                </c:pt>
                <c:pt idx="228">
                  <c:v>18</c:v>
                </c:pt>
                <c:pt idx="229">
                  <c:v>19</c:v>
                </c:pt>
                <c:pt idx="230">
                  <c:v>19</c:v>
                </c:pt>
                <c:pt idx="231">
                  <c:v>22</c:v>
                </c:pt>
                <c:pt idx="232">
                  <c:v>20</c:v>
                </c:pt>
                <c:pt idx="233">
                  <c:v>19</c:v>
                </c:pt>
                <c:pt idx="234">
                  <c:v>22</c:v>
                </c:pt>
                <c:pt idx="235">
                  <c:v>20</c:v>
                </c:pt>
                <c:pt idx="236">
                  <c:v>21</c:v>
                </c:pt>
                <c:pt idx="237">
                  <c:v>20</c:v>
                </c:pt>
                <c:pt idx="238">
                  <c:v>18</c:v>
                </c:pt>
                <c:pt idx="239">
                  <c:v>15</c:v>
                </c:pt>
                <c:pt idx="240">
                  <c:v>19</c:v>
                </c:pt>
                <c:pt idx="241">
                  <c:v>18</c:v>
                </c:pt>
                <c:pt idx="242">
                  <c:v>16</c:v>
                </c:pt>
                <c:pt idx="243">
                  <c:v>18</c:v>
                </c:pt>
                <c:pt idx="244">
                  <c:v>19</c:v>
                </c:pt>
                <c:pt idx="245">
                  <c:v>19</c:v>
                </c:pt>
                <c:pt idx="246">
                  <c:v>13</c:v>
                </c:pt>
                <c:pt idx="247">
                  <c:v>12</c:v>
                </c:pt>
                <c:pt idx="248">
                  <c:v>17</c:v>
                </c:pt>
                <c:pt idx="249">
                  <c:v>17</c:v>
                </c:pt>
                <c:pt idx="250">
                  <c:v>13</c:v>
                </c:pt>
                <c:pt idx="251">
                  <c:v>14</c:v>
                </c:pt>
                <c:pt idx="252">
                  <c:v>18</c:v>
                </c:pt>
                <c:pt idx="253">
                  <c:v>24</c:v>
                </c:pt>
                <c:pt idx="254">
                  <c:v>23</c:v>
                </c:pt>
                <c:pt idx="255">
                  <c:v>20</c:v>
                </c:pt>
                <c:pt idx="256">
                  <c:v>16</c:v>
                </c:pt>
                <c:pt idx="257">
                  <c:v>15</c:v>
                </c:pt>
                <c:pt idx="258">
                  <c:v>15</c:v>
                </c:pt>
                <c:pt idx="259">
                  <c:v>19</c:v>
                </c:pt>
                <c:pt idx="260">
                  <c:v>19</c:v>
                </c:pt>
                <c:pt idx="261">
                  <c:v>19</c:v>
                </c:pt>
                <c:pt idx="262">
                  <c:v>17</c:v>
                </c:pt>
                <c:pt idx="263">
                  <c:v>21</c:v>
                </c:pt>
                <c:pt idx="264">
                  <c:v>23</c:v>
                </c:pt>
                <c:pt idx="265">
                  <c:v>22</c:v>
                </c:pt>
                <c:pt idx="266">
                  <c:v>25</c:v>
                </c:pt>
                <c:pt idx="267">
                  <c:v>16</c:v>
                </c:pt>
                <c:pt idx="268">
                  <c:v>16</c:v>
                </c:pt>
                <c:pt idx="269">
                  <c:v>15</c:v>
                </c:pt>
                <c:pt idx="270">
                  <c:v>20</c:v>
                </c:pt>
                <c:pt idx="271">
                  <c:v>17</c:v>
                </c:pt>
                <c:pt idx="272">
                  <c:v>21</c:v>
                </c:pt>
                <c:pt idx="273">
                  <c:v>18</c:v>
                </c:pt>
                <c:pt idx="274">
                  <c:v>23</c:v>
                </c:pt>
                <c:pt idx="275">
                  <c:v>21</c:v>
                </c:pt>
                <c:pt idx="276">
                  <c:v>17</c:v>
                </c:pt>
                <c:pt idx="277">
                  <c:v>19</c:v>
                </c:pt>
                <c:pt idx="278">
                  <c:v>16</c:v>
                </c:pt>
                <c:pt idx="279">
                  <c:v>23</c:v>
                </c:pt>
                <c:pt idx="280">
                  <c:v>19</c:v>
                </c:pt>
                <c:pt idx="281">
                  <c:v>17</c:v>
                </c:pt>
                <c:pt idx="282">
                  <c:v>17</c:v>
                </c:pt>
                <c:pt idx="283">
                  <c:v>18</c:v>
                </c:pt>
                <c:pt idx="284">
                  <c:v>21</c:v>
                </c:pt>
                <c:pt idx="285">
                  <c:v>22</c:v>
                </c:pt>
                <c:pt idx="286">
                  <c:v>17</c:v>
                </c:pt>
                <c:pt idx="287">
                  <c:v>21</c:v>
                </c:pt>
                <c:pt idx="288">
                  <c:v>21</c:v>
                </c:pt>
                <c:pt idx="289">
                  <c:v>26</c:v>
                </c:pt>
                <c:pt idx="290">
                  <c:v>18</c:v>
                </c:pt>
                <c:pt idx="291">
                  <c:v>18</c:v>
                </c:pt>
                <c:pt idx="292">
                  <c:v>18</c:v>
                </c:pt>
                <c:pt idx="293">
                  <c:v>19</c:v>
                </c:pt>
                <c:pt idx="294">
                  <c:v>18</c:v>
                </c:pt>
                <c:pt idx="295">
                  <c:v>14</c:v>
                </c:pt>
                <c:pt idx="296">
                  <c:v>18</c:v>
                </c:pt>
                <c:pt idx="297">
                  <c:v>16</c:v>
                </c:pt>
                <c:pt idx="298">
                  <c:v>19</c:v>
                </c:pt>
                <c:pt idx="299">
                  <c:v>17</c:v>
                </c:pt>
                <c:pt idx="300">
                  <c:v>19</c:v>
                </c:pt>
                <c:pt idx="301">
                  <c:v>21</c:v>
                </c:pt>
                <c:pt idx="302">
                  <c:v>20</c:v>
                </c:pt>
                <c:pt idx="303">
                  <c:v>22</c:v>
                </c:pt>
                <c:pt idx="304">
                  <c:v>19</c:v>
                </c:pt>
                <c:pt idx="305">
                  <c:v>21</c:v>
                </c:pt>
                <c:pt idx="306">
                  <c:v>21</c:v>
                </c:pt>
                <c:pt idx="307">
                  <c:v>21</c:v>
                </c:pt>
                <c:pt idx="308">
                  <c:v>22</c:v>
                </c:pt>
                <c:pt idx="309">
                  <c:v>27</c:v>
                </c:pt>
                <c:pt idx="310">
                  <c:v>23</c:v>
                </c:pt>
                <c:pt idx="311">
                  <c:v>22</c:v>
                </c:pt>
                <c:pt idx="312">
                  <c:v>24</c:v>
                </c:pt>
                <c:pt idx="313">
                  <c:v>16</c:v>
                </c:pt>
                <c:pt idx="314">
                  <c:v>16</c:v>
                </c:pt>
                <c:pt idx="315">
                  <c:v>15</c:v>
                </c:pt>
                <c:pt idx="316">
                  <c:v>13</c:v>
                </c:pt>
                <c:pt idx="317">
                  <c:v>14</c:v>
                </c:pt>
                <c:pt idx="318">
                  <c:v>17</c:v>
                </c:pt>
                <c:pt idx="319">
                  <c:v>16</c:v>
                </c:pt>
                <c:pt idx="320">
                  <c:v>14</c:v>
                </c:pt>
                <c:pt idx="321">
                  <c:v>14</c:v>
                </c:pt>
                <c:pt idx="322">
                  <c:v>16</c:v>
                </c:pt>
                <c:pt idx="323">
                  <c:v>20</c:v>
                </c:pt>
                <c:pt idx="324">
                  <c:v>17</c:v>
                </c:pt>
                <c:pt idx="325">
                  <c:v>18</c:v>
                </c:pt>
                <c:pt idx="326">
                  <c:v>21</c:v>
                </c:pt>
                <c:pt idx="327">
                  <c:v>21</c:v>
                </c:pt>
                <c:pt idx="328">
                  <c:v>15</c:v>
                </c:pt>
                <c:pt idx="329">
                  <c:v>14</c:v>
                </c:pt>
                <c:pt idx="330">
                  <c:v>18</c:v>
                </c:pt>
                <c:pt idx="331">
                  <c:v>18</c:v>
                </c:pt>
                <c:pt idx="332">
                  <c:v>19</c:v>
                </c:pt>
                <c:pt idx="333">
                  <c:v>23</c:v>
                </c:pt>
                <c:pt idx="334">
                  <c:v>23</c:v>
                </c:pt>
                <c:pt idx="335">
                  <c:v>25</c:v>
                </c:pt>
                <c:pt idx="336">
                  <c:v>24</c:v>
                </c:pt>
                <c:pt idx="337">
                  <c:v>18</c:v>
                </c:pt>
                <c:pt idx="338">
                  <c:v>19</c:v>
                </c:pt>
                <c:pt idx="339">
                  <c:v>20</c:v>
                </c:pt>
                <c:pt idx="340">
                  <c:v>18</c:v>
                </c:pt>
                <c:pt idx="341">
                  <c:v>19</c:v>
                </c:pt>
                <c:pt idx="342">
                  <c:v>17</c:v>
                </c:pt>
                <c:pt idx="343">
                  <c:v>17</c:v>
                </c:pt>
                <c:pt idx="344">
                  <c:v>18</c:v>
                </c:pt>
                <c:pt idx="345">
                  <c:v>21</c:v>
                </c:pt>
                <c:pt idx="346">
                  <c:v>24</c:v>
                </c:pt>
                <c:pt idx="347">
                  <c:v>22</c:v>
                </c:pt>
                <c:pt idx="348">
                  <c:v>19</c:v>
                </c:pt>
                <c:pt idx="349">
                  <c:v>15</c:v>
                </c:pt>
                <c:pt idx="350">
                  <c:v>17</c:v>
                </c:pt>
                <c:pt idx="351">
                  <c:v>20</c:v>
                </c:pt>
                <c:pt idx="352">
                  <c:v>20</c:v>
                </c:pt>
                <c:pt idx="353">
                  <c:v>18</c:v>
                </c:pt>
                <c:pt idx="354">
                  <c:v>17</c:v>
                </c:pt>
                <c:pt idx="355">
                  <c:v>21</c:v>
                </c:pt>
                <c:pt idx="356">
                  <c:v>21</c:v>
                </c:pt>
                <c:pt idx="357">
                  <c:v>18</c:v>
                </c:pt>
                <c:pt idx="358">
                  <c:v>18</c:v>
                </c:pt>
                <c:pt idx="359">
                  <c:v>23</c:v>
                </c:pt>
                <c:pt idx="360">
                  <c:v>19</c:v>
                </c:pt>
                <c:pt idx="361">
                  <c:v>24</c:v>
                </c:pt>
                <c:pt idx="362">
                  <c:v>30</c:v>
                </c:pt>
                <c:pt idx="363">
                  <c:v>23</c:v>
                </c:pt>
                <c:pt idx="364">
                  <c:v>26</c:v>
                </c:pt>
                <c:pt idx="365">
                  <c:v>29</c:v>
                </c:pt>
                <c:pt idx="366">
                  <c:v>26</c:v>
                </c:pt>
                <c:pt idx="367">
                  <c:v>21</c:v>
                </c:pt>
                <c:pt idx="368">
                  <c:v>18</c:v>
                </c:pt>
                <c:pt idx="369">
                  <c:v>19</c:v>
                </c:pt>
                <c:pt idx="370">
                  <c:v>14</c:v>
                </c:pt>
                <c:pt idx="371">
                  <c:v>21</c:v>
                </c:pt>
                <c:pt idx="372">
                  <c:v>20</c:v>
                </c:pt>
                <c:pt idx="373">
                  <c:v>23</c:v>
                </c:pt>
                <c:pt idx="374">
                  <c:v>24</c:v>
                </c:pt>
                <c:pt idx="375">
                  <c:v>18</c:v>
                </c:pt>
                <c:pt idx="376">
                  <c:v>18</c:v>
                </c:pt>
                <c:pt idx="377">
                  <c:v>20</c:v>
                </c:pt>
                <c:pt idx="378">
                  <c:v>14</c:v>
                </c:pt>
                <c:pt idx="379">
                  <c:v>15</c:v>
                </c:pt>
                <c:pt idx="380">
                  <c:v>12</c:v>
                </c:pt>
                <c:pt idx="381">
                  <c:v>21</c:v>
                </c:pt>
                <c:pt idx="382">
                  <c:v>16</c:v>
                </c:pt>
                <c:pt idx="383">
                  <c:v>17</c:v>
                </c:pt>
                <c:pt idx="384">
                  <c:v>13</c:v>
                </c:pt>
                <c:pt idx="385">
                  <c:v>17</c:v>
                </c:pt>
                <c:pt idx="386">
                  <c:v>16</c:v>
                </c:pt>
                <c:pt idx="387">
                  <c:v>19</c:v>
                </c:pt>
                <c:pt idx="388">
                  <c:v>18</c:v>
                </c:pt>
                <c:pt idx="389">
                  <c:v>20</c:v>
                </c:pt>
                <c:pt idx="390">
                  <c:v>22</c:v>
                </c:pt>
                <c:pt idx="391">
                  <c:v>22</c:v>
                </c:pt>
                <c:pt idx="392">
                  <c:v>22</c:v>
                </c:pt>
                <c:pt idx="393">
                  <c:v>26</c:v>
                </c:pt>
                <c:pt idx="394">
                  <c:v>20</c:v>
                </c:pt>
                <c:pt idx="395">
                  <c:v>21</c:v>
                </c:pt>
                <c:pt idx="396">
                  <c:v>14</c:v>
                </c:pt>
                <c:pt idx="397">
                  <c:v>16</c:v>
                </c:pt>
                <c:pt idx="398">
                  <c:v>15</c:v>
                </c:pt>
                <c:pt idx="399">
                  <c:v>15</c:v>
                </c:pt>
                <c:pt idx="400">
                  <c:v>17</c:v>
                </c:pt>
                <c:pt idx="401">
                  <c:v>12</c:v>
                </c:pt>
                <c:pt idx="402">
                  <c:v>13</c:v>
                </c:pt>
                <c:pt idx="403">
                  <c:v>20</c:v>
                </c:pt>
                <c:pt idx="404">
                  <c:v>22</c:v>
                </c:pt>
                <c:pt idx="405">
                  <c:v>24</c:v>
                </c:pt>
                <c:pt idx="406">
                  <c:v>27</c:v>
                </c:pt>
                <c:pt idx="407">
                  <c:v>23</c:v>
                </c:pt>
                <c:pt idx="408">
                  <c:v>27</c:v>
                </c:pt>
                <c:pt idx="409">
                  <c:v>24</c:v>
                </c:pt>
                <c:pt idx="410">
                  <c:v>20</c:v>
                </c:pt>
                <c:pt idx="411">
                  <c:v>17</c:v>
                </c:pt>
                <c:pt idx="412">
                  <c:v>21</c:v>
                </c:pt>
                <c:pt idx="413">
                  <c:v>26</c:v>
                </c:pt>
                <c:pt idx="414">
                  <c:v>19</c:v>
                </c:pt>
                <c:pt idx="415">
                  <c:v>13</c:v>
                </c:pt>
                <c:pt idx="416">
                  <c:v>15</c:v>
                </c:pt>
                <c:pt idx="417">
                  <c:v>21</c:v>
                </c:pt>
                <c:pt idx="418">
                  <c:v>18</c:v>
                </c:pt>
                <c:pt idx="419">
                  <c:v>15</c:v>
                </c:pt>
                <c:pt idx="420">
                  <c:v>18</c:v>
                </c:pt>
                <c:pt idx="421">
                  <c:v>25</c:v>
                </c:pt>
                <c:pt idx="422">
                  <c:v>22</c:v>
                </c:pt>
                <c:pt idx="423">
                  <c:v>21</c:v>
                </c:pt>
                <c:pt idx="424">
                  <c:v>18</c:v>
                </c:pt>
                <c:pt idx="425">
                  <c:v>17</c:v>
                </c:pt>
                <c:pt idx="426">
                  <c:v>15</c:v>
                </c:pt>
                <c:pt idx="427">
                  <c:v>20</c:v>
                </c:pt>
                <c:pt idx="428">
                  <c:v>18</c:v>
                </c:pt>
                <c:pt idx="429">
                  <c:v>21</c:v>
                </c:pt>
                <c:pt idx="430">
                  <c:v>13</c:v>
                </c:pt>
                <c:pt idx="431">
                  <c:v>13</c:v>
                </c:pt>
                <c:pt idx="432">
                  <c:v>24</c:v>
                </c:pt>
                <c:pt idx="433">
                  <c:v>26</c:v>
                </c:pt>
                <c:pt idx="434">
                  <c:v>25</c:v>
                </c:pt>
                <c:pt idx="435">
                  <c:v>27</c:v>
                </c:pt>
                <c:pt idx="436">
                  <c:v>28</c:v>
                </c:pt>
                <c:pt idx="437">
                  <c:v>30</c:v>
                </c:pt>
                <c:pt idx="438">
                  <c:v>24</c:v>
                </c:pt>
                <c:pt idx="439">
                  <c:v>20</c:v>
                </c:pt>
                <c:pt idx="440">
                  <c:v>21</c:v>
                </c:pt>
                <c:pt idx="441">
                  <c:v>19</c:v>
                </c:pt>
                <c:pt idx="442">
                  <c:v>22</c:v>
                </c:pt>
                <c:pt idx="443">
                  <c:v>19</c:v>
                </c:pt>
                <c:pt idx="444">
                  <c:v>18</c:v>
                </c:pt>
                <c:pt idx="445">
                  <c:v>19</c:v>
                </c:pt>
                <c:pt idx="446">
                  <c:v>21</c:v>
                </c:pt>
                <c:pt idx="447">
                  <c:v>19</c:v>
                </c:pt>
                <c:pt idx="448">
                  <c:v>22</c:v>
                </c:pt>
                <c:pt idx="449">
                  <c:v>20</c:v>
                </c:pt>
                <c:pt idx="450">
                  <c:v>23</c:v>
                </c:pt>
                <c:pt idx="451">
                  <c:v>21</c:v>
                </c:pt>
                <c:pt idx="452">
                  <c:v>24</c:v>
                </c:pt>
                <c:pt idx="453">
                  <c:v>15</c:v>
                </c:pt>
                <c:pt idx="454">
                  <c:v>11</c:v>
                </c:pt>
                <c:pt idx="455">
                  <c:v>10</c:v>
                </c:pt>
                <c:pt idx="456">
                  <c:v>13</c:v>
                </c:pt>
                <c:pt idx="457">
                  <c:v>13</c:v>
                </c:pt>
                <c:pt idx="458">
                  <c:v>16</c:v>
                </c:pt>
                <c:pt idx="459">
                  <c:v>18</c:v>
                </c:pt>
                <c:pt idx="460">
                  <c:v>14</c:v>
                </c:pt>
                <c:pt idx="461">
                  <c:v>17</c:v>
                </c:pt>
                <c:pt idx="462">
                  <c:v>15</c:v>
                </c:pt>
                <c:pt idx="463">
                  <c:v>20</c:v>
                </c:pt>
                <c:pt idx="464">
                  <c:v>19</c:v>
                </c:pt>
                <c:pt idx="465">
                  <c:v>20</c:v>
                </c:pt>
                <c:pt idx="466">
                  <c:v>20</c:v>
                </c:pt>
                <c:pt idx="467">
                  <c:v>18</c:v>
                </c:pt>
                <c:pt idx="468">
                  <c:v>17</c:v>
                </c:pt>
                <c:pt idx="469">
                  <c:v>22</c:v>
                </c:pt>
                <c:pt idx="470">
                  <c:v>21</c:v>
                </c:pt>
                <c:pt idx="471">
                  <c:v>20</c:v>
                </c:pt>
                <c:pt idx="472">
                  <c:v>21</c:v>
                </c:pt>
                <c:pt idx="473">
                  <c:v>16</c:v>
                </c:pt>
                <c:pt idx="474">
                  <c:v>16</c:v>
                </c:pt>
                <c:pt idx="475">
                  <c:v>13</c:v>
                </c:pt>
                <c:pt idx="476">
                  <c:v>19</c:v>
                </c:pt>
                <c:pt idx="477">
                  <c:v>23</c:v>
                </c:pt>
                <c:pt idx="478">
                  <c:v>28</c:v>
                </c:pt>
                <c:pt idx="479">
                  <c:v>23</c:v>
                </c:pt>
                <c:pt idx="480">
                  <c:v>19</c:v>
                </c:pt>
                <c:pt idx="481">
                  <c:v>18</c:v>
                </c:pt>
                <c:pt idx="482">
                  <c:v>20</c:v>
                </c:pt>
                <c:pt idx="483">
                  <c:v>16</c:v>
                </c:pt>
                <c:pt idx="484">
                  <c:v>13</c:v>
                </c:pt>
                <c:pt idx="485">
                  <c:v>16</c:v>
                </c:pt>
                <c:pt idx="486">
                  <c:v>17</c:v>
                </c:pt>
                <c:pt idx="487">
                  <c:v>13</c:v>
                </c:pt>
                <c:pt idx="488">
                  <c:v>22</c:v>
                </c:pt>
                <c:pt idx="489">
                  <c:v>18</c:v>
                </c:pt>
                <c:pt idx="490">
                  <c:v>16</c:v>
                </c:pt>
                <c:pt idx="491">
                  <c:v>18</c:v>
                </c:pt>
                <c:pt idx="492">
                  <c:v>16</c:v>
                </c:pt>
                <c:pt idx="493">
                  <c:v>18</c:v>
                </c:pt>
                <c:pt idx="494">
                  <c:v>21</c:v>
                </c:pt>
                <c:pt idx="495">
                  <c:v>23</c:v>
                </c:pt>
                <c:pt idx="496">
                  <c:v>22</c:v>
                </c:pt>
                <c:pt idx="497">
                  <c:v>22</c:v>
                </c:pt>
                <c:pt idx="498">
                  <c:v>15</c:v>
                </c:pt>
                <c:pt idx="499">
                  <c:v>17</c:v>
                </c:pt>
                <c:pt idx="500">
                  <c:v>16</c:v>
                </c:pt>
                <c:pt idx="501">
                  <c:v>21</c:v>
                </c:pt>
                <c:pt idx="502">
                  <c:v>22</c:v>
                </c:pt>
                <c:pt idx="503">
                  <c:v>27</c:v>
                </c:pt>
                <c:pt idx="504">
                  <c:v>24</c:v>
                </c:pt>
                <c:pt idx="505">
                  <c:v>28</c:v>
                </c:pt>
                <c:pt idx="506">
                  <c:v>26</c:v>
                </c:pt>
                <c:pt idx="507">
                  <c:v>21</c:v>
                </c:pt>
                <c:pt idx="508">
                  <c:v>22</c:v>
                </c:pt>
                <c:pt idx="509">
                  <c:v>20</c:v>
                </c:pt>
                <c:pt idx="510">
                  <c:v>18</c:v>
                </c:pt>
                <c:pt idx="511">
                  <c:v>16</c:v>
                </c:pt>
                <c:pt idx="512">
                  <c:v>16</c:v>
                </c:pt>
                <c:pt idx="513">
                  <c:v>12</c:v>
                </c:pt>
                <c:pt idx="514">
                  <c:v>10</c:v>
                </c:pt>
                <c:pt idx="515">
                  <c:v>16</c:v>
                </c:pt>
                <c:pt idx="516">
                  <c:v>19</c:v>
                </c:pt>
                <c:pt idx="517">
                  <c:v>18</c:v>
                </c:pt>
                <c:pt idx="518">
                  <c:v>21</c:v>
                </c:pt>
                <c:pt idx="519">
                  <c:v>22</c:v>
                </c:pt>
                <c:pt idx="520">
                  <c:v>21</c:v>
                </c:pt>
                <c:pt idx="521">
                  <c:v>18</c:v>
                </c:pt>
                <c:pt idx="522">
                  <c:v>18</c:v>
                </c:pt>
                <c:pt idx="523">
                  <c:v>18</c:v>
                </c:pt>
                <c:pt idx="524">
                  <c:v>15</c:v>
                </c:pt>
                <c:pt idx="525">
                  <c:v>17</c:v>
                </c:pt>
                <c:pt idx="526">
                  <c:v>20</c:v>
                </c:pt>
                <c:pt idx="527">
                  <c:v>16</c:v>
                </c:pt>
                <c:pt idx="528">
                  <c:v>13</c:v>
                </c:pt>
                <c:pt idx="529">
                  <c:v>16</c:v>
                </c:pt>
                <c:pt idx="530">
                  <c:v>17</c:v>
                </c:pt>
                <c:pt idx="531">
                  <c:v>19</c:v>
                </c:pt>
                <c:pt idx="532">
                  <c:v>18</c:v>
                </c:pt>
                <c:pt idx="533">
                  <c:v>16</c:v>
                </c:pt>
                <c:pt idx="534">
                  <c:v>22</c:v>
                </c:pt>
                <c:pt idx="535">
                  <c:v>25</c:v>
                </c:pt>
                <c:pt idx="536">
                  <c:v>17</c:v>
                </c:pt>
                <c:pt idx="537">
                  <c:v>18</c:v>
                </c:pt>
                <c:pt idx="538">
                  <c:v>14</c:v>
                </c:pt>
                <c:pt idx="539">
                  <c:v>12</c:v>
                </c:pt>
                <c:pt idx="540">
                  <c:v>15</c:v>
                </c:pt>
                <c:pt idx="541">
                  <c:v>16</c:v>
                </c:pt>
                <c:pt idx="542">
                  <c:v>19</c:v>
                </c:pt>
                <c:pt idx="543">
                  <c:v>24</c:v>
                </c:pt>
                <c:pt idx="544">
                  <c:v>25</c:v>
                </c:pt>
                <c:pt idx="545">
                  <c:v>24</c:v>
                </c:pt>
                <c:pt idx="546">
                  <c:v>29</c:v>
                </c:pt>
                <c:pt idx="547">
                  <c:v>27</c:v>
                </c:pt>
                <c:pt idx="548">
                  <c:v>18</c:v>
                </c:pt>
                <c:pt idx="549">
                  <c:v>17</c:v>
                </c:pt>
                <c:pt idx="550">
                  <c:v>14</c:v>
                </c:pt>
                <c:pt idx="551">
                  <c:v>18</c:v>
                </c:pt>
                <c:pt idx="552">
                  <c:v>20</c:v>
                </c:pt>
                <c:pt idx="553">
                  <c:v>18</c:v>
                </c:pt>
                <c:pt idx="554">
                  <c:v>19</c:v>
                </c:pt>
                <c:pt idx="555">
                  <c:v>16</c:v>
                </c:pt>
                <c:pt idx="556">
                  <c:v>16</c:v>
                </c:pt>
                <c:pt idx="557">
                  <c:v>21</c:v>
                </c:pt>
                <c:pt idx="558">
                  <c:v>22</c:v>
                </c:pt>
                <c:pt idx="559">
                  <c:v>21</c:v>
                </c:pt>
                <c:pt idx="560">
                  <c:v>21</c:v>
                </c:pt>
                <c:pt idx="561">
                  <c:v>19</c:v>
                </c:pt>
                <c:pt idx="562">
                  <c:v>19</c:v>
                </c:pt>
                <c:pt idx="563">
                  <c:v>18</c:v>
                </c:pt>
                <c:pt idx="564">
                  <c:v>25</c:v>
                </c:pt>
                <c:pt idx="565">
                  <c:v>19</c:v>
                </c:pt>
                <c:pt idx="566">
                  <c:v>18</c:v>
                </c:pt>
                <c:pt idx="567">
                  <c:v>15</c:v>
                </c:pt>
                <c:pt idx="568">
                  <c:v>19</c:v>
                </c:pt>
                <c:pt idx="569">
                  <c:v>20</c:v>
                </c:pt>
                <c:pt idx="570">
                  <c:v>20</c:v>
                </c:pt>
                <c:pt idx="571">
                  <c:v>22</c:v>
                </c:pt>
                <c:pt idx="572">
                  <c:v>17</c:v>
                </c:pt>
                <c:pt idx="573">
                  <c:v>18</c:v>
                </c:pt>
                <c:pt idx="574">
                  <c:v>16</c:v>
                </c:pt>
                <c:pt idx="575">
                  <c:v>20</c:v>
                </c:pt>
                <c:pt idx="576">
                  <c:v>15</c:v>
                </c:pt>
                <c:pt idx="577">
                  <c:v>17</c:v>
                </c:pt>
                <c:pt idx="578">
                  <c:v>11</c:v>
                </c:pt>
                <c:pt idx="579">
                  <c:v>13</c:v>
                </c:pt>
                <c:pt idx="580">
                  <c:v>19</c:v>
                </c:pt>
                <c:pt idx="581">
                  <c:v>20</c:v>
                </c:pt>
                <c:pt idx="582">
                  <c:v>22</c:v>
                </c:pt>
                <c:pt idx="583">
                  <c:v>20</c:v>
                </c:pt>
                <c:pt idx="584">
                  <c:v>22</c:v>
                </c:pt>
                <c:pt idx="585">
                  <c:v>22</c:v>
                </c:pt>
                <c:pt idx="586">
                  <c:v>20</c:v>
                </c:pt>
                <c:pt idx="587">
                  <c:v>19</c:v>
                </c:pt>
                <c:pt idx="588">
                  <c:v>21</c:v>
                </c:pt>
                <c:pt idx="589">
                  <c:v>19</c:v>
                </c:pt>
                <c:pt idx="590">
                  <c:v>17</c:v>
                </c:pt>
                <c:pt idx="591">
                  <c:v>15</c:v>
                </c:pt>
                <c:pt idx="592">
                  <c:v>19</c:v>
                </c:pt>
                <c:pt idx="593">
                  <c:v>23</c:v>
                </c:pt>
                <c:pt idx="594">
                  <c:v>22</c:v>
                </c:pt>
                <c:pt idx="595">
                  <c:v>22</c:v>
                </c:pt>
                <c:pt idx="596">
                  <c:v>23</c:v>
                </c:pt>
                <c:pt idx="597">
                  <c:v>20</c:v>
                </c:pt>
                <c:pt idx="598">
                  <c:v>16</c:v>
                </c:pt>
                <c:pt idx="599">
                  <c:v>14</c:v>
                </c:pt>
                <c:pt idx="600">
                  <c:v>17</c:v>
                </c:pt>
                <c:pt idx="601">
                  <c:v>19</c:v>
                </c:pt>
                <c:pt idx="602">
                  <c:v>20</c:v>
                </c:pt>
                <c:pt idx="603">
                  <c:v>19</c:v>
                </c:pt>
                <c:pt idx="604">
                  <c:v>18</c:v>
                </c:pt>
                <c:pt idx="605">
                  <c:v>19</c:v>
                </c:pt>
                <c:pt idx="606">
                  <c:v>23</c:v>
                </c:pt>
                <c:pt idx="607">
                  <c:v>22</c:v>
                </c:pt>
                <c:pt idx="608">
                  <c:v>20</c:v>
                </c:pt>
                <c:pt idx="609">
                  <c:v>15</c:v>
                </c:pt>
                <c:pt idx="610">
                  <c:v>17</c:v>
                </c:pt>
                <c:pt idx="611">
                  <c:v>22</c:v>
                </c:pt>
                <c:pt idx="612">
                  <c:v>26</c:v>
                </c:pt>
                <c:pt idx="613">
                  <c:v>27</c:v>
                </c:pt>
                <c:pt idx="614">
                  <c:v>25</c:v>
                </c:pt>
                <c:pt idx="615">
                  <c:v>26</c:v>
                </c:pt>
                <c:pt idx="616">
                  <c:v>30</c:v>
                </c:pt>
                <c:pt idx="617">
                  <c:v>32</c:v>
                </c:pt>
                <c:pt idx="618">
                  <c:v>30</c:v>
                </c:pt>
                <c:pt idx="619">
                  <c:v>21</c:v>
                </c:pt>
                <c:pt idx="620">
                  <c:v>18</c:v>
                </c:pt>
                <c:pt idx="621">
                  <c:v>26</c:v>
                </c:pt>
                <c:pt idx="622">
                  <c:v>22</c:v>
                </c:pt>
                <c:pt idx="623">
                  <c:v>24</c:v>
                </c:pt>
                <c:pt idx="624">
                  <c:v>20</c:v>
                </c:pt>
                <c:pt idx="625">
                  <c:v>21</c:v>
                </c:pt>
                <c:pt idx="626">
                  <c:v>25</c:v>
                </c:pt>
                <c:pt idx="627">
                  <c:v>26</c:v>
                </c:pt>
                <c:pt idx="628">
                  <c:v>18</c:v>
                </c:pt>
                <c:pt idx="629">
                  <c:v>20</c:v>
                </c:pt>
                <c:pt idx="630">
                  <c:v>15</c:v>
                </c:pt>
                <c:pt idx="631">
                  <c:v>17</c:v>
                </c:pt>
                <c:pt idx="632">
                  <c:v>18</c:v>
                </c:pt>
                <c:pt idx="633">
                  <c:v>20</c:v>
                </c:pt>
                <c:pt idx="634">
                  <c:v>20</c:v>
                </c:pt>
                <c:pt idx="635">
                  <c:v>21</c:v>
                </c:pt>
                <c:pt idx="636">
                  <c:v>21</c:v>
                </c:pt>
                <c:pt idx="637">
                  <c:v>23</c:v>
                </c:pt>
                <c:pt idx="638">
                  <c:v>28</c:v>
                </c:pt>
                <c:pt idx="639">
                  <c:v>30</c:v>
                </c:pt>
                <c:pt idx="640">
                  <c:v>26</c:v>
                </c:pt>
                <c:pt idx="641">
                  <c:v>28</c:v>
                </c:pt>
                <c:pt idx="642">
                  <c:v>25</c:v>
                </c:pt>
                <c:pt idx="643">
                  <c:v>21</c:v>
                </c:pt>
                <c:pt idx="644">
                  <c:v>23</c:v>
                </c:pt>
                <c:pt idx="645">
                  <c:v>22</c:v>
                </c:pt>
                <c:pt idx="646">
                  <c:v>26</c:v>
                </c:pt>
                <c:pt idx="647">
                  <c:v>24</c:v>
                </c:pt>
                <c:pt idx="648">
                  <c:v>22</c:v>
                </c:pt>
                <c:pt idx="649">
                  <c:v>17</c:v>
                </c:pt>
                <c:pt idx="650">
                  <c:v>19</c:v>
                </c:pt>
                <c:pt idx="651">
                  <c:v>21</c:v>
                </c:pt>
                <c:pt idx="652">
                  <c:v>20</c:v>
                </c:pt>
                <c:pt idx="653">
                  <c:v>19</c:v>
                </c:pt>
                <c:pt idx="654">
                  <c:v>17</c:v>
                </c:pt>
                <c:pt idx="655">
                  <c:v>21</c:v>
                </c:pt>
                <c:pt idx="656">
                  <c:v>19</c:v>
                </c:pt>
                <c:pt idx="657">
                  <c:v>19</c:v>
                </c:pt>
                <c:pt idx="658">
                  <c:v>17</c:v>
                </c:pt>
                <c:pt idx="659">
                  <c:v>19</c:v>
                </c:pt>
                <c:pt idx="660">
                  <c:v>21</c:v>
                </c:pt>
                <c:pt idx="661">
                  <c:v>19</c:v>
                </c:pt>
                <c:pt idx="662">
                  <c:v>18</c:v>
                </c:pt>
                <c:pt idx="663">
                  <c:v>16</c:v>
                </c:pt>
                <c:pt idx="664">
                  <c:v>19</c:v>
                </c:pt>
                <c:pt idx="665">
                  <c:v>22</c:v>
                </c:pt>
                <c:pt idx="666">
                  <c:v>18</c:v>
                </c:pt>
                <c:pt idx="667">
                  <c:v>21</c:v>
                </c:pt>
                <c:pt idx="668">
                  <c:v>16</c:v>
                </c:pt>
                <c:pt idx="669">
                  <c:v>19</c:v>
                </c:pt>
                <c:pt idx="670">
                  <c:v>19</c:v>
                </c:pt>
                <c:pt idx="671">
                  <c:v>16</c:v>
                </c:pt>
                <c:pt idx="672">
                  <c:v>18</c:v>
                </c:pt>
                <c:pt idx="673">
                  <c:v>19</c:v>
                </c:pt>
                <c:pt idx="674">
                  <c:v>23</c:v>
                </c:pt>
                <c:pt idx="675">
                  <c:v>24</c:v>
                </c:pt>
                <c:pt idx="676">
                  <c:v>20</c:v>
                </c:pt>
                <c:pt idx="677">
                  <c:v>19</c:v>
                </c:pt>
                <c:pt idx="678">
                  <c:v>21</c:v>
                </c:pt>
                <c:pt idx="679">
                  <c:v>21</c:v>
                </c:pt>
                <c:pt idx="680">
                  <c:v>24</c:v>
                </c:pt>
                <c:pt idx="681">
                  <c:v>24</c:v>
                </c:pt>
                <c:pt idx="682">
                  <c:v>23</c:v>
                </c:pt>
                <c:pt idx="683">
                  <c:v>22</c:v>
                </c:pt>
                <c:pt idx="684">
                  <c:v>25</c:v>
                </c:pt>
                <c:pt idx="685">
                  <c:v>27</c:v>
                </c:pt>
                <c:pt idx="686">
                  <c:v>22</c:v>
                </c:pt>
                <c:pt idx="687">
                  <c:v>20</c:v>
                </c:pt>
                <c:pt idx="688">
                  <c:v>21</c:v>
                </c:pt>
                <c:pt idx="689">
                  <c:v>17</c:v>
                </c:pt>
                <c:pt idx="690">
                  <c:v>15</c:v>
                </c:pt>
                <c:pt idx="691">
                  <c:v>16</c:v>
                </c:pt>
                <c:pt idx="692">
                  <c:v>16</c:v>
                </c:pt>
                <c:pt idx="693">
                  <c:v>16</c:v>
                </c:pt>
                <c:pt idx="694">
                  <c:v>15</c:v>
                </c:pt>
                <c:pt idx="695">
                  <c:v>15</c:v>
                </c:pt>
                <c:pt idx="696">
                  <c:v>17</c:v>
                </c:pt>
                <c:pt idx="697">
                  <c:v>17</c:v>
                </c:pt>
                <c:pt idx="698">
                  <c:v>18</c:v>
                </c:pt>
                <c:pt idx="699">
                  <c:v>17</c:v>
                </c:pt>
                <c:pt idx="700">
                  <c:v>18</c:v>
                </c:pt>
                <c:pt idx="701">
                  <c:v>18</c:v>
                </c:pt>
                <c:pt idx="702">
                  <c:v>17</c:v>
                </c:pt>
                <c:pt idx="703">
                  <c:v>14</c:v>
                </c:pt>
                <c:pt idx="704">
                  <c:v>15</c:v>
                </c:pt>
                <c:pt idx="705">
                  <c:v>19</c:v>
                </c:pt>
                <c:pt idx="706">
                  <c:v>17</c:v>
                </c:pt>
                <c:pt idx="707">
                  <c:v>13</c:v>
                </c:pt>
                <c:pt idx="708">
                  <c:v>12</c:v>
                </c:pt>
                <c:pt idx="709">
                  <c:v>15</c:v>
                </c:pt>
                <c:pt idx="710">
                  <c:v>18</c:v>
                </c:pt>
                <c:pt idx="711">
                  <c:v>20</c:v>
                </c:pt>
                <c:pt idx="712">
                  <c:v>22</c:v>
                </c:pt>
                <c:pt idx="713">
                  <c:v>17</c:v>
                </c:pt>
                <c:pt idx="714">
                  <c:v>14</c:v>
                </c:pt>
                <c:pt idx="715">
                  <c:v>16</c:v>
                </c:pt>
                <c:pt idx="716">
                  <c:v>18</c:v>
                </c:pt>
                <c:pt idx="717">
                  <c:v>17</c:v>
                </c:pt>
                <c:pt idx="718">
                  <c:v>15</c:v>
                </c:pt>
                <c:pt idx="719">
                  <c:v>15</c:v>
                </c:pt>
                <c:pt idx="720">
                  <c:v>19</c:v>
                </c:pt>
                <c:pt idx="721">
                  <c:v>24</c:v>
                </c:pt>
                <c:pt idx="722">
                  <c:v>22</c:v>
                </c:pt>
                <c:pt idx="723">
                  <c:v>22</c:v>
                </c:pt>
                <c:pt idx="724">
                  <c:v>22</c:v>
                </c:pt>
                <c:pt idx="725">
                  <c:v>22</c:v>
                </c:pt>
                <c:pt idx="726">
                  <c:v>25</c:v>
                </c:pt>
                <c:pt idx="727">
                  <c:v>20</c:v>
                </c:pt>
                <c:pt idx="728">
                  <c:v>26</c:v>
                </c:pt>
                <c:pt idx="729">
                  <c:v>24</c:v>
                </c:pt>
                <c:pt idx="730">
                  <c:v>22</c:v>
                </c:pt>
                <c:pt idx="731">
                  <c:v>20</c:v>
                </c:pt>
                <c:pt idx="732">
                  <c:v>18</c:v>
                </c:pt>
                <c:pt idx="733">
                  <c:v>16</c:v>
                </c:pt>
                <c:pt idx="734">
                  <c:v>17</c:v>
                </c:pt>
                <c:pt idx="735">
                  <c:v>21</c:v>
                </c:pt>
                <c:pt idx="736">
                  <c:v>22</c:v>
                </c:pt>
                <c:pt idx="737">
                  <c:v>19</c:v>
                </c:pt>
                <c:pt idx="738">
                  <c:v>23</c:v>
                </c:pt>
                <c:pt idx="739">
                  <c:v>25</c:v>
                </c:pt>
                <c:pt idx="740">
                  <c:v>23</c:v>
                </c:pt>
                <c:pt idx="741">
                  <c:v>21</c:v>
                </c:pt>
                <c:pt idx="742">
                  <c:v>19</c:v>
                </c:pt>
                <c:pt idx="743">
                  <c:v>19</c:v>
                </c:pt>
                <c:pt idx="744">
                  <c:v>15</c:v>
                </c:pt>
                <c:pt idx="745">
                  <c:v>18</c:v>
                </c:pt>
                <c:pt idx="746">
                  <c:v>21</c:v>
                </c:pt>
                <c:pt idx="747">
                  <c:v>21</c:v>
                </c:pt>
                <c:pt idx="748">
                  <c:v>24</c:v>
                </c:pt>
                <c:pt idx="749">
                  <c:v>21</c:v>
                </c:pt>
                <c:pt idx="750">
                  <c:v>21</c:v>
                </c:pt>
                <c:pt idx="751">
                  <c:v>20</c:v>
                </c:pt>
                <c:pt idx="752">
                  <c:v>20</c:v>
                </c:pt>
                <c:pt idx="753">
                  <c:v>24</c:v>
                </c:pt>
                <c:pt idx="754">
                  <c:v>25</c:v>
                </c:pt>
                <c:pt idx="755">
                  <c:v>18</c:v>
                </c:pt>
                <c:pt idx="756">
                  <c:v>18</c:v>
                </c:pt>
                <c:pt idx="757">
                  <c:v>13</c:v>
                </c:pt>
                <c:pt idx="758">
                  <c:v>13</c:v>
                </c:pt>
                <c:pt idx="759">
                  <c:v>16</c:v>
                </c:pt>
                <c:pt idx="760">
                  <c:v>14</c:v>
                </c:pt>
                <c:pt idx="761">
                  <c:v>14</c:v>
                </c:pt>
                <c:pt idx="762">
                  <c:v>12</c:v>
                </c:pt>
                <c:pt idx="763">
                  <c:v>15</c:v>
                </c:pt>
                <c:pt idx="764">
                  <c:v>16</c:v>
                </c:pt>
                <c:pt idx="765">
                  <c:v>17</c:v>
                </c:pt>
                <c:pt idx="766">
                  <c:v>18</c:v>
                </c:pt>
                <c:pt idx="767">
                  <c:v>20</c:v>
                </c:pt>
                <c:pt idx="768">
                  <c:v>21</c:v>
                </c:pt>
                <c:pt idx="769">
                  <c:v>27</c:v>
                </c:pt>
                <c:pt idx="770">
                  <c:v>23</c:v>
                </c:pt>
                <c:pt idx="771">
                  <c:v>16</c:v>
                </c:pt>
                <c:pt idx="772">
                  <c:v>15</c:v>
                </c:pt>
                <c:pt idx="773">
                  <c:v>17</c:v>
                </c:pt>
                <c:pt idx="774">
                  <c:v>22</c:v>
                </c:pt>
                <c:pt idx="775">
                  <c:v>26</c:v>
                </c:pt>
                <c:pt idx="776">
                  <c:v>26</c:v>
                </c:pt>
                <c:pt idx="777">
                  <c:v>26</c:v>
                </c:pt>
                <c:pt idx="778">
                  <c:v>20</c:v>
                </c:pt>
                <c:pt idx="779">
                  <c:v>19</c:v>
                </c:pt>
                <c:pt idx="780">
                  <c:v>22</c:v>
                </c:pt>
                <c:pt idx="781">
                  <c:v>26</c:v>
                </c:pt>
                <c:pt idx="782">
                  <c:v>25</c:v>
                </c:pt>
                <c:pt idx="783">
                  <c:v>20</c:v>
                </c:pt>
                <c:pt idx="784">
                  <c:v>17</c:v>
                </c:pt>
                <c:pt idx="785">
                  <c:v>17</c:v>
                </c:pt>
                <c:pt idx="786">
                  <c:v>20</c:v>
                </c:pt>
                <c:pt idx="787">
                  <c:v>20</c:v>
                </c:pt>
                <c:pt idx="788">
                  <c:v>20</c:v>
                </c:pt>
                <c:pt idx="789">
                  <c:v>17</c:v>
                </c:pt>
                <c:pt idx="790">
                  <c:v>15</c:v>
                </c:pt>
                <c:pt idx="791">
                  <c:v>14</c:v>
                </c:pt>
                <c:pt idx="792">
                  <c:v>14</c:v>
                </c:pt>
                <c:pt idx="793">
                  <c:v>19</c:v>
                </c:pt>
                <c:pt idx="794">
                  <c:v>17</c:v>
                </c:pt>
                <c:pt idx="795">
                  <c:v>16</c:v>
                </c:pt>
                <c:pt idx="796">
                  <c:v>17</c:v>
                </c:pt>
                <c:pt idx="797">
                  <c:v>16</c:v>
                </c:pt>
                <c:pt idx="798">
                  <c:v>15</c:v>
                </c:pt>
                <c:pt idx="799">
                  <c:v>20</c:v>
                </c:pt>
                <c:pt idx="800">
                  <c:v>16</c:v>
                </c:pt>
                <c:pt idx="801">
                  <c:v>13</c:v>
                </c:pt>
                <c:pt idx="802">
                  <c:v>13</c:v>
                </c:pt>
                <c:pt idx="803">
                  <c:v>19</c:v>
                </c:pt>
                <c:pt idx="804">
                  <c:v>21</c:v>
                </c:pt>
                <c:pt idx="805">
                  <c:v>24</c:v>
                </c:pt>
                <c:pt idx="806">
                  <c:v>23</c:v>
                </c:pt>
                <c:pt idx="807">
                  <c:v>25</c:v>
                </c:pt>
                <c:pt idx="808">
                  <c:v>25</c:v>
                </c:pt>
                <c:pt idx="809">
                  <c:v>23</c:v>
                </c:pt>
                <c:pt idx="810">
                  <c:v>24</c:v>
                </c:pt>
                <c:pt idx="811">
                  <c:v>22</c:v>
                </c:pt>
                <c:pt idx="812">
                  <c:v>22</c:v>
                </c:pt>
                <c:pt idx="813">
                  <c:v>18</c:v>
                </c:pt>
                <c:pt idx="814">
                  <c:v>24</c:v>
                </c:pt>
                <c:pt idx="815">
                  <c:v>26</c:v>
                </c:pt>
                <c:pt idx="816">
                  <c:v>23</c:v>
                </c:pt>
                <c:pt idx="817">
                  <c:v>26</c:v>
                </c:pt>
                <c:pt idx="818">
                  <c:v>27</c:v>
                </c:pt>
                <c:pt idx="819">
                  <c:v>21</c:v>
                </c:pt>
                <c:pt idx="820">
                  <c:v>20</c:v>
                </c:pt>
                <c:pt idx="821">
                  <c:v>21</c:v>
                </c:pt>
                <c:pt idx="822">
                  <c:v>21</c:v>
                </c:pt>
                <c:pt idx="823">
                  <c:v>19</c:v>
                </c:pt>
                <c:pt idx="824">
                  <c:v>19</c:v>
                </c:pt>
                <c:pt idx="825">
                  <c:v>25</c:v>
                </c:pt>
                <c:pt idx="826">
                  <c:v>17</c:v>
                </c:pt>
                <c:pt idx="827">
                  <c:v>14</c:v>
                </c:pt>
                <c:pt idx="828">
                  <c:v>12</c:v>
                </c:pt>
                <c:pt idx="829">
                  <c:v>15</c:v>
                </c:pt>
                <c:pt idx="830">
                  <c:v>18</c:v>
                </c:pt>
                <c:pt idx="831">
                  <c:v>25</c:v>
                </c:pt>
                <c:pt idx="832">
                  <c:v>26</c:v>
                </c:pt>
                <c:pt idx="833">
                  <c:v>23</c:v>
                </c:pt>
                <c:pt idx="834">
                  <c:v>23</c:v>
                </c:pt>
                <c:pt idx="835">
                  <c:v>18</c:v>
                </c:pt>
                <c:pt idx="836">
                  <c:v>13</c:v>
                </c:pt>
                <c:pt idx="837">
                  <c:v>15</c:v>
                </c:pt>
                <c:pt idx="838">
                  <c:v>13</c:v>
                </c:pt>
                <c:pt idx="839">
                  <c:v>20</c:v>
                </c:pt>
                <c:pt idx="840">
                  <c:v>23</c:v>
                </c:pt>
                <c:pt idx="841">
                  <c:v>21</c:v>
                </c:pt>
                <c:pt idx="842">
                  <c:v>24</c:v>
                </c:pt>
                <c:pt idx="843">
                  <c:v>23</c:v>
                </c:pt>
                <c:pt idx="844">
                  <c:v>21</c:v>
                </c:pt>
                <c:pt idx="845">
                  <c:v>20</c:v>
                </c:pt>
                <c:pt idx="846">
                  <c:v>27</c:v>
                </c:pt>
                <c:pt idx="847">
                  <c:v>25</c:v>
                </c:pt>
                <c:pt idx="848">
                  <c:v>25</c:v>
                </c:pt>
                <c:pt idx="849">
                  <c:v>22</c:v>
                </c:pt>
                <c:pt idx="850">
                  <c:v>22</c:v>
                </c:pt>
                <c:pt idx="851">
                  <c:v>22</c:v>
                </c:pt>
                <c:pt idx="852">
                  <c:v>17</c:v>
                </c:pt>
                <c:pt idx="853">
                  <c:v>17</c:v>
                </c:pt>
                <c:pt idx="854">
                  <c:v>17</c:v>
                </c:pt>
                <c:pt idx="855">
                  <c:v>21</c:v>
                </c:pt>
                <c:pt idx="856">
                  <c:v>25</c:v>
                </c:pt>
                <c:pt idx="857">
                  <c:v>24</c:v>
                </c:pt>
                <c:pt idx="858">
                  <c:v>24</c:v>
                </c:pt>
                <c:pt idx="859">
                  <c:v>24</c:v>
                </c:pt>
                <c:pt idx="860">
                  <c:v>18</c:v>
                </c:pt>
                <c:pt idx="861">
                  <c:v>18</c:v>
                </c:pt>
                <c:pt idx="862">
                  <c:v>18</c:v>
                </c:pt>
                <c:pt idx="863">
                  <c:v>19</c:v>
                </c:pt>
                <c:pt idx="864">
                  <c:v>16</c:v>
                </c:pt>
                <c:pt idx="865">
                  <c:v>15</c:v>
                </c:pt>
                <c:pt idx="866">
                  <c:v>13</c:v>
                </c:pt>
                <c:pt idx="867">
                  <c:v>16</c:v>
                </c:pt>
                <c:pt idx="868">
                  <c:v>16</c:v>
                </c:pt>
                <c:pt idx="869">
                  <c:v>20</c:v>
                </c:pt>
                <c:pt idx="870">
                  <c:v>18</c:v>
                </c:pt>
                <c:pt idx="871">
                  <c:v>16</c:v>
                </c:pt>
                <c:pt idx="872">
                  <c:v>21</c:v>
                </c:pt>
                <c:pt idx="873">
                  <c:v>16</c:v>
                </c:pt>
                <c:pt idx="874">
                  <c:v>10</c:v>
                </c:pt>
                <c:pt idx="875">
                  <c:v>17</c:v>
                </c:pt>
                <c:pt idx="876">
                  <c:v>21</c:v>
                </c:pt>
                <c:pt idx="877">
                  <c:v>20</c:v>
                </c:pt>
                <c:pt idx="878">
                  <c:v>16</c:v>
                </c:pt>
                <c:pt idx="879">
                  <c:v>20</c:v>
                </c:pt>
                <c:pt idx="880">
                  <c:v>18</c:v>
                </c:pt>
                <c:pt idx="881">
                  <c:v>18</c:v>
                </c:pt>
                <c:pt idx="882">
                  <c:v>13</c:v>
                </c:pt>
                <c:pt idx="883">
                  <c:v>18</c:v>
                </c:pt>
                <c:pt idx="884">
                  <c:v>20</c:v>
                </c:pt>
                <c:pt idx="885">
                  <c:v>20</c:v>
                </c:pt>
                <c:pt idx="886">
                  <c:v>21</c:v>
                </c:pt>
                <c:pt idx="887">
                  <c:v>19</c:v>
                </c:pt>
                <c:pt idx="888">
                  <c:v>22</c:v>
                </c:pt>
                <c:pt idx="889">
                  <c:v>23</c:v>
                </c:pt>
                <c:pt idx="890">
                  <c:v>19</c:v>
                </c:pt>
                <c:pt idx="891">
                  <c:v>20</c:v>
                </c:pt>
                <c:pt idx="892">
                  <c:v>21</c:v>
                </c:pt>
                <c:pt idx="893">
                  <c:v>19</c:v>
                </c:pt>
                <c:pt idx="894">
                  <c:v>18</c:v>
                </c:pt>
                <c:pt idx="895">
                  <c:v>14</c:v>
                </c:pt>
                <c:pt idx="896">
                  <c:v>17</c:v>
                </c:pt>
                <c:pt idx="897">
                  <c:v>15</c:v>
                </c:pt>
                <c:pt idx="898">
                  <c:v>14</c:v>
                </c:pt>
                <c:pt idx="899">
                  <c:v>18</c:v>
                </c:pt>
                <c:pt idx="900">
                  <c:v>12</c:v>
                </c:pt>
                <c:pt idx="901">
                  <c:v>11</c:v>
                </c:pt>
                <c:pt idx="902">
                  <c:v>9</c:v>
                </c:pt>
                <c:pt idx="903">
                  <c:v>12</c:v>
                </c:pt>
                <c:pt idx="904">
                  <c:v>14</c:v>
                </c:pt>
                <c:pt idx="905">
                  <c:v>11</c:v>
                </c:pt>
                <c:pt idx="906">
                  <c:v>13</c:v>
                </c:pt>
                <c:pt idx="907">
                  <c:v>10</c:v>
                </c:pt>
                <c:pt idx="908">
                  <c:v>19</c:v>
                </c:pt>
                <c:pt idx="909">
                  <c:v>17</c:v>
                </c:pt>
                <c:pt idx="910">
                  <c:v>19</c:v>
                </c:pt>
                <c:pt idx="911">
                  <c:v>19</c:v>
                </c:pt>
                <c:pt idx="912">
                  <c:v>23</c:v>
                </c:pt>
                <c:pt idx="913">
                  <c:v>16</c:v>
                </c:pt>
                <c:pt idx="914">
                  <c:v>14</c:v>
                </c:pt>
                <c:pt idx="915">
                  <c:v>17</c:v>
                </c:pt>
                <c:pt idx="916">
                  <c:v>19</c:v>
                </c:pt>
                <c:pt idx="917">
                  <c:v>17</c:v>
                </c:pt>
                <c:pt idx="918">
                  <c:v>17</c:v>
                </c:pt>
                <c:pt idx="919">
                  <c:v>14</c:v>
                </c:pt>
                <c:pt idx="920">
                  <c:v>16</c:v>
                </c:pt>
                <c:pt idx="921">
                  <c:v>24</c:v>
                </c:pt>
                <c:pt idx="922">
                  <c:v>23</c:v>
                </c:pt>
                <c:pt idx="923">
                  <c:v>20</c:v>
                </c:pt>
                <c:pt idx="924">
                  <c:v>16</c:v>
                </c:pt>
                <c:pt idx="925">
                  <c:v>20</c:v>
                </c:pt>
                <c:pt idx="926">
                  <c:v>24</c:v>
                </c:pt>
                <c:pt idx="927">
                  <c:v>27</c:v>
                </c:pt>
                <c:pt idx="928">
                  <c:v>28</c:v>
                </c:pt>
                <c:pt idx="929">
                  <c:v>23</c:v>
                </c:pt>
                <c:pt idx="930">
                  <c:v>26</c:v>
                </c:pt>
                <c:pt idx="931">
                  <c:v>20</c:v>
                </c:pt>
                <c:pt idx="932">
                  <c:v>24</c:v>
                </c:pt>
                <c:pt idx="933">
                  <c:v>18</c:v>
                </c:pt>
                <c:pt idx="934">
                  <c:v>15</c:v>
                </c:pt>
                <c:pt idx="935">
                  <c:v>16</c:v>
                </c:pt>
                <c:pt idx="936">
                  <c:v>16</c:v>
                </c:pt>
                <c:pt idx="937">
                  <c:v>16</c:v>
                </c:pt>
                <c:pt idx="938">
                  <c:v>18</c:v>
                </c:pt>
                <c:pt idx="939">
                  <c:v>12</c:v>
                </c:pt>
                <c:pt idx="940">
                  <c:v>14</c:v>
                </c:pt>
                <c:pt idx="941">
                  <c:v>21</c:v>
                </c:pt>
                <c:pt idx="942">
                  <c:v>18</c:v>
                </c:pt>
                <c:pt idx="943">
                  <c:v>20</c:v>
                </c:pt>
                <c:pt idx="944">
                  <c:v>18</c:v>
                </c:pt>
                <c:pt idx="945">
                  <c:v>25</c:v>
                </c:pt>
                <c:pt idx="946">
                  <c:v>22</c:v>
                </c:pt>
                <c:pt idx="947">
                  <c:v>23</c:v>
                </c:pt>
                <c:pt idx="948">
                  <c:v>23</c:v>
                </c:pt>
                <c:pt idx="949">
                  <c:v>20</c:v>
                </c:pt>
                <c:pt idx="950">
                  <c:v>17</c:v>
                </c:pt>
                <c:pt idx="951">
                  <c:v>20</c:v>
                </c:pt>
                <c:pt idx="952">
                  <c:v>25</c:v>
                </c:pt>
                <c:pt idx="953">
                  <c:v>25</c:v>
                </c:pt>
                <c:pt idx="954">
                  <c:v>16</c:v>
                </c:pt>
                <c:pt idx="955">
                  <c:v>18</c:v>
                </c:pt>
                <c:pt idx="956">
                  <c:v>25</c:v>
                </c:pt>
                <c:pt idx="957">
                  <c:v>20</c:v>
                </c:pt>
                <c:pt idx="958">
                  <c:v>23</c:v>
                </c:pt>
                <c:pt idx="959">
                  <c:v>19</c:v>
                </c:pt>
                <c:pt idx="960">
                  <c:v>17</c:v>
                </c:pt>
                <c:pt idx="961">
                  <c:v>22</c:v>
                </c:pt>
                <c:pt idx="962">
                  <c:v>20</c:v>
                </c:pt>
                <c:pt idx="963">
                  <c:v>14</c:v>
                </c:pt>
                <c:pt idx="964">
                  <c:v>18</c:v>
                </c:pt>
                <c:pt idx="965">
                  <c:v>19</c:v>
                </c:pt>
                <c:pt idx="966">
                  <c:v>20</c:v>
                </c:pt>
                <c:pt idx="967">
                  <c:v>22</c:v>
                </c:pt>
                <c:pt idx="968">
                  <c:v>20</c:v>
                </c:pt>
                <c:pt idx="969">
                  <c:v>18</c:v>
                </c:pt>
                <c:pt idx="970">
                  <c:v>18</c:v>
                </c:pt>
                <c:pt idx="971">
                  <c:v>16</c:v>
                </c:pt>
                <c:pt idx="972">
                  <c:v>25</c:v>
                </c:pt>
                <c:pt idx="973">
                  <c:v>28</c:v>
                </c:pt>
                <c:pt idx="974">
                  <c:v>28</c:v>
                </c:pt>
                <c:pt idx="975">
                  <c:v>22</c:v>
                </c:pt>
                <c:pt idx="976">
                  <c:v>19</c:v>
                </c:pt>
                <c:pt idx="977">
                  <c:v>19</c:v>
                </c:pt>
                <c:pt idx="978">
                  <c:v>22</c:v>
                </c:pt>
                <c:pt idx="979">
                  <c:v>23</c:v>
                </c:pt>
                <c:pt idx="980">
                  <c:v>21</c:v>
                </c:pt>
                <c:pt idx="981">
                  <c:v>23</c:v>
                </c:pt>
                <c:pt idx="982">
                  <c:v>22</c:v>
                </c:pt>
                <c:pt idx="983">
                  <c:v>21</c:v>
                </c:pt>
                <c:pt idx="984">
                  <c:v>27</c:v>
                </c:pt>
                <c:pt idx="985">
                  <c:v>22</c:v>
                </c:pt>
                <c:pt idx="986">
                  <c:v>27</c:v>
                </c:pt>
                <c:pt idx="987">
                  <c:v>19</c:v>
                </c:pt>
                <c:pt idx="988">
                  <c:v>17</c:v>
                </c:pt>
                <c:pt idx="989">
                  <c:v>18</c:v>
                </c:pt>
                <c:pt idx="990">
                  <c:v>18</c:v>
                </c:pt>
                <c:pt idx="991">
                  <c:v>21</c:v>
                </c:pt>
                <c:pt idx="992">
                  <c:v>20</c:v>
                </c:pt>
                <c:pt idx="993">
                  <c:v>23</c:v>
                </c:pt>
                <c:pt idx="994">
                  <c:v>24</c:v>
                </c:pt>
                <c:pt idx="995">
                  <c:v>21</c:v>
                </c:pt>
                <c:pt idx="996">
                  <c:v>19</c:v>
                </c:pt>
                <c:pt idx="997">
                  <c:v>18</c:v>
                </c:pt>
                <c:pt idx="998">
                  <c:v>15</c:v>
                </c:pt>
                <c:pt idx="999">
                  <c:v>16</c:v>
                </c:pt>
                <c:pt idx="1000">
                  <c:v>20</c:v>
                </c:pt>
              </c:numCache>
            </c:numRef>
          </c:val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High</c:v>
                </c:pt>
              </c:strCache>
            </c:strRef>
          </c:tx>
          <c:spPr>
            <a:ln w="12700">
              <a:solidFill>
                <a:srgbClr val="00B050"/>
              </a:solidFill>
            </a:ln>
          </c:spPr>
          <c:marker>
            <c:symbol val="none"/>
          </c:marker>
          <c:cat>
            <c:strRef>
              <c:f>Sheet1!$A$3:$A$1003</c:f>
              <c:strCach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</c:strCache>
            </c:strRef>
          </c:cat>
          <c:val>
            <c:numRef>
              <c:f>Sheet1!$D$3:$D$1003</c:f>
              <c:numCache>
                <c:formatCode>General</c:formatCode>
                <c:ptCount val="1001"/>
                <c:pt idx="0">
                  <c:v>0</c:v>
                </c:pt>
                <c:pt idx="1">
                  <c:v>22</c:v>
                </c:pt>
                <c:pt idx="2">
                  <c:v>14</c:v>
                </c:pt>
                <c:pt idx="3">
                  <c:v>10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9</c:v>
                </c:pt>
                <c:pt idx="8">
                  <c:v>8</c:v>
                </c:pt>
                <c:pt idx="9">
                  <c:v>5</c:v>
                </c:pt>
                <c:pt idx="10">
                  <c:v>10</c:v>
                </c:pt>
                <c:pt idx="11">
                  <c:v>10</c:v>
                </c:pt>
                <c:pt idx="12">
                  <c:v>8</c:v>
                </c:pt>
                <c:pt idx="13">
                  <c:v>7</c:v>
                </c:pt>
                <c:pt idx="14">
                  <c:v>4</c:v>
                </c:pt>
                <c:pt idx="15">
                  <c:v>4</c:v>
                </c:pt>
                <c:pt idx="16">
                  <c:v>5</c:v>
                </c:pt>
                <c:pt idx="17">
                  <c:v>8</c:v>
                </c:pt>
                <c:pt idx="18">
                  <c:v>9</c:v>
                </c:pt>
                <c:pt idx="19">
                  <c:v>6</c:v>
                </c:pt>
                <c:pt idx="20">
                  <c:v>7</c:v>
                </c:pt>
                <c:pt idx="21">
                  <c:v>7</c:v>
                </c:pt>
                <c:pt idx="22">
                  <c:v>5</c:v>
                </c:pt>
                <c:pt idx="23">
                  <c:v>5</c:v>
                </c:pt>
                <c:pt idx="24">
                  <c:v>3</c:v>
                </c:pt>
                <c:pt idx="25">
                  <c:v>5</c:v>
                </c:pt>
                <c:pt idx="26">
                  <c:v>7</c:v>
                </c:pt>
                <c:pt idx="27">
                  <c:v>8</c:v>
                </c:pt>
                <c:pt idx="28">
                  <c:v>5</c:v>
                </c:pt>
                <c:pt idx="29">
                  <c:v>3</c:v>
                </c:pt>
                <c:pt idx="30">
                  <c:v>2</c:v>
                </c:pt>
                <c:pt idx="31">
                  <c:v>3</c:v>
                </c:pt>
                <c:pt idx="32">
                  <c:v>2</c:v>
                </c:pt>
                <c:pt idx="33">
                  <c:v>2</c:v>
                </c:pt>
                <c:pt idx="34">
                  <c:v>3</c:v>
                </c:pt>
                <c:pt idx="35">
                  <c:v>4</c:v>
                </c:pt>
                <c:pt idx="36">
                  <c:v>6</c:v>
                </c:pt>
                <c:pt idx="37">
                  <c:v>9</c:v>
                </c:pt>
                <c:pt idx="38">
                  <c:v>6</c:v>
                </c:pt>
                <c:pt idx="39">
                  <c:v>8</c:v>
                </c:pt>
                <c:pt idx="40">
                  <c:v>11</c:v>
                </c:pt>
                <c:pt idx="41">
                  <c:v>10</c:v>
                </c:pt>
                <c:pt idx="42">
                  <c:v>4</c:v>
                </c:pt>
                <c:pt idx="43">
                  <c:v>4</c:v>
                </c:pt>
                <c:pt idx="44">
                  <c:v>5</c:v>
                </c:pt>
                <c:pt idx="45">
                  <c:v>1</c:v>
                </c:pt>
                <c:pt idx="46">
                  <c:v>7</c:v>
                </c:pt>
                <c:pt idx="47">
                  <c:v>9</c:v>
                </c:pt>
                <c:pt idx="48">
                  <c:v>10</c:v>
                </c:pt>
                <c:pt idx="49">
                  <c:v>6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7</c:v>
                </c:pt>
                <c:pt idx="54">
                  <c:v>7</c:v>
                </c:pt>
                <c:pt idx="55">
                  <c:v>10</c:v>
                </c:pt>
                <c:pt idx="56">
                  <c:v>9</c:v>
                </c:pt>
                <c:pt idx="57">
                  <c:v>3</c:v>
                </c:pt>
                <c:pt idx="58">
                  <c:v>9</c:v>
                </c:pt>
                <c:pt idx="59">
                  <c:v>6</c:v>
                </c:pt>
                <c:pt idx="60">
                  <c:v>6</c:v>
                </c:pt>
                <c:pt idx="61">
                  <c:v>7</c:v>
                </c:pt>
                <c:pt idx="62">
                  <c:v>8</c:v>
                </c:pt>
                <c:pt idx="63">
                  <c:v>6</c:v>
                </c:pt>
                <c:pt idx="64">
                  <c:v>7</c:v>
                </c:pt>
                <c:pt idx="65">
                  <c:v>7</c:v>
                </c:pt>
                <c:pt idx="66">
                  <c:v>4</c:v>
                </c:pt>
                <c:pt idx="67">
                  <c:v>5</c:v>
                </c:pt>
                <c:pt idx="68">
                  <c:v>4</c:v>
                </c:pt>
                <c:pt idx="69">
                  <c:v>5</c:v>
                </c:pt>
                <c:pt idx="70">
                  <c:v>8</c:v>
                </c:pt>
                <c:pt idx="71">
                  <c:v>7</c:v>
                </c:pt>
                <c:pt idx="72">
                  <c:v>5</c:v>
                </c:pt>
                <c:pt idx="73">
                  <c:v>5</c:v>
                </c:pt>
                <c:pt idx="74">
                  <c:v>8</c:v>
                </c:pt>
                <c:pt idx="75">
                  <c:v>8</c:v>
                </c:pt>
                <c:pt idx="76">
                  <c:v>8</c:v>
                </c:pt>
                <c:pt idx="77">
                  <c:v>6</c:v>
                </c:pt>
                <c:pt idx="78">
                  <c:v>4</c:v>
                </c:pt>
                <c:pt idx="79">
                  <c:v>5</c:v>
                </c:pt>
                <c:pt idx="80">
                  <c:v>4</c:v>
                </c:pt>
                <c:pt idx="81">
                  <c:v>6</c:v>
                </c:pt>
                <c:pt idx="82">
                  <c:v>8</c:v>
                </c:pt>
                <c:pt idx="83">
                  <c:v>9</c:v>
                </c:pt>
                <c:pt idx="84">
                  <c:v>7</c:v>
                </c:pt>
                <c:pt idx="85">
                  <c:v>9</c:v>
                </c:pt>
                <c:pt idx="86">
                  <c:v>8</c:v>
                </c:pt>
                <c:pt idx="87">
                  <c:v>4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7</c:v>
                </c:pt>
                <c:pt idx="92">
                  <c:v>5</c:v>
                </c:pt>
                <c:pt idx="93">
                  <c:v>2</c:v>
                </c:pt>
                <c:pt idx="94">
                  <c:v>3</c:v>
                </c:pt>
                <c:pt idx="95">
                  <c:v>2</c:v>
                </c:pt>
                <c:pt idx="96">
                  <c:v>2</c:v>
                </c:pt>
                <c:pt idx="97">
                  <c:v>1</c:v>
                </c:pt>
                <c:pt idx="98">
                  <c:v>4</c:v>
                </c:pt>
                <c:pt idx="99">
                  <c:v>5</c:v>
                </c:pt>
                <c:pt idx="100">
                  <c:v>4</c:v>
                </c:pt>
                <c:pt idx="101">
                  <c:v>5</c:v>
                </c:pt>
                <c:pt idx="102">
                  <c:v>3</c:v>
                </c:pt>
                <c:pt idx="103">
                  <c:v>8</c:v>
                </c:pt>
                <c:pt idx="104">
                  <c:v>8</c:v>
                </c:pt>
                <c:pt idx="105">
                  <c:v>8</c:v>
                </c:pt>
                <c:pt idx="106">
                  <c:v>7</c:v>
                </c:pt>
                <c:pt idx="107">
                  <c:v>8</c:v>
                </c:pt>
                <c:pt idx="108">
                  <c:v>7</c:v>
                </c:pt>
                <c:pt idx="109">
                  <c:v>7</c:v>
                </c:pt>
                <c:pt idx="110">
                  <c:v>7</c:v>
                </c:pt>
                <c:pt idx="111">
                  <c:v>5</c:v>
                </c:pt>
                <c:pt idx="112">
                  <c:v>5</c:v>
                </c:pt>
                <c:pt idx="113">
                  <c:v>8</c:v>
                </c:pt>
                <c:pt idx="114">
                  <c:v>7</c:v>
                </c:pt>
                <c:pt idx="115">
                  <c:v>4</c:v>
                </c:pt>
                <c:pt idx="116">
                  <c:v>3</c:v>
                </c:pt>
                <c:pt idx="117">
                  <c:v>5</c:v>
                </c:pt>
                <c:pt idx="118">
                  <c:v>6</c:v>
                </c:pt>
                <c:pt idx="119">
                  <c:v>4</c:v>
                </c:pt>
                <c:pt idx="120">
                  <c:v>7</c:v>
                </c:pt>
                <c:pt idx="121">
                  <c:v>9</c:v>
                </c:pt>
                <c:pt idx="122">
                  <c:v>8</c:v>
                </c:pt>
                <c:pt idx="123">
                  <c:v>1</c:v>
                </c:pt>
                <c:pt idx="124">
                  <c:v>4</c:v>
                </c:pt>
                <c:pt idx="125">
                  <c:v>7</c:v>
                </c:pt>
                <c:pt idx="126">
                  <c:v>10</c:v>
                </c:pt>
                <c:pt idx="127">
                  <c:v>8</c:v>
                </c:pt>
                <c:pt idx="128">
                  <c:v>7</c:v>
                </c:pt>
                <c:pt idx="129">
                  <c:v>8</c:v>
                </c:pt>
                <c:pt idx="130">
                  <c:v>7</c:v>
                </c:pt>
                <c:pt idx="131">
                  <c:v>9</c:v>
                </c:pt>
                <c:pt idx="132">
                  <c:v>8</c:v>
                </c:pt>
                <c:pt idx="133">
                  <c:v>8</c:v>
                </c:pt>
                <c:pt idx="134">
                  <c:v>1</c:v>
                </c:pt>
                <c:pt idx="135">
                  <c:v>4</c:v>
                </c:pt>
                <c:pt idx="136">
                  <c:v>5</c:v>
                </c:pt>
                <c:pt idx="137">
                  <c:v>5</c:v>
                </c:pt>
                <c:pt idx="138">
                  <c:v>5</c:v>
                </c:pt>
                <c:pt idx="139">
                  <c:v>6</c:v>
                </c:pt>
                <c:pt idx="140">
                  <c:v>6</c:v>
                </c:pt>
                <c:pt idx="141">
                  <c:v>8</c:v>
                </c:pt>
                <c:pt idx="142">
                  <c:v>10</c:v>
                </c:pt>
                <c:pt idx="143">
                  <c:v>10</c:v>
                </c:pt>
                <c:pt idx="144">
                  <c:v>7</c:v>
                </c:pt>
                <c:pt idx="145">
                  <c:v>7</c:v>
                </c:pt>
                <c:pt idx="146">
                  <c:v>5</c:v>
                </c:pt>
                <c:pt idx="147">
                  <c:v>5</c:v>
                </c:pt>
                <c:pt idx="148">
                  <c:v>6</c:v>
                </c:pt>
                <c:pt idx="149">
                  <c:v>3</c:v>
                </c:pt>
                <c:pt idx="150">
                  <c:v>3</c:v>
                </c:pt>
                <c:pt idx="151">
                  <c:v>3</c:v>
                </c:pt>
                <c:pt idx="152">
                  <c:v>8</c:v>
                </c:pt>
                <c:pt idx="153">
                  <c:v>7</c:v>
                </c:pt>
                <c:pt idx="154">
                  <c:v>5</c:v>
                </c:pt>
                <c:pt idx="155">
                  <c:v>5</c:v>
                </c:pt>
                <c:pt idx="156">
                  <c:v>11</c:v>
                </c:pt>
                <c:pt idx="157">
                  <c:v>4</c:v>
                </c:pt>
                <c:pt idx="158">
                  <c:v>3</c:v>
                </c:pt>
                <c:pt idx="159">
                  <c:v>1</c:v>
                </c:pt>
                <c:pt idx="160">
                  <c:v>5</c:v>
                </c:pt>
                <c:pt idx="161">
                  <c:v>4</c:v>
                </c:pt>
                <c:pt idx="162">
                  <c:v>4</c:v>
                </c:pt>
                <c:pt idx="163">
                  <c:v>6</c:v>
                </c:pt>
                <c:pt idx="164">
                  <c:v>6</c:v>
                </c:pt>
                <c:pt idx="165">
                  <c:v>2</c:v>
                </c:pt>
                <c:pt idx="166">
                  <c:v>2</c:v>
                </c:pt>
                <c:pt idx="167">
                  <c:v>3</c:v>
                </c:pt>
                <c:pt idx="168">
                  <c:v>3</c:v>
                </c:pt>
                <c:pt idx="169">
                  <c:v>3</c:v>
                </c:pt>
                <c:pt idx="170">
                  <c:v>2</c:v>
                </c:pt>
                <c:pt idx="171">
                  <c:v>3</c:v>
                </c:pt>
                <c:pt idx="172">
                  <c:v>6</c:v>
                </c:pt>
                <c:pt idx="173">
                  <c:v>5</c:v>
                </c:pt>
                <c:pt idx="174">
                  <c:v>7</c:v>
                </c:pt>
                <c:pt idx="175">
                  <c:v>6</c:v>
                </c:pt>
                <c:pt idx="176">
                  <c:v>8</c:v>
                </c:pt>
                <c:pt idx="177">
                  <c:v>5</c:v>
                </c:pt>
                <c:pt idx="178">
                  <c:v>2</c:v>
                </c:pt>
                <c:pt idx="179">
                  <c:v>3</c:v>
                </c:pt>
                <c:pt idx="180">
                  <c:v>3</c:v>
                </c:pt>
                <c:pt idx="181">
                  <c:v>3</c:v>
                </c:pt>
                <c:pt idx="182">
                  <c:v>11</c:v>
                </c:pt>
                <c:pt idx="183">
                  <c:v>7</c:v>
                </c:pt>
                <c:pt idx="184">
                  <c:v>11</c:v>
                </c:pt>
                <c:pt idx="185">
                  <c:v>7</c:v>
                </c:pt>
                <c:pt idx="186">
                  <c:v>6</c:v>
                </c:pt>
                <c:pt idx="187">
                  <c:v>7</c:v>
                </c:pt>
                <c:pt idx="188">
                  <c:v>7</c:v>
                </c:pt>
                <c:pt idx="189">
                  <c:v>4</c:v>
                </c:pt>
                <c:pt idx="190">
                  <c:v>4</c:v>
                </c:pt>
                <c:pt idx="191">
                  <c:v>4</c:v>
                </c:pt>
                <c:pt idx="192">
                  <c:v>3</c:v>
                </c:pt>
                <c:pt idx="193">
                  <c:v>3</c:v>
                </c:pt>
                <c:pt idx="194">
                  <c:v>2</c:v>
                </c:pt>
                <c:pt idx="195">
                  <c:v>1</c:v>
                </c:pt>
                <c:pt idx="196">
                  <c:v>3</c:v>
                </c:pt>
                <c:pt idx="197">
                  <c:v>5</c:v>
                </c:pt>
                <c:pt idx="198">
                  <c:v>7</c:v>
                </c:pt>
                <c:pt idx="199">
                  <c:v>8</c:v>
                </c:pt>
                <c:pt idx="200">
                  <c:v>6</c:v>
                </c:pt>
                <c:pt idx="201">
                  <c:v>6</c:v>
                </c:pt>
                <c:pt idx="202">
                  <c:v>6</c:v>
                </c:pt>
                <c:pt idx="203">
                  <c:v>3</c:v>
                </c:pt>
                <c:pt idx="204">
                  <c:v>5</c:v>
                </c:pt>
                <c:pt idx="205">
                  <c:v>7</c:v>
                </c:pt>
                <c:pt idx="206">
                  <c:v>4</c:v>
                </c:pt>
                <c:pt idx="207">
                  <c:v>5</c:v>
                </c:pt>
                <c:pt idx="208">
                  <c:v>3</c:v>
                </c:pt>
                <c:pt idx="209">
                  <c:v>4</c:v>
                </c:pt>
                <c:pt idx="210">
                  <c:v>4</c:v>
                </c:pt>
                <c:pt idx="211">
                  <c:v>8</c:v>
                </c:pt>
                <c:pt idx="212">
                  <c:v>4</c:v>
                </c:pt>
                <c:pt idx="213">
                  <c:v>3</c:v>
                </c:pt>
                <c:pt idx="214">
                  <c:v>5</c:v>
                </c:pt>
                <c:pt idx="215">
                  <c:v>2</c:v>
                </c:pt>
                <c:pt idx="216">
                  <c:v>2</c:v>
                </c:pt>
                <c:pt idx="217">
                  <c:v>3</c:v>
                </c:pt>
                <c:pt idx="218">
                  <c:v>2</c:v>
                </c:pt>
                <c:pt idx="219">
                  <c:v>3</c:v>
                </c:pt>
                <c:pt idx="220">
                  <c:v>4</c:v>
                </c:pt>
                <c:pt idx="221">
                  <c:v>7</c:v>
                </c:pt>
                <c:pt idx="222">
                  <c:v>5</c:v>
                </c:pt>
                <c:pt idx="223">
                  <c:v>5</c:v>
                </c:pt>
                <c:pt idx="224">
                  <c:v>5</c:v>
                </c:pt>
                <c:pt idx="225">
                  <c:v>6</c:v>
                </c:pt>
                <c:pt idx="226">
                  <c:v>6</c:v>
                </c:pt>
                <c:pt idx="227">
                  <c:v>6</c:v>
                </c:pt>
                <c:pt idx="228">
                  <c:v>8</c:v>
                </c:pt>
                <c:pt idx="229">
                  <c:v>8</c:v>
                </c:pt>
                <c:pt idx="230">
                  <c:v>9</c:v>
                </c:pt>
                <c:pt idx="231">
                  <c:v>9</c:v>
                </c:pt>
                <c:pt idx="232">
                  <c:v>11</c:v>
                </c:pt>
                <c:pt idx="233">
                  <c:v>7</c:v>
                </c:pt>
                <c:pt idx="234">
                  <c:v>5</c:v>
                </c:pt>
                <c:pt idx="235">
                  <c:v>5</c:v>
                </c:pt>
                <c:pt idx="236">
                  <c:v>6</c:v>
                </c:pt>
                <c:pt idx="237">
                  <c:v>7</c:v>
                </c:pt>
                <c:pt idx="238">
                  <c:v>7</c:v>
                </c:pt>
                <c:pt idx="239">
                  <c:v>7</c:v>
                </c:pt>
                <c:pt idx="240">
                  <c:v>8</c:v>
                </c:pt>
                <c:pt idx="241">
                  <c:v>7</c:v>
                </c:pt>
                <c:pt idx="242">
                  <c:v>2</c:v>
                </c:pt>
                <c:pt idx="243">
                  <c:v>5</c:v>
                </c:pt>
                <c:pt idx="244">
                  <c:v>8</c:v>
                </c:pt>
                <c:pt idx="245">
                  <c:v>9</c:v>
                </c:pt>
                <c:pt idx="246">
                  <c:v>9</c:v>
                </c:pt>
                <c:pt idx="247">
                  <c:v>9</c:v>
                </c:pt>
                <c:pt idx="248">
                  <c:v>6</c:v>
                </c:pt>
                <c:pt idx="249">
                  <c:v>4</c:v>
                </c:pt>
                <c:pt idx="250">
                  <c:v>6</c:v>
                </c:pt>
                <c:pt idx="251">
                  <c:v>9</c:v>
                </c:pt>
                <c:pt idx="252">
                  <c:v>11</c:v>
                </c:pt>
                <c:pt idx="253">
                  <c:v>8</c:v>
                </c:pt>
                <c:pt idx="254">
                  <c:v>7</c:v>
                </c:pt>
                <c:pt idx="255">
                  <c:v>4</c:v>
                </c:pt>
                <c:pt idx="256">
                  <c:v>2</c:v>
                </c:pt>
                <c:pt idx="257">
                  <c:v>4</c:v>
                </c:pt>
                <c:pt idx="258">
                  <c:v>4</c:v>
                </c:pt>
                <c:pt idx="259">
                  <c:v>6</c:v>
                </c:pt>
                <c:pt idx="260">
                  <c:v>9</c:v>
                </c:pt>
                <c:pt idx="261">
                  <c:v>7</c:v>
                </c:pt>
                <c:pt idx="262">
                  <c:v>6</c:v>
                </c:pt>
                <c:pt idx="263">
                  <c:v>8</c:v>
                </c:pt>
                <c:pt idx="264">
                  <c:v>4</c:v>
                </c:pt>
                <c:pt idx="265">
                  <c:v>2</c:v>
                </c:pt>
                <c:pt idx="266">
                  <c:v>4</c:v>
                </c:pt>
                <c:pt idx="267">
                  <c:v>8</c:v>
                </c:pt>
                <c:pt idx="268">
                  <c:v>6</c:v>
                </c:pt>
                <c:pt idx="269">
                  <c:v>6</c:v>
                </c:pt>
                <c:pt idx="270">
                  <c:v>5</c:v>
                </c:pt>
                <c:pt idx="271">
                  <c:v>7</c:v>
                </c:pt>
                <c:pt idx="272">
                  <c:v>6</c:v>
                </c:pt>
                <c:pt idx="273">
                  <c:v>9</c:v>
                </c:pt>
                <c:pt idx="274">
                  <c:v>4</c:v>
                </c:pt>
                <c:pt idx="275">
                  <c:v>3</c:v>
                </c:pt>
                <c:pt idx="276">
                  <c:v>5</c:v>
                </c:pt>
                <c:pt idx="277">
                  <c:v>6</c:v>
                </c:pt>
                <c:pt idx="278">
                  <c:v>12</c:v>
                </c:pt>
                <c:pt idx="279">
                  <c:v>10</c:v>
                </c:pt>
                <c:pt idx="280">
                  <c:v>8</c:v>
                </c:pt>
                <c:pt idx="281">
                  <c:v>6</c:v>
                </c:pt>
                <c:pt idx="282">
                  <c:v>8</c:v>
                </c:pt>
                <c:pt idx="283">
                  <c:v>8</c:v>
                </c:pt>
                <c:pt idx="284">
                  <c:v>5</c:v>
                </c:pt>
                <c:pt idx="285">
                  <c:v>4</c:v>
                </c:pt>
                <c:pt idx="286">
                  <c:v>7</c:v>
                </c:pt>
                <c:pt idx="287">
                  <c:v>10</c:v>
                </c:pt>
                <c:pt idx="288">
                  <c:v>13</c:v>
                </c:pt>
                <c:pt idx="289">
                  <c:v>6</c:v>
                </c:pt>
                <c:pt idx="290">
                  <c:v>11</c:v>
                </c:pt>
                <c:pt idx="291">
                  <c:v>13</c:v>
                </c:pt>
                <c:pt idx="292">
                  <c:v>6</c:v>
                </c:pt>
                <c:pt idx="293">
                  <c:v>2</c:v>
                </c:pt>
                <c:pt idx="294">
                  <c:v>5</c:v>
                </c:pt>
                <c:pt idx="295">
                  <c:v>7</c:v>
                </c:pt>
                <c:pt idx="296">
                  <c:v>4</c:v>
                </c:pt>
                <c:pt idx="297">
                  <c:v>6</c:v>
                </c:pt>
                <c:pt idx="298">
                  <c:v>6</c:v>
                </c:pt>
                <c:pt idx="299">
                  <c:v>9</c:v>
                </c:pt>
                <c:pt idx="300">
                  <c:v>9</c:v>
                </c:pt>
                <c:pt idx="301">
                  <c:v>8</c:v>
                </c:pt>
                <c:pt idx="302">
                  <c:v>4</c:v>
                </c:pt>
                <c:pt idx="303">
                  <c:v>3</c:v>
                </c:pt>
                <c:pt idx="304">
                  <c:v>2</c:v>
                </c:pt>
                <c:pt idx="305">
                  <c:v>3</c:v>
                </c:pt>
                <c:pt idx="306">
                  <c:v>7</c:v>
                </c:pt>
                <c:pt idx="307">
                  <c:v>7</c:v>
                </c:pt>
                <c:pt idx="308">
                  <c:v>7</c:v>
                </c:pt>
                <c:pt idx="309">
                  <c:v>5</c:v>
                </c:pt>
                <c:pt idx="310">
                  <c:v>6</c:v>
                </c:pt>
                <c:pt idx="311">
                  <c:v>7</c:v>
                </c:pt>
                <c:pt idx="312">
                  <c:v>7</c:v>
                </c:pt>
                <c:pt idx="313">
                  <c:v>10</c:v>
                </c:pt>
                <c:pt idx="314">
                  <c:v>7</c:v>
                </c:pt>
                <c:pt idx="315">
                  <c:v>4</c:v>
                </c:pt>
                <c:pt idx="316">
                  <c:v>7</c:v>
                </c:pt>
                <c:pt idx="317">
                  <c:v>7</c:v>
                </c:pt>
                <c:pt idx="318">
                  <c:v>5</c:v>
                </c:pt>
                <c:pt idx="319">
                  <c:v>5</c:v>
                </c:pt>
                <c:pt idx="320">
                  <c:v>8</c:v>
                </c:pt>
                <c:pt idx="321">
                  <c:v>9</c:v>
                </c:pt>
                <c:pt idx="322">
                  <c:v>10</c:v>
                </c:pt>
                <c:pt idx="323">
                  <c:v>5</c:v>
                </c:pt>
                <c:pt idx="324">
                  <c:v>7</c:v>
                </c:pt>
                <c:pt idx="325">
                  <c:v>5</c:v>
                </c:pt>
                <c:pt idx="326">
                  <c:v>5</c:v>
                </c:pt>
                <c:pt idx="327">
                  <c:v>3</c:v>
                </c:pt>
                <c:pt idx="328">
                  <c:v>4</c:v>
                </c:pt>
                <c:pt idx="329">
                  <c:v>6</c:v>
                </c:pt>
                <c:pt idx="330">
                  <c:v>3</c:v>
                </c:pt>
                <c:pt idx="331">
                  <c:v>4</c:v>
                </c:pt>
                <c:pt idx="332">
                  <c:v>7</c:v>
                </c:pt>
                <c:pt idx="333">
                  <c:v>8</c:v>
                </c:pt>
                <c:pt idx="334">
                  <c:v>7</c:v>
                </c:pt>
                <c:pt idx="335">
                  <c:v>4</c:v>
                </c:pt>
                <c:pt idx="336">
                  <c:v>4</c:v>
                </c:pt>
                <c:pt idx="337">
                  <c:v>4</c:v>
                </c:pt>
                <c:pt idx="338">
                  <c:v>2</c:v>
                </c:pt>
                <c:pt idx="339">
                  <c:v>5</c:v>
                </c:pt>
                <c:pt idx="340">
                  <c:v>7</c:v>
                </c:pt>
                <c:pt idx="341">
                  <c:v>6</c:v>
                </c:pt>
                <c:pt idx="342">
                  <c:v>8</c:v>
                </c:pt>
                <c:pt idx="343">
                  <c:v>5</c:v>
                </c:pt>
                <c:pt idx="344">
                  <c:v>11</c:v>
                </c:pt>
                <c:pt idx="345">
                  <c:v>13</c:v>
                </c:pt>
                <c:pt idx="346">
                  <c:v>7</c:v>
                </c:pt>
                <c:pt idx="347">
                  <c:v>3</c:v>
                </c:pt>
                <c:pt idx="348">
                  <c:v>6</c:v>
                </c:pt>
                <c:pt idx="349">
                  <c:v>9</c:v>
                </c:pt>
                <c:pt idx="350">
                  <c:v>9</c:v>
                </c:pt>
                <c:pt idx="351">
                  <c:v>6</c:v>
                </c:pt>
                <c:pt idx="352">
                  <c:v>5</c:v>
                </c:pt>
                <c:pt idx="353">
                  <c:v>3</c:v>
                </c:pt>
                <c:pt idx="354">
                  <c:v>1</c:v>
                </c:pt>
                <c:pt idx="355">
                  <c:v>3</c:v>
                </c:pt>
                <c:pt idx="356">
                  <c:v>7</c:v>
                </c:pt>
                <c:pt idx="357">
                  <c:v>10</c:v>
                </c:pt>
                <c:pt idx="358">
                  <c:v>9</c:v>
                </c:pt>
                <c:pt idx="359">
                  <c:v>3</c:v>
                </c:pt>
                <c:pt idx="360">
                  <c:v>5</c:v>
                </c:pt>
                <c:pt idx="361">
                  <c:v>7</c:v>
                </c:pt>
                <c:pt idx="362">
                  <c:v>5</c:v>
                </c:pt>
                <c:pt idx="363">
                  <c:v>9</c:v>
                </c:pt>
                <c:pt idx="364">
                  <c:v>8</c:v>
                </c:pt>
                <c:pt idx="365">
                  <c:v>4</c:v>
                </c:pt>
                <c:pt idx="366">
                  <c:v>4</c:v>
                </c:pt>
                <c:pt idx="367">
                  <c:v>2</c:v>
                </c:pt>
                <c:pt idx="368">
                  <c:v>3</c:v>
                </c:pt>
                <c:pt idx="369">
                  <c:v>3</c:v>
                </c:pt>
                <c:pt idx="370">
                  <c:v>5</c:v>
                </c:pt>
                <c:pt idx="371">
                  <c:v>6</c:v>
                </c:pt>
                <c:pt idx="372">
                  <c:v>5</c:v>
                </c:pt>
                <c:pt idx="373">
                  <c:v>5</c:v>
                </c:pt>
                <c:pt idx="374">
                  <c:v>5</c:v>
                </c:pt>
                <c:pt idx="375">
                  <c:v>3</c:v>
                </c:pt>
                <c:pt idx="376">
                  <c:v>6</c:v>
                </c:pt>
                <c:pt idx="377">
                  <c:v>3</c:v>
                </c:pt>
                <c:pt idx="378">
                  <c:v>1</c:v>
                </c:pt>
                <c:pt idx="379">
                  <c:v>1</c:v>
                </c:pt>
                <c:pt idx="380">
                  <c:v>4</c:v>
                </c:pt>
                <c:pt idx="381">
                  <c:v>4</c:v>
                </c:pt>
                <c:pt idx="382">
                  <c:v>8</c:v>
                </c:pt>
                <c:pt idx="383">
                  <c:v>2</c:v>
                </c:pt>
                <c:pt idx="384">
                  <c:v>11</c:v>
                </c:pt>
                <c:pt idx="385">
                  <c:v>8</c:v>
                </c:pt>
                <c:pt idx="386">
                  <c:v>9</c:v>
                </c:pt>
                <c:pt idx="387">
                  <c:v>9</c:v>
                </c:pt>
                <c:pt idx="388">
                  <c:v>9</c:v>
                </c:pt>
                <c:pt idx="389">
                  <c:v>7</c:v>
                </c:pt>
                <c:pt idx="390">
                  <c:v>8</c:v>
                </c:pt>
                <c:pt idx="391">
                  <c:v>6</c:v>
                </c:pt>
                <c:pt idx="392">
                  <c:v>7</c:v>
                </c:pt>
                <c:pt idx="393">
                  <c:v>4</c:v>
                </c:pt>
                <c:pt idx="394">
                  <c:v>5</c:v>
                </c:pt>
                <c:pt idx="395">
                  <c:v>3</c:v>
                </c:pt>
                <c:pt idx="396">
                  <c:v>5</c:v>
                </c:pt>
                <c:pt idx="397">
                  <c:v>4</c:v>
                </c:pt>
                <c:pt idx="398">
                  <c:v>4</c:v>
                </c:pt>
                <c:pt idx="399">
                  <c:v>4</c:v>
                </c:pt>
                <c:pt idx="400">
                  <c:v>4</c:v>
                </c:pt>
                <c:pt idx="401">
                  <c:v>2</c:v>
                </c:pt>
                <c:pt idx="402">
                  <c:v>4</c:v>
                </c:pt>
                <c:pt idx="403">
                  <c:v>6</c:v>
                </c:pt>
                <c:pt idx="404">
                  <c:v>10</c:v>
                </c:pt>
                <c:pt idx="405">
                  <c:v>8</c:v>
                </c:pt>
                <c:pt idx="406">
                  <c:v>7</c:v>
                </c:pt>
                <c:pt idx="407">
                  <c:v>8</c:v>
                </c:pt>
                <c:pt idx="408">
                  <c:v>6</c:v>
                </c:pt>
                <c:pt idx="409">
                  <c:v>4</c:v>
                </c:pt>
                <c:pt idx="410">
                  <c:v>5</c:v>
                </c:pt>
                <c:pt idx="411">
                  <c:v>3</c:v>
                </c:pt>
                <c:pt idx="412">
                  <c:v>4</c:v>
                </c:pt>
                <c:pt idx="413">
                  <c:v>6</c:v>
                </c:pt>
                <c:pt idx="414">
                  <c:v>5</c:v>
                </c:pt>
                <c:pt idx="415">
                  <c:v>2</c:v>
                </c:pt>
                <c:pt idx="416">
                  <c:v>3</c:v>
                </c:pt>
                <c:pt idx="417">
                  <c:v>3</c:v>
                </c:pt>
                <c:pt idx="418">
                  <c:v>3</c:v>
                </c:pt>
                <c:pt idx="419">
                  <c:v>5</c:v>
                </c:pt>
                <c:pt idx="420">
                  <c:v>3</c:v>
                </c:pt>
                <c:pt idx="421">
                  <c:v>5</c:v>
                </c:pt>
                <c:pt idx="422">
                  <c:v>5</c:v>
                </c:pt>
                <c:pt idx="423">
                  <c:v>4</c:v>
                </c:pt>
                <c:pt idx="424">
                  <c:v>4</c:v>
                </c:pt>
                <c:pt idx="425">
                  <c:v>5</c:v>
                </c:pt>
                <c:pt idx="426">
                  <c:v>6</c:v>
                </c:pt>
                <c:pt idx="427">
                  <c:v>5</c:v>
                </c:pt>
                <c:pt idx="428">
                  <c:v>4</c:v>
                </c:pt>
                <c:pt idx="429">
                  <c:v>4</c:v>
                </c:pt>
                <c:pt idx="430">
                  <c:v>1</c:v>
                </c:pt>
                <c:pt idx="431">
                  <c:v>3</c:v>
                </c:pt>
                <c:pt idx="432">
                  <c:v>3</c:v>
                </c:pt>
                <c:pt idx="433">
                  <c:v>5</c:v>
                </c:pt>
                <c:pt idx="434">
                  <c:v>7</c:v>
                </c:pt>
                <c:pt idx="435">
                  <c:v>3</c:v>
                </c:pt>
                <c:pt idx="436">
                  <c:v>6</c:v>
                </c:pt>
                <c:pt idx="437">
                  <c:v>5</c:v>
                </c:pt>
                <c:pt idx="438">
                  <c:v>9</c:v>
                </c:pt>
                <c:pt idx="439">
                  <c:v>8</c:v>
                </c:pt>
                <c:pt idx="440">
                  <c:v>5</c:v>
                </c:pt>
                <c:pt idx="441">
                  <c:v>3</c:v>
                </c:pt>
                <c:pt idx="442">
                  <c:v>2</c:v>
                </c:pt>
                <c:pt idx="443">
                  <c:v>3</c:v>
                </c:pt>
                <c:pt idx="444">
                  <c:v>4</c:v>
                </c:pt>
                <c:pt idx="445">
                  <c:v>4</c:v>
                </c:pt>
                <c:pt idx="446">
                  <c:v>5</c:v>
                </c:pt>
                <c:pt idx="447">
                  <c:v>5</c:v>
                </c:pt>
                <c:pt idx="448">
                  <c:v>5</c:v>
                </c:pt>
                <c:pt idx="449">
                  <c:v>5</c:v>
                </c:pt>
                <c:pt idx="450">
                  <c:v>4</c:v>
                </c:pt>
                <c:pt idx="451">
                  <c:v>7</c:v>
                </c:pt>
                <c:pt idx="452">
                  <c:v>1</c:v>
                </c:pt>
                <c:pt idx="453">
                  <c:v>1</c:v>
                </c:pt>
                <c:pt idx="454">
                  <c:v>2</c:v>
                </c:pt>
                <c:pt idx="455">
                  <c:v>3</c:v>
                </c:pt>
                <c:pt idx="456">
                  <c:v>2</c:v>
                </c:pt>
                <c:pt idx="457">
                  <c:v>2</c:v>
                </c:pt>
                <c:pt idx="458">
                  <c:v>6</c:v>
                </c:pt>
                <c:pt idx="459">
                  <c:v>5</c:v>
                </c:pt>
                <c:pt idx="460">
                  <c:v>9</c:v>
                </c:pt>
                <c:pt idx="461">
                  <c:v>3</c:v>
                </c:pt>
                <c:pt idx="462">
                  <c:v>5</c:v>
                </c:pt>
                <c:pt idx="463">
                  <c:v>5</c:v>
                </c:pt>
                <c:pt idx="464">
                  <c:v>4</c:v>
                </c:pt>
                <c:pt idx="465">
                  <c:v>3</c:v>
                </c:pt>
                <c:pt idx="466">
                  <c:v>1</c:v>
                </c:pt>
                <c:pt idx="467">
                  <c:v>5</c:v>
                </c:pt>
                <c:pt idx="468">
                  <c:v>5</c:v>
                </c:pt>
                <c:pt idx="469">
                  <c:v>6</c:v>
                </c:pt>
                <c:pt idx="470">
                  <c:v>5</c:v>
                </c:pt>
                <c:pt idx="471">
                  <c:v>6</c:v>
                </c:pt>
                <c:pt idx="472">
                  <c:v>6</c:v>
                </c:pt>
                <c:pt idx="473">
                  <c:v>6</c:v>
                </c:pt>
                <c:pt idx="474">
                  <c:v>5</c:v>
                </c:pt>
                <c:pt idx="475">
                  <c:v>5</c:v>
                </c:pt>
                <c:pt idx="476">
                  <c:v>6</c:v>
                </c:pt>
                <c:pt idx="477">
                  <c:v>8</c:v>
                </c:pt>
                <c:pt idx="478">
                  <c:v>8</c:v>
                </c:pt>
                <c:pt idx="479">
                  <c:v>7</c:v>
                </c:pt>
                <c:pt idx="480">
                  <c:v>3</c:v>
                </c:pt>
                <c:pt idx="481">
                  <c:v>5</c:v>
                </c:pt>
                <c:pt idx="482">
                  <c:v>6</c:v>
                </c:pt>
                <c:pt idx="483">
                  <c:v>4</c:v>
                </c:pt>
                <c:pt idx="484">
                  <c:v>3</c:v>
                </c:pt>
                <c:pt idx="485">
                  <c:v>3</c:v>
                </c:pt>
                <c:pt idx="486">
                  <c:v>2</c:v>
                </c:pt>
                <c:pt idx="487">
                  <c:v>6</c:v>
                </c:pt>
                <c:pt idx="488">
                  <c:v>6</c:v>
                </c:pt>
                <c:pt idx="489">
                  <c:v>4</c:v>
                </c:pt>
                <c:pt idx="490">
                  <c:v>5</c:v>
                </c:pt>
                <c:pt idx="491">
                  <c:v>3</c:v>
                </c:pt>
                <c:pt idx="492">
                  <c:v>6</c:v>
                </c:pt>
                <c:pt idx="493">
                  <c:v>9</c:v>
                </c:pt>
                <c:pt idx="494">
                  <c:v>7</c:v>
                </c:pt>
                <c:pt idx="495">
                  <c:v>5</c:v>
                </c:pt>
                <c:pt idx="496">
                  <c:v>9</c:v>
                </c:pt>
                <c:pt idx="497">
                  <c:v>7</c:v>
                </c:pt>
                <c:pt idx="498">
                  <c:v>8</c:v>
                </c:pt>
                <c:pt idx="499">
                  <c:v>8</c:v>
                </c:pt>
                <c:pt idx="500">
                  <c:v>4</c:v>
                </c:pt>
                <c:pt idx="501">
                  <c:v>3</c:v>
                </c:pt>
                <c:pt idx="502">
                  <c:v>3</c:v>
                </c:pt>
                <c:pt idx="503">
                  <c:v>4</c:v>
                </c:pt>
                <c:pt idx="504">
                  <c:v>7</c:v>
                </c:pt>
                <c:pt idx="505">
                  <c:v>7</c:v>
                </c:pt>
                <c:pt idx="506">
                  <c:v>6</c:v>
                </c:pt>
                <c:pt idx="507">
                  <c:v>6</c:v>
                </c:pt>
                <c:pt idx="508">
                  <c:v>7</c:v>
                </c:pt>
                <c:pt idx="509">
                  <c:v>8</c:v>
                </c:pt>
                <c:pt idx="510">
                  <c:v>7</c:v>
                </c:pt>
                <c:pt idx="511">
                  <c:v>8</c:v>
                </c:pt>
                <c:pt idx="512">
                  <c:v>4</c:v>
                </c:pt>
                <c:pt idx="513">
                  <c:v>1</c:v>
                </c:pt>
                <c:pt idx="514">
                  <c:v>1</c:v>
                </c:pt>
                <c:pt idx="515">
                  <c:v>2</c:v>
                </c:pt>
                <c:pt idx="516">
                  <c:v>2</c:v>
                </c:pt>
                <c:pt idx="517">
                  <c:v>11</c:v>
                </c:pt>
                <c:pt idx="518">
                  <c:v>10</c:v>
                </c:pt>
                <c:pt idx="519">
                  <c:v>7</c:v>
                </c:pt>
                <c:pt idx="520">
                  <c:v>3</c:v>
                </c:pt>
                <c:pt idx="521">
                  <c:v>1</c:v>
                </c:pt>
                <c:pt idx="522">
                  <c:v>7</c:v>
                </c:pt>
                <c:pt idx="523">
                  <c:v>7</c:v>
                </c:pt>
                <c:pt idx="524">
                  <c:v>4</c:v>
                </c:pt>
                <c:pt idx="525">
                  <c:v>3</c:v>
                </c:pt>
                <c:pt idx="526">
                  <c:v>3</c:v>
                </c:pt>
                <c:pt idx="527">
                  <c:v>4</c:v>
                </c:pt>
                <c:pt idx="528">
                  <c:v>5</c:v>
                </c:pt>
                <c:pt idx="529">
                  <c:v>3</c:v>
                </c:pt>
                <c:pt idx="530">
                  <c:v>3</c:v>
                </c:pt>
                <c:pt idx="531">
                  <c:v>2</c:v>
                </c:pt>
                <c:pt idx="532">
                  <c:v>3</c:v>
                </c:pt>
                <c:pt idx="533">
                  <c:v>4</c:v>
                </c:pt>
                <c:pt idx="534">
                  <c:v>6</c:v>
                </c:pt>
                <c:pt idx="535">
                  <c:v>4</c:v>
                </c:pt>
                <c:pt idx="536">
                  <c:v>5</c:v>
                </c:pt>
                <c:pt idx="537">
                  <c:v>5</c:v>
                </c:pt>
                <c:pt idx="538">
                  <c:v>6</c:v>
                </c:pt>
                <c:pt idx="539">
                  <c:v>3</c:v>
                </c:pt>
                <c:pt idx="540">
                  <c:v>2</c:v>
                </c:pt>
                <c:pt idx="541">
                  <c:v>5</c:v>
                </c:pt>
                <c:pt idx="542">
                  <c:v>6</c:v>
                </c:pt>
                <c:pt idx="543">
                  <c:v>4</c:v>
                </c:pt>
                <c:pt idx="544">
                  <c:v>4</c:v>
                </c:pt>
                <c:pt idx="545">
                  <c:v>10</c:v>
                </c:pt>
                <c:pt idx="546">
                  <c:v>8</c:v>
                </c:pt>
                <c:pt idx="547">
                  <c:v>3</c:v>
                </c:pt>
                <c:pt idx="548">
                  <c:v>3</c:v>
                </c:pt>
                <c:pt idx="549">
                  <c:v>3</c:v>
                </c:pt>
                <c:pt idx="550">
                  <c:v>6</c:v>
                </c:pt>
                <c:pt idx="551">
                  <c:v>7</c:v>
                </c:pt>
                <c:pt idx="552">
                  <c:v>5</c:v>
                </c:pt>
                <c:pt idx="553">
                  <c:v>8</c:v>
                </c:pt>
                <c:pt idx="554">
                  <c:v>9</c:v>
                </c:pt>
                <c:pt idx="555">
                  <c:v>11</c:v>
                </c:pt>
                <c:pt idx="556">
                  <c:v>8</c:v>
                </c:pt>
                <c:pt idx="557">
                  <c:v>6</c:v>
                </c:pt>
                <c:pt idx="558">
                  <c:v>6</c:v>
                </c:pt>
                <c:pt idx="559">
                  <c:v>7</c:v>
                </c:pt>
                <c:pt idx="560">
                  <c:v>6</c:v>
                </c:pt>
                <c:pt idx="561">
                  <c:v>8</c:v>
                </c:pt>
                <c:pt idx="562">
                  <c:v>8</c:v>
                </c:pt>
                <c:pt idx="563">
                  <c:v>3</c:v>
                </c:pt>
                <c:pt idx="564">
                  <c:v>4</c:v>
                </c:pt>
                <c:pt idx="565">
                  <c:v>3</c:v>
                </c:pt>
                <c:pt idx="566">
                  <c:v>3</c:v>
                </c:pt>
                <c:pt idx="567">
                  <c:v>2</c:v>
                </c:pt>
                <c:pt idx="568">
                  <c:v>4</c:v>
                </c:pt>
                <c:pt idx="569">
                  <c:v>4</c:v>
                </c:pt>
                <c:pt idx="570">
                  <c:v>8</c:v>
                </c:pt>
                <c:pt idx="571">
                  <c:v>6</c:v>
                </c:pt>
                <c:pt idx="572">
                  <c:v>8</c:v>
                </c:pt>
                <c:pt idx="573">
                  <c:v>7</c:v>
                </c:pt>
                <c:pt idx="574">
                  <c:v>5</c:v>
                </c:pt>
                <c:pt idx="575">
                  <c:v>4</c:v>
                </c:pt>
                <c:pt idx="576">
                  <c:v>4</c:v>
                </c:pt>
                <c:pt idx="577">
                  <c:v>2</c:v>
                </c:pt>
                <c:pt idx="578">
                  <c:v>2</c:v>
                </c:pt>
                <c:pt idx="579">
                  <c:v>1</c:v>
                </c:pt>
                <c:pt idx="580">
                  <c:v>4</c:v>
                </c:pt>
                <c:pt idx="581">
                  <c:v>7</c:v>
                </c:pt>
                <c:pt idx="582">
                  <c:v>8</c:v>
                </c:pt>
                <c:pt idx="583">
                  <c:v>8</c:v>
                </c:pt>
                <c:pt idx="584">
                  <c:v>8</c:v>
                </c:pt>
                <c:pt idx="585">
                  <c:v>4</c:v>
                </c:pt>
                <c:pt idx="586">
                  <c:v>6</c:v>
                </c:pt>
                <c:pt idx="587">
                  <c:v>6</c:v>
                </c:pt>
                <c:pt idx="588">
                  <c:v>4</c:v>
                </c:pt>
                <c:pt idx="589">
                  <c:v>7</c:v>
                </c:pt>
                <c:pt idx="590">
                  <c:v>8</c:v>
                </c:pt>
                <c:pt idx="591">
                  <c:v>8</c:v>
                </c:pt>
                <c:pt idx="592">
                  <c:v>8</c:v>
                </c:pt>
                <c:pt idx="593">
                  <c:v>5</c:v>
                </c:pt>
                <c:pt idx="594">
                  <c:v>4</c:v>
                </c:pt>
                <c:pt idx="595">
                  <c:v>6</c:v>
                </c:pt>
                <c:pt idx="596">
                  <c:v>6</c:v>
                </c:pt>
                <c:pt idx="597">
                  <c:v>5</c:v>
                </c:pt>
                <c:pt idx="598">
                  <c:v>4</c:v>
                </c:pt>
                <c:pt idx="599">
                  <c:v>3</c:v>
                </c:pt>
                <c:pt idx="600">
                  <c:v>5</c:v>
                </c:pt>
                <c:pt idx="601">
                  <c:v>5</c:v>
                </c:pt>
                <c:pt idx="602">
                  <c:v>8</c:v>
                </c:pt>
                <c:pt idx="603">
                  <c:v>7</c:v>
                </c:pt>
                <c:pt idx="604">
                  <c:v>5</c:v>
                </c:pt>
                <c:pt idx="605">
                  <c:v>6</c:v>
                </c:pt>
                <c:pt idx="606">
                  <c:v>9</c:v>
                </c:pt>
                <c:pt idx="607">
                  <c:v>6</c:v>
                </c:pt>
                <c:pt idx="608">
                  <c:v>7</c:v>
                </c:pt>
                <c:pt idx="609">
                  <c:v>2</c:v>
                </c:pt>
                <c:pt idx="610">
                  <c:v>2</c:v>
                </c:pt>
                <c:pt idx="611">
                  <c:v>2</c:v>
                </c:pt>
                <c:pt idx="612">
                  <c:v>5</c:v>
                </c:pt>
                <c:pt idx="613">
                  <c:v>9</c:v>
                </c:pt>
                <c:pt idx="614">
                  <c:v>9</c:v>
                </c:pt>
                <c:pt idx="615">
                  <c:v>5</c:v>
                </c:pt>
                <c:pt idx="616">
                  <c:v>5</c:v>
                </c:pt>
                <c:pt idx="617">
                  <c:v>6</c:v>
                </c:pt>
                <c:pt idx="618">
                  <c:v>4</c:v>
                </c:pt>
                <c:pt idx="619">
                  <c:v>10</c:v>
                </c:pt>
                <c:pt idx="620">
                  <c:v>12</c:v>
                </c:pt>
                <c:pt idx="621">
                  <c:v>12</c:v>
                </c:pt>
                <c:pt idx="622">
                  <c:v>10</c:v>
                </c:pt>
                <c:pt idx="623">
                  <c:v>7</c:v>
                </c:pt>
                <c:pt idx="624">
                  <c:v>8</c:v>
                </c:pt>
                <c:pt idx="625">
                  <c:v>8</c:v>
                </c:pt>
                <c:pt idx="626">
                  <c:v>7</c:v>
                </c:pt>
                <c:pt idx="627">
                  <c:v>4</c:v>
                </c:pt>
                <c:pt idx="628">
                  <c:v>7</c:v>
                </c:pt>
                <c:pt idx="629">
                  <c:v>4</c:v>
                </c:pt>
                <c:pt idx="630">
                  <c:v>4</c:v>
                </c:pt>
                <c:pt idx="631">
                  <c:v>4</c:v>
                </c:pt>
                <c:pt idx="632">
                  <c:v>7</c:v>
                </c:pt>
                <c:pt idx="633">
                  <c:v>2</c:v>
                </c:pt>
                <c:pt idx="634">
                  <c:v>7</c:v>
                </c:pt>
                <c:pt idx="635">
                  <c:v>6</c:v>
                </c:pt>
                <c:pt idx="636">
                  <c:v>6</c:v>
                </c:pt>
                <c:pt idx="637">
                  <c:v>5</c:v>
                </c:pt>
                <c:pt idx="638">
                  <c:v>7</c:v>
                </c:pt>
                <c:pt idx="639">
                  <c:v>8</c:v>
                </c:pt>
                <c:pt idx="640">
                  <c:v>6</c:v>
                </c:pt>
                <c:pt idx="641">
                  <c:v>5</c:v>
                </c:pt>
                <c:pt idx="642">
                  <c:v>5</c:v>
                </c:pt>
                <c:pt idx="643">
                  <c:v>3</c:v>
                </c:pt>
                <c:pt idx="644">
                  <c:v>3</c:v>
                </c:pt>
                <c:pt idx="645">
                  <c:v>6</c:v>
                </c:pt>
                <c:pt idx="646">
                  <c:v>7</c:v>
                </c:pt>
                <c:pt idx="647">
                  <c:v>6</c:v>
                </c:pt>
                <c:pt idx="648">
                  <c:v>6</c:v>
                </c:pt>
                <c:pt idx="649">
                  <c:v>9</c:v>
                </c:pt>
                <c:pt idx="650">
                  <c:v>9</c:v>
                </c:pt>
                <c:pt idx="651">
                  <c:v>5</c:v>
                </c:pt>
                <c:pt idx="652">
                  <c:v>5</c:v>
                </c:pt>
                <c:pt idx="653">
                  <c:v>6</c:v>
                </c:pt>
                <c:pt idx="654">
                  <c:v>11</c:v>
                </c:pt>
                <c:pt idx="655">
                  <c:v>8</c:v>
                </c:pt>
                <c:pt idx="656">
                  <c:v>9</c:v>
                </c:pt>
                <c:pt idx="657">
                  <c:v>10</c:v>
                </c:pt>
                <c:pt idx="658">
                  <c:v>11</c:v>
                </c:pt>
                <c:pt idx="659">
                  <c:v>10</c:v>
                </c:pt>
                <c:pt idx="660">
                  <c:v>5</c:v>
                </c:pt>
                <c:pt idx="661">
                  <c:v>8</c:v>
                </c:pt>
                <c:pt idx="662">
                  <c:v>8</c:v>
                </c:pt>
                <c:pt idx="663">
                  <c:v>7</c:v>
                </c:pt>
                <c:pt idx="664">
                  <c:v>8</c:v>
                </c:pt>
                <c:pt idx="665">
                  <c:v>9</c:v>
                </c:pt>
                <c:pt idx="666">
                  <c:v>10</c:v>
                </c:pt>
                <c:pt idx="667">
                  <c:v>5</c:v>
                </c:pt>
                <c:pt idx="668">
                  <c:v>7</c:v>
                </c:pt>
                <c:pt idx="669">
                  <c:v>8</c:v>
                </c:pt>
                <c:pt idx="670">
                  <c:v>7</c:v>
                </c:pt>
                <c:pt idx="671">
                  <c:v>10</c:v>
                </c:pt>
                <c:pt idx="672">
                  <c:v>12</c:v>
                </c:pt>
                <c:pt idx="673">
                  <c:v>12</c:v>
                </c:pt>
                <c:pt idx="674">
                  <c:v>10</c:v>
                </c:pt>
                <c:pt idx="675">
                  <c:v>8</c:v>
                </c:pt>
                <c:pt idx="676">
                  <c:v>7</c:v>
                </c:pt>
                <c:pt idx="677">
                  <c:v>8</c:v>
                </c:pt>
                <c:pt idx="678">
                  <c:v>4</c:v>
                </c:pt>
                <c:pt idx="679">
                  <c:v>4</c:v>
                </c:pt>
                <c:pt idx="680">
                  <c:v>6</c:v>
                </c:pt>
                <c:pt idx="681">
                  <c:v>6</c:v>
                </c:pt>
                <c:pt idx="682">
                  <c:v>4</c:v>
                </c:pt>
                <c:pt idx="683">
                  <c:v>3</c:v>
                </c:pt>
                <c:pt idx="684">
                  <c:v>6</c:v>
                </c:pt>
                <c:pt idx="685">
                  <c:v>8</c:v>
                </c:pt>
                <c:pt idx="686">
                  <c:v>7</c:v>
                </c:pt>
                <c:pt idx="687">
                  <c:v>7</c:v>
                </c:pt>
                <c:pt idx="688">
                  <c:v>6</c:v>
                </c:pt>
                <c:pt idx="689">
                  <c:v>7</c:v>
                </c:pt>
                <c:pt idx="690">
                  <c:v>7</c:v>
                </c:pt>
                <c:pt idx="691">
                  <c:v>7</c:v>
                </c:pt>
                <c:pt idx="692">
                  <c:v>5</c:v>
                </c:pt>
                <c:pt idx="693">
                  <c:v>3</c:v>
                </c:pt>
                <c:pt idx="694">
                  <c:v>4</c:v>
                </c:pt>
                <c:pt idx="695">
                  <c:v>5</c:v>
                </c:pt>
                <c:pt idx="696">
                  <c:v>6</c:v>
                </c:pt>
                <c:pt idx="697">
                  <c:v>4</c:v>
                </c:pt>
                <c:pt idx="698">
                  <c:v>5</c:v>
                </c:pt>
                <c:pt idx="699">
                  <c:v>4</c:v>
                </c:pt>
                <c:pt idx="700">
                  <c:v>6</c:v>
                </c:pt>
                <c:pt idx="701">
                  <c:v>3</c:v>
                </c:pt>
                <c:pt idx="702">
                  <c:v>2</c:v>
                </c:pt>
                <c:pt idx="703">
                  <c:v>4</c:v>
                </c:pt>
                <c:pt idx="704">
                  <c:v>4</c:v>
                </c:pt>
                <c:pt idx="705">
                  <c:v>6</c:v>
                </c:pt>
                <c:pt idx="706">
                  <c:v>5</c:v>
                </c:pt>
                <c:pt idx="707">
                  <c:v>5</c:v>
                </c:pt>
                <c:pt idx="708">
                  <c:v>8</c:v>
                </c:pt>
                <c:pt idx="709">
                  <c:v>5</c:v>
                </c:pt>
                <c:pt idx="710">
                  <c:v>3</c:v>
                </c:pt>
                <c:pt idx="711">
                  <c:v>4</c:v>
                </c:pt>
                <c:pt idx="712">
                  <c:v>5</c:v>
                </c:pt>
                <c:pt idx="713">
                  <c:v>3</c:v>
                </c:pt>
                <c:pt idx="714">
                  <c:v>3</c:v>
                </c:pt>
                <c:pt idx="715">
                  <c:v>4</c:v>
                </c:pt>
                <c:pt idx="716">
                  <c:v>2</c:v>
                </c:pt>
                <c:pt idx="717">
                  <c:v>3</c:v>
                </c:pt>
                <c:pt idx="718">
                  <c:v>7</c:v>
                </c:pt>
                <c:pt idx="719">
                  <c:v>4</c:v>
                </c:pt>
                <c:pt idx="720">
                  <c:v>3</c:v>
                </c:pt>
                <c:pt idx="721">
                  <c:v>7</c:v>
                </c:pt>
                <c:pt idx="722">
                  <c:v>10</c:v>
                </c:pt>
                <c:pt idx="723">
                  <c:v>4</c:v>
                </c:pt>
                <c:pt idx="724">
                  <c:v>5</c:v>
                </c:pt>
                <c:pt idx="725">
                  <c:v>5</c:v>
                </c:pt>
                <c:pt idx="726">
                  <c:v>4</c:v>
                </c:pt>
                <c:pt idx="727">
                  <c:v>5</c:v>
                </c:pt>
                <c:pt idx="728">
                  <c:v>3</c:v>
                </c:pt>
                <c:pt idx="729">
                  <c:v>3</c:v>
                </c:pt>
                <c:pt idx="730">
                  <c:v>2</c:v>
                </c:pt>
                <c:pt idx="731">
                  <c:v>2</c:v>
                </c:pt>
                <c:pt idx="732">
                  <c:v>3</c:v>
                </c:pt>
                <c:pt idx="733">
                  <c:v>4</c:v>
                </c:pt>
                <c:pt idx="734">
                  <c:v>5</c:v>
                </c:pt>
                <c:pt idx="735">
                  <c:v>3</c:v>
                </c:pt>
                <c:pt idx="736">
                  <c:v>5</c:v>
                </c:pt>
                <c:pt idx="737">
                  <c:v>6</c:v>
                </c:pt>
                <c:pt idx="738">
                  <c:v>9</c:v>
                </c:pt>
                <c:pt idx="739">
                  <c:v>10</c:v>
                </c:pt>
                <c:pt idx="740">
                  <c:v>11</c:v>
                </c:pt>
                <c:pt idx="741">
                  <c:v>10</c:v>
                </c:pt>
                <c:pt idx="742">
                  <c:v>7</c:v>
                </c:pt>
                <c:pt idx="743">
                  <c:v>2</c:v>
                </c:pt>
                <c:pt idx="744">
                  <c:v>8</c:v>
                </c:pt>
                <c:pt idx="745">
                  <c:v>10</c:v>
                </c:pt>
                <c:pt idx="746">
                  <c:v>13</c:v>
                </c:pt>
                <c:pt idx="747">
                  <c:v>10</c:v>
                </c:pt>
                <c:pt idx="748">
                  <c:v>11</c:v>
                </c:pt>
                <c:pt idx="749">
                  <c:v>9</c:v>
                </c:pt>
                <c:pt idx="750">
                  <c:v>11</c:v>
                </c:pt>
                <c:pt idx="751">
                  <c:v>8</c:v>
                </c:pt>
                <c:pt idx="752">
                  <c:v>8</c:v>
                </c:pt>
                <c:pt idx="753">
                  <c:v>6</c:v>
                </c:pt>
                <c:pt idx="754">
                  <c:v>2</c:v>
                </c:pt>
                <c:pt idx="755">
                  <c:v>3</c:v>
                </c:pt>
                <c:pt idx="756">
                  <c:v>4</c:v>
                </c:pt>
                <c:pt idx="757">
                  <c:v>2</c:v>
                </c:pt>
                <c:pt idx="758">
                  <c:v>1</c:v>
                </c:pt>
                <c:pt idx="759">
                  <c:v>2</c:v>
                </c:pt>
                <c:pt idx="760">
                  <c:v>2</c:v>
                </c:pt>
                <c:pt idx="761">
                  <c:v>6</c:v>
                </c:pt>
                <c:pt idx="762">
                  <c:v>5</c:v>
                </c:pt>
                <c:pt idx="763">
                  <c:v>5</c:v>
                </c:pt>
                <c:pt idx="764">
                  <c:v>4</c:v>
                </c:pt>
                <c:pt idx="765">
                  <c:v>7</c:v>
                </c:pt>
                <c:pt idx="766">
                  <c:v>9</c:v>
                </c:pt>
                <c:pt idx="767">
                  <c:v>8</c:v>
                </c:pt>
                <c:pt idx="768">
                  <c:v>7</c:v>
                </c:pt>
                <c:pt idx="769">
                  <c:v>6</c:v>
                </c:pt>
                <c:pt idx="770">
                  <c:v>3</c:v>
                </c:pt>
                <c:pt idx="771">
                  <c:v>6</c:v>
                </c:pt>
                <c:pt idx="772">
                  <c:v>6</c:v>
                </c:pt>
                <c:pt idx="773">
                  <c:v>5</c:v>
                </c:pt>
                <c:pt idx="774">
                  <c:v>3</c:v>
                </c:pt>
                <c:pt idx="775">
                  <c:v>3</c:v>
                </c:pt>
                <c:pt idx="776">
                  <c:v>4</c:v>
                </c:pt>
                <c:pt idx="777">
                  <c:v>4</c:v>
                </c:pt>
                <c:pt idx="778">
                  <c:v>10</c:v>
                </c:pt>
                <c:pt idx="779">
                  <c:v>11</c:v>
                </c:pt>
                <c:pt idx="780">
                  <c:v>9</c:v>
                </c:pt>
                <c:pt idx="781">
                  <c:v>8</c:v>
                </c:pt>
                <c:pt idx="782">
                  <c:v>8</c:v>
                </c:pt>
                <c:pt idx="783">
                  <c:v>10</c:v>
                </c:pt>
                <c:pt idx="784">
                  <c:v>6</c:v>
                </c:pt>
                <c:pt idx="785">
                  <c:v>7</c:v>
                </c:pt>
                <c:pt idx="786">
                  <c:v>8</c:v>
                </c:pt>
                <c:pt idx="787">
                  <c:v>7</c:v>
                </c:pt>
                <c:pt idx="788">
                  <c:v>6</c:v>
                </c:pt>
                <c:pt idx="789">
                  <c:v>2</c:v>
                </c:pt>
                <c:pt idx="790">
                  <c:v>6</c:v>
                </c:pt>
                <c:pt idx="791">
                  <c:v>5</c:v>
                </c:pt>
                <c:pt idx="792">
                  <c:v>7</c:v>
                </c:pt>
                <c:pt idx="793">
                  <c:v>7</c:v>
                </c:pt>
                <c:pt idx="794">
                  <c:v>6</c:v>
                </c:pt>
                <c:pt idx="795">
                  <c:v>3</c:v>
                </c:pt>
                <c:pt idx="796">
                  <c:v>3</c:v>
                </c:pt>
                <c:pt idx="797">
                  <c:v>4</c:v>
                </c:pt>
                <c:pt idx="798">
                  <c:v>8</c:v>
                </c:pt>
                <c:pt idx="799">
                  <c:v>6</c:v>
                </c:pt>
                <c:pt idx="800">
                  <c:v>6</c:v>
                </c:pt>
                <c:pt idx="801">
                  <c:v>7</c:v>
                </c:pt>
                <c:pt idx="802">
                  <c:v>6</c:v>
                </c:pt>
                <c:pt idx="803">
                  <c:v>9</c:v>
                </c:pt>
                <c:pt idx="804">
                  <c:v>12</c:v>
                </c:pt>
                <c:pt idx="805">
                  <c:v>12</c:v>
                </c:pt>
                <c:pt idx="806">
                  <c:v>11</c:v>
                </c:pt>
                <c:pt idx="807">
                  <c:v>6</c:v>
                </c:pt>
                <c:pt idx="808">
                  <c:v>6</c:v>
                </c:pt>
                <c:pt idx="809">
                  <c:v>12</c:v>
                </c:pt>
                <c:pt idx="810">
                  <c:v>11</c:v>
                </c:pt>
                <c:pt idx="811">
                  <c:v>8</c:v>
                </c:pt>
                <c:pt idx="812">
                  <c:v>3</c:v>
                </c:pt>
                <c:pt idx="813">
                  <c:v>7</c:v>
                </c:pt>
                <c:pt idx="814">
                  <c:v>10</c:v>
                </c:pt>
                <c:pt idx="815">
                  <c:v>9</c:v>
                </c:pt>
                <c:pt idx="816">
                  <c:v>8</c:v>
                </c:pt>
                <c:pt idx="817">
                  <c:v>5</c:v>
                </c:pt>
                <c:pt idx="818">
                  <c:v>4</c:v>
                </c:pt>
                <c:pt idx="819">
                  <c:v>4</c:v>
                </c:pt>
                <c:pt idx="820">
                  <c:v>2</c:v>
                </c:pt>
                <c:pt idx="821">
                  <c:v>2</c:v>
                </c:pt>
                <c:pt idx="822">
                  <c:v>3</c:v>
                </c:pt>
                <c:pt idx="823">
                  <c:v>3</c:v>
                </c:pt>
                <c:pt idx="824">
                  <c:v>5</c:v>
                </c:pt>
                <c:pt idx="825">
                  <c:v>6</c:v>
                </c:pt>
                <c:pt idx="826">
                  <c:v>3</c:v>
                </c:pt>
                <c:pt idx="827">
                  <c:v>1</c:v>
                </c:pt>
                <c:pt idx="828">
                  <c:v>2</c:v>
                </c:pt>
                <c:pt idx="829">
                  <c:v>2</c:v>
                </c:pt>
                <c:pt idx="830">
                  <c:v>3</c:v>
                </c:pt>
                <c:pt idx="831">
                  <c:v>6</c:v>
                </c:pt>
                <c:pt idx="832">
                  <c:v>9</c:v>
                </c:pt>
                <c:pt idx="833">
                  <c:v>7</c:v>
                </c:pt>
                <c:pt idx="834">
                  <c:v>4</c:v>
                </c:pt>
                <c:pt idx="835">
                  <c:v>5</c:v>
                </c:pt>
                <c:pt idx="836">
                  <c:v>3</c:v>
                </c:pt>
                <c:pt idx="837">
                  <c:v>4</c:v>
                </c:pt>
                <c:pt idx="838">
                  <c:v>6</c:v>
                </c:pt>
                <c:pt idx="839">
                  <c:v>7</c:v>
                </c:pt>
                <c:pt idx="840">
                  <c:v>8</c:v>
                </c:pt>
                <c:pt idx="841">
                  <c:v>9</c:v>
                </c:pt>
                <c:pt idx="842">
                  <c:v>5</c:v>
                </c:pt>
                <c:pt idx="843">
                  <c:v>3</c:v>
                </c:pt>
                <c:pt idx="844">
                  <c:v>2</c:v>
                </c:pt>
                <c:pt idx="845">
                  <c:v>7</c:v>
                </c:pt>
                <c:pt idx="846">
                  <c:v>5</c:v>
                </c:pt>
                <c:pt idx="847">
                  <c:v>6</c:v>
                </c:pt>
                <c:pt idx="848">
                  <c:v>6</c:v>
                </c:pt>
                <c:pt idx="849">
                  <c:v>10</c:v>
                </c:pt>
                <c:pt idx="850">
                  <c:v>4</c:v>
                </c:pt>
                <c:pt idx="851">
                  <c:v>5</c:v>
                </c:pt>
                <c:pt idx="852">
                  <c:v>6</c:v>
                </c:pt>
                <c:pt idx="853">
                  <c:v>6</c:v>
                </c:pt>
                <c:pt idx="854">
                  <c:v>7</c:v>
                </c:pt>
                <c:pt idx="855">
                  <c:v>8</c:v>
                </c:pt>
                <c:pt idx="856">
                  <c:v>7</c:v>
                </c:pt>
                <c:pt idx="857">
                  <c:v>8</c:v>
                </c:pt>
                <c:pt idx="858">
                  <c:v>7</c:v>
                </c:pt>
                <c:pt idx="859">
                  <c:v>8</c:v>
                </c:pt>
                <c:pt idx="860">
                  <c:v>9</c:v>
                </c:pt>
                <c:pt idx="861">
                  <c:v>7</c:v>
                </c:pt>
                <c:pt idx="862">
                  <c:v>9</c:v>
                </c:pt>
                <c:pt idx="863">
                  <c:v>5</c:v>
                </c:pt>
                <c:pt idx="864">
                  <c:v>9</c:v>
                </c:pt>
                <c:pt idx="865">
                  <c:v>8</c:v>
                </c:pt>
                <c:pt idx="866">
                  <c:v>9</c:v>
                </c:pt>
                <c:pt idx="867">
                  <c:v>7</c:v>
                </c:pt>
                <c:pt idx="868">
                  <c:v>4</c:v>
                </c:pt>
                <c:pt idx="869">
                  <c:v>4</c:v>
                </c:pt>
                <c:pt idx="870">
                  <c:v>4</c:v>
                </c:pt>
                <c:pt idx="871">
                  <c:v>6</c:v>
                </c:pt>
                <c:pt idx="872">
                  <c:v>4</c:v>
                </c:pt>
                <c:pt idx="873">
                  <c:v>2</c:v>
                </c:pt>
                <c:pt idx="874">
                  <c:v>2</c:v>
                </c:pt>
                <c:pt idx="875">
                  <c:v>2</c:v>
                </c:pt>
                <c:pt idx="876">
                  <c:v>4</c:v>
                </c:pt>
                <c:pt idx="877">
                  <c:v>2</c:v>
                </c:pt>
                <c:pt idx="878">
                  <c:v>4</c:v>
                </c:pt>
                <c:pt idx="879">
                  <c:v>5</c:v>
                </c:pt>
                <c:pt idx="880">
                  <c:v>3</c:v>
                </c:pt>
                <c:pt idx="881">
                  <c:v>2</c:v>
                </c:pt>
                <c:pt idx="882">
                  <c:v>1</c:v>
                </c:pt>
                <c:pt idx="883">
                  <c:v>1</c:v>
                </c:pt>
                <c:pt idx="884">
                  <c:v>2</c:v>
                </c:pt>
                <c:pt idx="885">
                  <c:v>3</c:v>
                </c:pt>
                <c:pt idx="886">
                  <c:v>4</c:v>
                </c:pt>
                <c:pt idx="887">
                  <c:v>5</c:v>
                </c:pt>
                <c:pt idx="888">
                  <c:v>4</c:v>
                </c:pt>
                <c:pt idx="889">
                  <c:v>5</c:v>
                </c:pt>
                <c:pt idx="890">
                  <c:v>6</c:v>
                </c:pt>
                <c:pt idx="891">
                  <c:v>4</c:v>
                </c:pt>
                <c:pt idx="892">
                  <c:v>5</c:v>
                </c:pt>
                <c:pt idx="893">
                  <c:v>5</c:v>
                </c:pt>
                <c:pt idx="894">
                  <c:v>4</c:v>
                </c:pt>
                <c:pt idx="895">
                  <c:v>2</c:v>
                </c:pt>
                <c:pt idx="896">
                  <c:v>2</c:v>
                </c:pt>
                <c:pt idx="897">
                  <c:v>2</c:v>
                </c:pt>
                <c:pt idx="898">
                  <c:v>2</c:v>
                </c:pt>
                <c:pt idx="899">
                  <c:v>1</c:v>
                </c:pt>
                <c:pt idx="900">
                  <c:v>3</c:v>
                </c:pt>
                <c:pt idx="901">
                  <c:v>3</c:v>
                </c:pt>
                <c:pt idx="902">
                  <c:v>5</c:v>
                </c:pt>
                <c:pt idx="903">
                  <c:v>3</c:v>
                </c:pt>
                <c:pt idx="904">
                  <c:v>2</c:v>
                </c:pt>
                <c:pt idx="905">
                  <c:v>4</c:v>
                </c:pt>
                <c:pt idx="906">
                  <c:v>3</c:v>
                </c:pt>
                <c:pt idx="907">
                  <c:v>4</c:v>
                </c:pt>
                <c:pt idx="908">
                  <c:v>6</c:v>
                </c:pt>
                <c:pt idx="909">
                  <c:v>7</c:v>
                </c:pt>
                <c:pt idx="910">
                  <c:v>8</c:v>
                </c:pt>
                <c:pt idx="911">
                  <c:v>8</c:v>
                </c:pt>
                <c:pt idx="912">
                  <c:v>6</c:v>
                </c:pt>
                <c:pt idx="913">
                  <c:v>4</c:v>
                </c:pt>
                <c:pt idx="914">
                  <c:v>8</c:v>
                </c:pt>
                <c:pt idx="915">
                  <c:v>8</c:v>
                </c:pt>
                <c:pt idx="916">
                  <c:v>6</c:v>
                </c:pt>
                <c:pt idx="917">
                  <c:v>6</c:v>
                </c:pt>
                <c:pt idx="918">
                  <c:v>6</c:v>
                </c:pt>
                <c:pt idx="919">
                  <c:v>8</c:v>
                </c:pt>
                <c:pt idx="920">
                  <c:v>7</c:v>
                </c:pt>
                <c:pt idx="921">
                  <c:v>7</c:v>
                </c:pt>
                <c:pt idx="922">
                  <c:v>7</c:v>
                </c:pt>
                <c:pt idx="923">
                  <c:v>5</c:v>
                </c:pt>
                <c:pt idx="924">
                  <c:v>6</c:v>
                </c:pt>
                <c:pt idx="925">
                  <c:v>6</c:v>
                </c:pt>
                <c:pt idx="926">
                  <c:v>7</c:v>
                </c:pt>
                <c:pt idx="927">
                  <c:v>10</c:v>
                </c:pt>
                <c:pt idx="928">
                  <c:v>6</c:v>
                </c:pt>
                <c:pt idx="929">
                  <c:v>8</c:v>
                </c:pt>
                <c:pt idx="930">
                  <c:v>7</c:v>
                </c:pt>
                <c:pt idx="931">
                  <c:v>10</c:v>
                </c:pt>
                <c:pt idx="932">
                  <c:v>7</c:v>
                </c:pt>
                <c:pt idx="933">
                  <c:v>10</c:v>
                </c:pt>
                <c:pt idx="934">
                  <c:v>10</c:v>
                </c:pt>
                <c:pt idx="935">
                  <c:v>6</c:v>
                </c:pt>
                <c:pt idx="936">
                  <c:v>4</c:v>
                </c:pt>
                <c:pt idx="937">
                  <c:v>4</c:v>
                </c:pt>
                <c:pt idx="938">
                  <c:v>2</c:v>
                </c:pt>
                <c:pt idx="939">
                  <c:v>3</c:v>
                </c:pt>
                <c:pt idx="940">
                  <c:v>3</c:v>
                </c:pt>
                <c:pt idx="941">
                  <c:v>3</c:v>
                </c:pt>
                <c:pt idx="942">
                  <c:v>6</c:v>
                </c:pt>
                <c:pt idx="943">
                  <c:v>6</c:v>
                </c:pt>
                <c:pt idx="944">
                  <c:v>11</c:v>
                </c:pt>
                <c:pt idx="945">
                  <c:v>6</c:v>
                </c:pt>
                <c:pt idx="946">
                  <c:v>4</c:v>
                </c:pt>
                <c:pt idx="947">
                  <c:v>3</c:v>
                </c:pt>
                <c:pt idx="948">
                  <c:v>5</c:v>
                </c:pt>
                <c:pt idx="949">
                  <c:v>8</c:v>
                </c:pt>
                <c:pt idx="950">
                  <c:v>13</c:v>
                </c:pt>
                <c:pt idx="951">
                  <c:v>12</c:v>
                </c:pt>
                <c:pt idx="952">
                  <c:v>9</c:v>
                </c:pt>
                <c:pt idx="953">
                  <c:v>6</c:v>
                </c:pt>
                <c:pt idx="954">
                  <c:v>8</c:v>
                </c:pt>
                <c:pt idx="955">
                  <c:v>7</c:v>
                </c:pt>
                <c:pt idx="956">
                  <c:v>6</c:v>
                </c:pt>
                <c:pt idx="957">
                  <c:v>6</c:v>
                </c:pt>
                <c:pt idx="958">
                  <c:v>5</c:v>
                </c:pt>
                <c:pt idx="959">
                  <c:v>5</c:v>
                </c:pt>
                <c:pt idx="960">
                  <c:v>5</c:v>
                </c:pt>
                <c:pt idx="961">
                  <c:v>3</c:v>
                </c:pt>
                <c:pt idx="962">
                  <c:v>4</c:v>
                </c:pt>
                <c:pt idx="963">
                  <c:v>4</c:v>
                </c:pt>
                <c:pt idx="964">
                  <c:v>3</c:v>
                </c:pt>
                <c:pt idx="965">
                  <c:v>3</c:v>
                </c:pt>
                <c:pt idx="966">
                  <c:v>3</c:v>
                </c:pt>
                <c:pt idx="967">
                  <c:v>1</c:v>
                </c:pt>
                <c:pt idx="968">
                  <c:v>6</c:v>
                </c:pt>
                <c:pt idx="969">
                  <c:v>9</c:v>
                </c:pt>
                <c:pt idx="970">
                  <c:v>10</c:v>
                </c:pt>
                <c:pt idx="971">
                  <c:v>10</c:v>
                </c:pt>
                <c:pt idx="972">
                  <c:v>9</c:v>
                </c:pt>
                <c:pt idx="973">
                  <c:v>8</c:v>
                </c:pt>
                <c:pt idx="974">
                  <c:v>8</c:v>
                </c:pt>
                <c:pt idx="975">
                  <c:v>9</c:v>
                </c:pt>
                <c:pt idx="976">
                  <c:v>11</c:v>
                </c:pt>
                <c:pt idx="977">
                  <c:v>6</c:v>
                </c:pt>
                <c:pt idx="978">
                  <c:v>3</c:v>
                </c:pt>
                <c:pt idx="979">
                  <c:v>3</c:v>
                </c:pt>
                <c:pt idx="980">
                  <c:v>8</c:v>
                </c:pt>
                <c:pt idx="981">
                  <c:v>8</c:v>
                </c:pt>
                <c:pt idx="982">
                  <c:v>5</c:v>
                </c:pt>
                <c:pt idx="983">
                  <c:v>9</c:v>
                </c:pt>
                <c:pt idx="984">
                  <c:v>6</c:v>
                </c:pt>
                <c:pt idx="985">
                  <c:v>9</c:v>
                </c:pt>
                <c:pt idx="986">
                  <c:v>5</c:v>
                </c:pt>
                <c:pt idx="987">
                  <c:v>5</c:v>
                </c:pt>
                <c:pt idx="988">
                  <c:v>5</c:v>
                </c:pt>
                <c:pt idx="989">
                  <c:v>5</c:v>
                </c:pt>
                <c:pt idx="990">
                  <c:v>5</c:v>
                </c:pt>
                <c:pt idx="991">
                  <c:v>5</c:v>
                </c:pt>
                <c:pt idx="992">
                  <c:v>8</c:v>
                </c:pt>
                <c:pt idx="993">
                  <c:v>9</c:v>
                </c:pt>
                <c:pt idx="994">
                  <c:v>6</c:v>
                </c:pt>
                <c:pt idx="995">
                  <c:v>8</c:v>
                </c:pt>
                <c:pt idx="996">
                  <c:v>9</c:v>
                </c:pt>
                <c:pt idx="997">
                  <c:v>7</c:v>
                </c:pt>
                <c:pt idx="998">
                  <c:v>5</c:v>
                </c:pt>
                <c:pt idx="999">
                  <c:v>3</c:v>
                </c:pt>
                <c:pt idx="1000">
                  <c:v>6</c:v>
                </c:pt>
              </c:numCache>
            </c:numRef>
          </c:val>
        </c:ser>
        <c:marker val="1"/>
        <c:axId val="75790592"/>
        <c:axId val="75821824"/>
      </c:lineChart>
      <c:catAx>
        <c:axId val="75790592"/>
        <c:scaling>
          <c:orientation val="minMax"/>
        </c:scaling>
        <c:axPos val="b"/>
        <c:numFmt formatCode="General" sourceLinked="1"/>
        <c:tickLblPos val="nextTo"/>
        <c:crossAx val="75821824"/>
        <c:crosses val="autoZero"/>
        <c:auto val="1"/>
        <c:lblAlgn val="ctr"/>
        <c:lblOffset val="100"/>
        <c:tickLblSkip val="200"/>
      </c:catAx>
      <c:valAx>
        <c:axId val="75821824"/>
        <c:scaling>
          <c:orientation val="minMax"/>
          <c:max val="100"/>
          <c:min val="0"/>
        </c:scaling>
        <c:axPos val="l"/>
        <c:numFmt formatCode="0" sourceLinked="0"/>
        <c:tickLblPos val="nextTo"/>
        <c:crossAx val="75790592"/>
        <c:crosses val="autoZero"/>
        <c:crossBetween val="between"/>
      </c:valAx>
    </c:plotArea>
    <c:legend>
      <c:legendPos val="b"/>
    </c:legend>
    <c:plotVisOnly val="1"/>
  </c:chart>
  <c:txPr>
    <a:bodyPr/>
    <a:lstStyle/>
    <a:p>
      <a:pPr>
        <a:defRPr sz="1000"/>
      </a:pPr>
      <a:endParaRPr lang="en-US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"/>
  <c:chart>
    <c:title/>
    <c:plotArea>
      <c:layout/>
      <c:lineChart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Gini Index</c:v>
                </c:pt>
              </c:strCache>
            </c:strRef>
          </c:tx>
          <c:spPr>
            <a:ln w="15875">
              <a:solidFill>
                <a:schemeClr val="accent5"/>
              </a:solidFill>
            </a:ln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0.30000000000000032</c:v>
                </c:pt>
                <c:pt idx="3">
                  <c:v>0.4</c:v>
                </c:pt>
                <c:pt idx="4">
                  <c:v>0.5</c:v>
                </c:pt>
                <c:pt idx="5">
                  <c:v>0.60000000000000064</c:v>
                </c:pt>
                <c:pt idx="6">
                  <c:v>0.70000000000000062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0.57633000000000001</c:v>
                </c:pt>
                <c:pt idx="1">
                  <c:v>0.49402000000000051</c:v>
                </c:pt>
                <c:pt idx="2">
                  <c:v>0.41856000000000032</c:v>
                </c:pt>
                <c:pt idx="3">
                  <c:v>0.36098000000000052</c:v>
                </c:pt>
                <c:pt idx="4">
                  <c:v>0.31563000000000002</c:v>
                </c:pt>
                <c:pt idx="5">
                  <c:v>0.26998000000000039</c:v>
                </c:pt>
                <c:pt idx="6">
                  <c:v>0.20782</c:v>
                </c:pt>
                <c:pt idx="7">
                  <c:v>0.17343000000000022</c:v>
                </c:pt>
                <c:pt idx="8">
                  <c:v>0.14022999999999999</c:v>
                </c:pt>
              </c:numCache>
            </c:numRef>
          </c:val>
        </c:ser>
        <c:marker val="1"/>
        <c:axId val="83366272"/>
        <c:axId val="83369344"/>
      </c:lineChart>
      <c:catAx>
        <c:axId val="833662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Saving Factor</a:t>
                </a:r>
              </a:p>
            </c:rich>
          </c:tx>
        </c:title>
        <c:numFmt formatCode="General" sourceLinked="1"/>
        <c:majorTickMark val="none"/>
        <c:tickLblPos val="nextTo"/>
        <c:crossAx val="83369344"/>
        <c:crosses val="autoZero"/>
        <c:auto val="1"/>
        <c:lblAlgn val="ctr"/>
        <c:lblOffset val="100"/>
      </c:catAx>
      <c:valAx>
        <c:axId val="83369344"/>
        <c:scaling>
          <c:orientation val="minMax"/>
        </c:scaling>
        <c:axPos val="l"/>
        <c:numFmt formatCode="General" sourceLinked="1"/>
        <c:majorTickMark val="none"/>
        <c:tickLblPos val="nextTo"/>
        <c:crossAx val="83366272"/>
        <c:crosses val="autoZero"/>
        <c:crossBetween val="between"/>
      </c:valAx>
    </c:plotArea>
    <c:plotVisOnly val="1"/>
  </c:chart>
  <c:txPr>
    <a:bodyPr/>
    <a:lstStyle/>
    <a:p>
      <a:pPr>
        <a:defRPr sz="1000"/>
      </a:pPr>
      <a:endParaRPr lang="en-US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/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Gini Index</c:v>
                </c:pt>
              </c:strCache>
            </c:strRef>
          </c:tx>
          <c:spPr>
            <a:ln w="15875">
              <a:solidFill>
                <a:schemeClr val="accent5"/>
              </a:solidFill>
            </a:ln>
          </c:spPr>
          <c:marker>
            <c:symbol val="none"/>
          </c:marker>
          <c:cat>
            <c:numRef>
              <c:f>Sheet1!$A$2:$A$18</c:f>
              <c:numCache>
                <c:formatCode>General</c:formatCode>
                <c:ptCount val="17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</c:numCache>
            </c:numRef>
          </c:cat>
          <c:val>
            <c:numRef>
              <c:f>Sheet1!$B$2:$B$18</c:f>
              <c:numCache>
                <c:formatCode>General</c:formatCode>
                <c:ptCount val="17"/>
                <c:pt idx="0">
                  <c:v>0.48041000000000006</c:v>
                </c:pt>
                <c:pt idx="1">
                  <c:v>0.44230000000000008</c:v>
                </c:pt>
                <c:pt idx="2">
                  <c:v>0.43491000000000007</c:v>
                </c:pt>
                <c:pt idx="3">
                  <c:v>0.4088500000000001</c:v>
                </c:pt>
                <c:pt idx="4">
                  <c:v>0.41716000000000003</c:v>
                </c:pt>
                <c:pt idx="5">
                  <c:v>0.39963000000000015</c:v>
                </c:pt>
                <c:pt idx="6">
                  <c:v>0.39156000000000007</c:v>
                </c:pt>
                <c:pt idx="7">
                  <c:v>0.38034000000000007</c:v>
                </c:pt>
                <c:pt idx="8">
                  <c:v>0.36475000000000002</c:v>
                </c:pt>
                <c:pt idx="9">
                  <c:v>0.3615600000000001</c:v>
                </c:pt>
                <c:pt idx="10">
                  <c:v>0.35990000000000005</c:v>
                </c:pt>
                <c:pt idx="11">
                  <c:v>0.34678000000000003</c:v>
                </c:pt>
                <c:pt idx="12">
                  <c:v>0.33412000000000008</c:v>
                </c:pt>
                <c:pt idx="13">
                  <c:v>0.3182600000000001</c:v>
                </c:pt>
                <c:pt idx="14">
                  <c:v>0.32727000000000006</c:v>
                </c:pt>
                <c:pt idx="15">
                  <c:v>0.30105000000000004</c:v>
                </c:pt>
                <c:pt idx="16">
                  <c:v>0.30578000000000005</c:v>
                </c:pt>
              </c:numCache>
            </c:numRef>
          </c:val>
        </c:ser>
        <c:marker val="1"/>
        <c:axId val="85740928"/>
        <c:axId val="94838784"/>
      </c:lineChart>
      <c:catAx>
        <c:axId val="857409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Tax Factor (%)</a:t>
                </a:r>
              </a:p>
            </c:rich>
          </c:tx>
        </c:title>
        <c:numFmt formatCode="General" sourceLinked="1"/>
        <c:tickLblPos val="nextTo"/>
        <c:crossAx val="94838784"/>
        <c:crosses val="autoZero"/>
        <c:auto val="1"/>
        <c:lblAlgn val="ctr"/>
        <c:lblOffset val="100"/>
        <c:tickLblSkip val="2"/>
      </c:catAx>
      <c:valAx>
        <c:axId val="94838784"/>
        <c:scaling>
          <c:orientation val="minMax"/>
        </c:scaling>
        <c:axPos val="l"/>
        <c:numFmt formatCode="General" sourceLinked="1"/>
        <c:tickLblPos val="nextTo"/>
        <c:crossAx val="85740928"/>
        <c:crosses val="autoZero"/>
        <c:crossBetween val="between"/>
      </c:valAx>
    </c:plotArea>
    <c:plotVisOnly val="1"/>
  </c:chart>
  <c:txPr>
    <a:bodyPr/>
    <a:lstStyle/>
    <a:p>
      <a:pPr>
        <a:defRPr sz="1000"/>
      </a:pPr>
      <a:endParaRPr lang="en-US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Gini Index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Sheet1!$A$2:$A$1002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</c:numCache>
            </c:numRef>
          </c:cat>
          <c:val>
            <c:numRef>
              <c:f>Sheet1!$B$2:$B$1002</c:f>
              <c:numCache>
                <c:formatCode>General</c:formatCode>
                <c:ptCount val="1001"/>
                <c:pt idx="0">
                  <c:v>0.32127533265097202</c:v>
                </c:pt>
                <c:pt idx="1">
                  <c:v>0.35971417408445011</c:v>
                </c:pt>
                <c:pt idx="2">
                  <c:v>0.39600986682465816</c:v>
                </c:pt>
                <c:pt idx="3">
                  <c:v>0.41556360192917208</c:v>
                </c:pt>
                <c:pt idx="4">
                  <c:v>0.42132763613865903</c:v>
                </c:pt>
                <c:pt idx="5">
                  <c:v>0.43768421312602207</c:v>
                </c:pt>
                <c:pt idx="6">
                  <c:v>0.4415838469117</c:v>
                </c:pt>
                <c:pt idx="7">
                  <c:v>0.45309688439417106</c:v>
                </c:pt>
                <c:pt idx="8">
                  <c:v>0.4483609092186161</c:v>
                </c:pt>
                <c:pt idx="9">
                  <c:v>0.45652094210562105</c:v>
                </c:pt>
                <c:pt idx="10">
                  <c:v>0.45429833065708697</c:v>
                </c:pt>
                <c:pt idx="11">
                  <c:v>0.23313041979645099</c:v>
                </c:pt>
                <c:pt idx="12">
                  <c:v>0.28808689128285414</c:v>
                </c:pt>
                <c:pt idx="13">
                  <c:v>0.32170940797901304</c:v>
                </c:pt>
                <c:pt idx="14">
                  <c:v>0.35725263193342705</c:v>
                </c:pt>
                <c:pt idx="15">
                  <c:v>0.35048644237953708</c:v>
                </c:pt>
                <c:pt idx="16">
                  <c:v>0.37706671557683008</c:v>
                </c:pt>
                <c:pt idx="17">
                  <c:v>0.39133931727316706</c:v>
                </c:pt>
                <c:pt idx="18">
                  <c:v>0.39568564924632604</c:v>
                </c:pt>
                <c:pt idx="19">
                  <c:v>0.40450277375559807</c:v>
                </c:pt>
                <c:pt idx="20">
                  <c:v>0.41983076717249312</c:v>
                </c:pt>
                <c:pt idx="21">
                  <c:v>0.21363792234446699</c:v>
                </c:pt>
                <c:pt idx="22">
                  <c:v>0.26172914089116894</c:v>
                </c:pt>
                <c:pt idx="23">
                  <c:v>0.30469290426517698</c:v>
                </c:pt>
                <c:pt idx="24">
                  <c:v>0.33479224155332499</c:v>
                </c:pt>
                <c:pt idx="25">
                  <c:v>0.36097165442401902</c:v>
                </c:pt>
                <c:pt idx="26">
                  <c:v>0.39152856764313504</c:v>
                </c:pt>
                <c:pt idx="27">
                  <c:v>0.41406475399172604</c:v>
                </c:pt>
                <c:pt idx="28">
                  <c:v>0.44072954590387908</c:v>
                </c:pt>
                <c:pt idx="29">
                  <c:v>0.442943650367218</c:v>
                </c:pt>
                <c:pt idx="30">
                  <c:v>0.44846295239083306</c:v>
                </c:pt>
                <c:pt idx="31">
                  <c:v>0.23349864784980404</c:v>
                </c:pt>
                <c:pt idx="32">
                  <c:v>0.29183187900818702</c:v>
                </c:pt>
                <c:pt idx="33">
                  <c:v>0.32943871373962813</c:v>
                </c:pt>
                <c:pt idx="34">
                  <c:v>0.3578833472909711</c:v>
                </c:pt>
                <c:pt idx="35">
                  <c:v>0.38570198363389607</c:v>
                </c:pt>
                <c:pt idx="36">
                  <c:v>0.39074977034687608</c:v>
                </c:pt>
                <c:pt idx="37">
                  <c:v>0.39794717238981409</c:v>
                </c:pt>
                <c:pt idx="38">
                  <c:v>0.40088651855774804</c:v>
                </c:pt>
                <c:pt idx="39">
                  <c:v>0.40939783854147699</c:v>
                </c:pt>
                <c:pt idx="40">
                  <c:v>0.40923657201239899</c:v>
                </c:pt>
                <c:pt idx="41">
                  <c:v>0.20839251315036403</c:v>
                </c:pt>
                <c:pt idx="42">
                  <c:v>0.26591314084364998</c:v>
                </c:pt>
                <c:pt idx="43">
                  <c:v>0.29668228755077808</c:v>
                </c:pt>
                <c:pt idx="44">
                  <c:v>0.33044737537124613</c:v>
                </c:pt>
                <c:pt idx="45">
                  <c:v>0.35512229673957407</c:v>
                </c:pt>
                <c:pt idx="46">
                  <c:v>0.37661000170465508</c:v>
                </c:pt>
                <c:pt idx="47">
                  <c:v>0.39354768503818205</c:v>
                </c:pt>
                <c:pt idx="48">
                  <c:v>0.41031968247002104</c:v>
                </c:pt>
                <c:pt idx="49">
                  <c:v>0.43240782285387214</c:v>
                </c:pt>
                <c:pt idx="50">
                  <c:v>0.44523186138508902</c:v>
                </c:pt>
                <c:pt idx="51">
                  <c:v>0.23014142024709899</c:v>
                </c:pt>
                <c:pt idx="52">
                  <c:v>0.28374943436312894</c:v>
                </c:pt>
                <c:pt idx="53">
                  <c:v>0.30927258124647011</c:v>
                </c:pt>
                <c:pt idx="54">
                  <c:v>0.33574293403368505</c:v>
                </c:pt>
                <c:pt idx="55">
                  <c:v>0.35576957188693398</c:v>
                </c:pt>
                <c:pt idx="56">
                  <c:v>0.38512565808495908</c:v>
                </c:pt>
                <c:pt idx="57">
                  <c:v>0.38970761735709103</c:v>
                </c:pt>
                <c:pt idx="58">
                  <c:v>0.40269928068912897</c:v>
                </c:pt>
                <c:pt idx="59">
                  <c:v>0.44354357348185702</c:v>
                </c:pt>
                <c:pt idx="60">
                  <c:v>0.44218255119221805</c:v>
                </c:pt>
                <c:pt idx="61">
                  <c:v>0.22256038774797302</c:v>
                </c:pt>
                <c:pt idx="62">
                  <c:v>0.26949193871201599</c:v>
                </c:pt>
                <c:pt idx="63">
                  <c:v>0.32204424520905911</c:v>
                </c:pt>
                <c:pt idx="64">
                  <c:v>0.33481685117300614</c:v>
                </c:pt>
                <c:pt idx="65">
                  <c:v>0.34586536231337106</c:v>
                </c:pt>
                <c:pt idx="66">
                  <c:v>0.37020233763626198</c:v>
                </c:pt>
                <c:pt idx="67">
                  <c:v>0.38638918710313308</c:v>
                </c:pt>
                <c:pt idx="68">
                  <c:v>0.41849014680450602</c:v>
                </c:pt>
                <c:pt idx="69">
                  <c:v>0.41274635408966698</c:v>
                </c:pt>
                <c:pt idx="70">
                  <c:v>0.41184526342787603</c:v>
                </c:pt>
                <c:pt idx="71">
                  <c:v>0.20078357327897897</c:v>
                </c:pt>
                <c:pt idx="72">
                  <c:v>0.24979666325224303</c:v>
                </c:pt>
                <c:pt idx="73">
                  <c:v>0.27838184720787512</c:v>
                </c:pt>
                <c:pt idx="74">
                  <c:v>0.32024935340806593</c:v>
                </c:pt>
                <c:pt idx="75">
                  <c:v>0.35830961345824808</c:v>
                </c:pt>
                <c:pt idx="76">
                  <c:v>0.39052454181856311</c:v>
                </c:pt>
                <c:pt idx="77">
                  <c:v>0.39559759868996508</c:v>
                </c:pt>
                <c:pt idx="78">
                  <c:v>0.41171342088457402</c:v>
                </c:pt>
                <c:pt idx="79">
                  <c:v>0.40889073464328402</c:v>
                </c:pt>
                <c:pt idx="80">
                  <c:v>0.42396642852815308</c:v>
                </c:pt>
                <c:pt idx="81">
                  <c:v>0.21597820014262706</c:v>
                </c:pt>
                <c:pt idx="82">
                  <c:v>0.26170632502941304</c:v>
                </c:pt>
                <c:pt idx="83">
                  <c:v>0.30941392125413614</c:v>
                </c:pt>
                <c:pt idx="84">
                  <c:v>0.33373522020789098</c:v>
                </c:pt>
                <c:pt idx="85">
                  <c:v>0.35551721061025304</c:v>
                </c:pt>
                <c:pt idx="86">
                  <c:v>0.34794844440134692</c:v>
                </c:pt>
                <c:pt idx="87">
                  <c:v>0.37119251342257498</c:v>
                </c:pt>
                <c:pt idx="88">
                  <c:v>0.39059851229939607</c:v>
                </c:pt>
                <c:pt idx="89">
                  <c:v>0.38884870480610906</c:v>
                </c:pt>
                <c:pt idx="90">
                  <c:v>0.39861036114715409</c:v>
                </c:pt>
                <c:pt idx="91">
                  <c:v>0.20920874365173903</c:v>
                </c:pt>
                <c:pt idx="92">
                  <c:v>0.27821408318850505</c:v>
                </c:pt>
                <c:pt idx="93">
                  <c:v>0.33191201559080513</c:v>
                </c:pt>
                <c:pt idx="94">
                  <c:v>0.35761036579407912</c:v>
                </c:pt>
                <c:pt idx="95">
                  <c:v>0.39659733088246307</c:v>
                </c:pt>
                <c:pt idx="96">
                  <c:v>0.38304655042069002</c:v>
                </c:pt>
                <c:pt idx="97">
                  <c:v>0.39678683442317197</c:v>
                </c:pt>
                <c:pt idx="98">
                  <c:v>0.43666352027466704</c:v>
                </c:pt>
                <c:pt idx="99">
                  <c:v>0.46108652868751104</c:v>
                </c:pt>
                <c:pt idx="100">
                  <c:v>0.46556300180941107</c:v>
                </c:pt>
                <c:pt idx="101">
                  <c:v>0.23930279763199502</c:v>
                </c:pt>
                <c:pt idx="102">
                  <c:v>0.2686105771882501</c:v>
                </c:pt>
                <c:pt idx="103">
                  <c:v>0.31823047440242302</c:v>
                </c:pt>
                <c:pt idx="104">
                  <c:v>0.36198562071433105</c:v>
                </c:pt>
                <c:pt idx="105">
                  <c:v>0.40486488694771411</c:v>
                </c:pt>
                <c:pt idx="106">
                  <c:v>0.41011271641022401</c:v>
                </c:pt>
                <c:pt idx="107">
                  <c:v>0.41817340597789704</c:v>
                </c:pt>
                <c:pt idx="108">
                  <c:v>0.43711040105617005</c:v>
                </c:pt>
                <c:pt idx="109">
                  <c:v>0.43189297063456811</c:v>
                </c:pt>
                <c:pt idx="110">
                  <c:v>0.44348703079886498</c:v>
                </c:pt>
                <c:pt idx="111">
                  <c:v>0.22266579518371396</c:v>
                </c:pt>
                <c:pt idx="112">
                  <c:v>0.25963180914974104</c:v>
                </c:pt>
                <c:pt idx="113">
                  <c:v>0.29389498542861303</c:v>
                </c:pt>
                <c:pt idx="114">
                  <c:v>0.34731103667790708</c:v>
                </c:pt>
                <c:pt idx="115">
                  <c:v>0.35572752594222007</c:v>
                </c:pt>
                <c:pt idx="116">
                  <c:v>0.38511520024871898</c:v>
                </c:pt>
                <c:pt idx="117">
                  <c:v>0.41807475342400008</c:v>
                </c:pt>
                <c:pt idx="118">
                  <c:v>0.43804008214762707</c:v>
                </c:pt>
                <c:pt idx="119">
                  <c:v>0.44478933891573197</c:v>
                </c:pt>
                <c:pt idx="120">
                  <c:v>0.46148604747038602</c:v>
                </c:pt>
                <c:pt idx="121">
                  <c:v>0.236021771757633</c:v>
                </c:pt>
                <c:pt idx="122">
                  <c:v>0.3225045654937701</c:v>
                </c:pt>
                <c:pt idx="123">
                  <c:v>0.36008731624292406</c:v>
                </c:pt>
                <c:pt idx="124">
                  <c:v>0.40215790560030101</c:v>
                </c:pt>
                <c:pt idx="125">
                  <c:v>0.39423288850352201</c:v>
                </c:pt>
                <c:pt idx="126">
                  <c:v>0.41152919321826303</c:v>
                </c:pt>
                <c:pt idx="127">
                  <c:v>0.42394041407335598</c:v>
                </c:pt>
                <c:pt idx="128">
                  <c:v>0.44839614056989102</c:v>
                </c:pt>
                <c:pt idx="129">
                  <c:v>0.45015997635327598</c:v>
                </c:pt>
                <c:pt idx="130">
                  <c:v>0.45145515866582592</c:v>
                </c:pt>
                <c:pt idx="131">
                  <c:v>0.23323728657730808</c:v>
                </c:pt>
                <c:pt idx="132">
                  <c:v>0.28773963634486405</c:v>
                </c:pt>
                <c:pt idx="133">
                  <c:v>0.32665076463639808</c:v>
                </c:pt>
                <c:pt idx="134">
                  <c:v>0.37930244476043007</c:v>
                </c:pt>
                <c:pt idx="135">
                  <c:v>0.389043494635122</c:v>
                </c:pt>
                <c:pt idx="136">
                  <c:v>0.38842911069689606</c:v>
                </c:pt>
                <c:pt idx="137">
                  <c:v>0.40250493261695802</c:v>
                </c:pt>
                <c:pt idx="138">
                  <c:v>0.42676289129476119</c:v>
                </c:pt>
                <c:pt idx="139">
                  <c:v>0.42599040314651598</c:v>
                </c:pt>
                <c:pt idx="140">
                  <c:v>0.43213449329427611</c:v>
                </c:pt>
                <c:pt idx="141">
                  <c:v>0.21626378492967699</c:v>
                </c:pt>
                <c:pt idx="142">
                  <c:v>0.29380140641214098</c:v>
                </c:pt>
                <c:pt idx="143">
                  <c:v>0.32827555412031001</c:v>
                </c:pt>
                <c:pt idx="144">
                  <c:v>0.35062427575823707</c:v>
                </c:pt>
                <c:pt idx="145">
                  <c:v>0.39797492364168213</c:v>
                </c:pt>
                <c:pt idx="146">
                  <c:v>0.41728211843624102</c:v>
                </c:pt>
                <c:pt idx="147">
                  <c:v>0.42122413125774011</c:v>
                </c:pt>
                <c:pt idx="148">
                  <c:v>0.43002840829693206</c:v>
                </c:pt>
                <c:pt idx="149">
                  <c:v>0.45423095176943101</c:v>
                </c:pt>
                <c:pt idx="150">
                  <c:v>0.47356533117449207</c:v>
                </c:pt>
                <c:pt idx="151">
                  <c:v>0.24219396534203899</c:v>
                </c:pt>
                <c:pt idx="152">
                  <c:v>0.30617636425403411</c:v>
                </c:pt>
                <c:pt idx="153">
                  <c:v>0.34373996599798906</c:v>
                </c:pt>
                <c:pt idx="154">
                  <c:v>0.34599779735535208</c:v>
                </c:pt>
                <c:pt idx="155">
                  <c:v>0.34729367184787308</c:v>
                </c:pt>
                <c:pt idx="156">
                  <c:v>0.35863734392348501</c:v>
                </c:pt>
                <c:pt idx="157">
                  <c:v>0.37812187777297612</c:v>
                </c:pt>
                <c:pt idx="158">
                  <c:v>0.40479818129358802</c:v>
                </c:pt>
                <c:pt idx="159">
                  <c:v>0.42861246424491312</c:v>
                </c:pt>
                <c:pt idx="160">
                  <c:v>0.42134300129564511</c:v>
                </c:pt>
                <c:pt idx="161">
                  <c:v>0.20799507166639505</c:v>
                </c:pt>
                <c:pt idx="162">
                  <c:v>0.2748804114957451</c:v>
                </c:pt>
                <c:pt idx="163">
                  <c:v>0.32112367759058208</c:v>
                </c:pt>
                <c:pt idx="164">
                  <c:v>0.34529082674346001</c:v>
                </c:pt>
                <c:pt idx="165">
                  <c:v>0.36639395932688806</c:v>
                </c:pt>
                <c:pt idx="166">
                  <c:v>0.40470188097221504</c:v>
                </c:pt>
                <c:pt idx="167">
                  <c:v>0.408991850283695</c:v>
                </c:pt>
                <c:pt idx="168">
                  <c:v>0.42511547276454303</c:v>
                </c:pt>
                <c:pt idx="169">
                  <c:v>0.41577521504500098</c:v>
                </c:pt>
                <c:pt idx="170">
                  <c:v>0.43374374472421401</c:v>
                </c:pt>
                <c:pt idx="171">
                  <c:v>0.21478989057305004</c:v>
                </c:pt>
                <c:pt idx="172">
                  <c:v>0.25580482794484416</c:v>
                </c:pt>
                <c:pt idx="173">
                  <c:v>0.31170496177484519</c:v>
                </c:pt>
                <c:pt idx="174">
                  <c:v>0.35877658745589003</c:v>
                </c:pt>
                <c:pt idx="175">
                  <c:v>0.37832155429992703</c:v>
                </c:pt>
                <c:pt idx="176">
                  <c:v>0.39794006025164119</c:v>
                </c:pt>
                <c:pt idx="177">
                  <c:v>0.406799171744535</c:v>
                </c:pt>
                <c:pt idx="178">
                  <c:v>0.42407064104179798</c:v>
                </c:pt>
                <c:pt idx="179">
                  <c:v>0.4355464750039521</c:v>
                </c:pt>
                <c:pt idx="180">
                  <c:v>0.45156567342942006</c:v>
                </c:pt>
                <c:pt idx="181">
                  <c:v>0.23864213943754303</c:v>
                </c:pt>
                <c:pt idx="182">
                  <c:v>0.29427299855462308</c:v>
                </c:pt>
                <c:pt idx="183">
                  <c:v>0.33230702007185603</c:v>
                </c:pt>
                <c:pt idx="184">
                  <c:v>0.34592966719422213</c:v>
                </c:pt>
                <c:pt idx="185">
                  <c:v>0.38175087530387519</c:v>
                </c:pt>
                <c:pt idx="186">
                  <c:v>0.40001879163058007</c:v>
                </c:pt>
                <c:pt idx="187">
                  <c:v>0.42122425467771601</c:v>
                </c:pt>
                <c:pt idx="188">
                  <c:v>0.42926843196116105</c:v>
                </c:pt>
                <c:pt idx="189">
                  <c:v>0.44099045120568697</c:v>
                </c:pt>
                <c:pt idx="190">
                  <c:v>0.44825399154183199</c:v>
                </c:pt>
                <c:pt idx="191">
                  <c:v>0.22936478082873199</c:v>
                </c:pt>
                <c:pt idx="192">
                  <c:v>0.27140521960000902</c:v>
                </c:pt>
                <c:pt idx="193">
                  <c:v>0.32666733489936906</c:v>
                </c:pt>
                <c:pt idx="194">
                  <c:v>0.38343573002868298</c:v>
                </c:pt>
                <c:pt idx="195">
                  <c:v>0.39399178302365612</c:v>
                </c:pt>
                <c:pt idx="196">
                  <c:v>0.41867141641223699</c:v>
                </c:pt>
                <c:pt idx="197">
                  <c:v>0.44972583913567604</c:v>
                </c:pt>
                <c:pt idx="198">
                  <c:v>0.46464815009923199</c:v>
                </c:pt>
                <c:pt idx="199">
                  <c:v>0.47006809981202308</c:v>
                </c:pt>
                <c:pt idx="200">
                  <c:v>0.46277524523562102</c:v>
                </c:pt>
                <c:pt idx="201">
                  <c:v>0.23447924462759803</c:v>
                </c:pt>
                <c:pt idx="202">
                  <c:v>0.294289924444393</c:v>
                </c:pt>
                <c:pt idx="203">
                  <c:v>0.33297243553312605</c:v>
                </c:pt>
                <c:pt idx="204">
                  <c:v>0.38263599965193301</c:v>
                </c:pt>
                <c:pt idx="205">
                  <c:v>0.38903752320149398</c:v>
                </c:pt>
                <c:pt idx="206">
                  <c:v>0.42069827051810599</c:v>
                </c:pt>
                <c:pt idx="207">
                  <c:v>0.431943543811172</c:v>
                </c:pt>
                <c:pt idx="208">
                  <c:v>0.42020950524468803</c:v>
                </c:pt>
                <c:pt idx="209">
                  <c:v>0.42416132112681204</c:v>
                </c:pt>
                <c:pt idx="210">
                  <c:v>0.42441626912361413</c:v>
                </c:pt>
                <c:pt idx="211">
                  <c:v>0.21870122986236806</c:v>
                </c:pt>
                <c:pt idx="212">
                  <c:v>0.29282972365164711</c:v>
                </c:pt>
                <c:pt idx="213">
                  <c:v>0.3474105630169631</c:v>
                </c:pt>
                <c:pt idx="214">
                  <c:v>0.37460325415704404</c:v>
                </c:pt>
                <c:pt idx="215">
                  <c:v>0.39413541651303297</c:v>
                </c:pt>
                <c:pt idx="216">
                  <c:v>0.38411018130603908</c:v>
                </c:pt>
                <c:pt idx="217">
                  <c:v>0.43315282910278008</c:v>
                </c:pt>
                <c:pt idx="218">
                  <c:v>0.44165611855172987</c:v>
                </c:pt>
                <c:pt idx="219">
                  <c:v>0.447464922111037</c:v>
                </c:pt>
                <c:pt idx="220">
                  <c:v>0.45125972425063599</c:v>
                </c:pt>
                <c:pt idx="221">
                  <c:v>0.21722354855800002</c:v>
                </c:pt>
                <c:pt idx="222">
                  <c:v>0.29730320255904807</c:v>
                </c:pt>
                <c:pt idx="223">
                  <c:v>0.33311775748489203</c:v>
                </c:pt>
                <c:pt idx="224">
                  <c:v>0.3419814479078721</c:v>
                </c:pt>
                <c:pt idx="225">
                  <c:v>0.33338219793964724</c:v>
                </c:pt>
                <c:pt idx="226">
                  <c:v>0.34746175196172502</c:v>
                </c:pt>
                <c:pt idx="227">
                  <c:v>0.38579102488066602</c:v>
                </c:pt>
                <c:pt idx="228">
                  <c:v>0.39069342012052699</c:v>
                </c:pt>
                <c:pt idx="229">
                  <c:v>0.41355073445507301</c:v>
                </c:pt>
                <c:pt idx="230">
                  <c:v>0.44594849025144306</c:v>
                </c:pt>
                <c:pt idx="231">
                  <c:v>0.23127828310635104</c:v>
                </c:pt>
                <c:pt idx="232">
                  <c:v>0.25661791177219301</c:v>
                </c:pt>
                <c:pt idx="233">
                  <c:v>0.30478937800299405</c:v>
                </c:pt>
                <c:pt idx="234">
                  <c:v>0.3425863222606641</c:v>
                </c:pt>
                <c:pt idx="235">
                  <c:v>0.36736158847642297</c:v>
                </c:pt>
                <c:pt idx="236">
                  <c:v>0.36108073638421911</c:v>
                </c:pt>
                <c:pt idx="237">
                  <c:v>0.36704529897825305</c:v>
                </c:pt>
                <c:pt idx="238">
                  <c:v>0.40975386500368205</c:v>
                </c:pt>
                <c:pt idx="239">
                  <c:v>0.42991433804390305</c:v>
                </c:pt>
                <c:pt idx="240">
                  <c:v>0.41855351602898799</c:v>
                </c:pt>
                <c:pt idx="241">
                  <c:v>0.22353863572640204</c:v>
                </c:pt>
                <c:pt idx="242">
                  <c:v>0.30029441625165004</c:v>
                </c:pt>
                <c:pt idx="243">
                  <c:v>0.31385695634518906</c:v>
                </c:pt>
                <c:pt idx="244">
                  <c:v>0.35828224474684306</c:v>
                </c:pt>
                <c:pt idx="245">
                  <c:v>0.38261063411340906</c:v>
                </c:pt>
                <c:pt idx="246">
                  <c:v>0.40291805495730998</c:v>
                </c:pt>
                <c:pt idx="247">
                  <c:v>0.40741738932513405</c:v>
                </c:pt>
                <c:pt idx="248">
                  <c:v>0.41996809369754712</c:v>
                </c:pt>
                <c:pt idx="249">
                  <c:v>0.43905453143825307</c:v>
                </c:pt>
                <c:pt idx="250">
                  <c:v>0.45155050304290206</c:v>
                </c:pt>
                <c:pt idx="251">
                  <c:v>0.22426473572627204</c:v>
                </c:pt>
                <c:pt idx="252">
                  <c:v>0.26262272443679197</c:v>
                </c:pt>
                <c:pt idx="253">
                  <c:v>0.299737709631066</c:v>
                </c:pt>
                <c:pt idx="254">
                  <c:v>0.34133103949133586</c:v>
                </c:pt>
                <c:pt idx="255">
                  <c:v>0.37709969217693001</c:v>
                </c:pt>
                <c:pt idx="256">
                  <c:v>0.37200573575518808</c:v>
                </c:pt>
                <c:pt idx="257">
                  <c:v>0.38897047100869409</c:v>
                </c:pt>
                <c:pt idx="258">
                  <c:v>0.41550821742139499</c:v>
                </c:pt>
                <c:pt idx="259">
                  <c:v>0.41048627654833197</c:v>
                </c:pt>
                <c:pt idx="260">
                  <c:v>0.404857344620207</c:v>
                </c:pt>
                <c:pt idx="261">
                  <c:v>0.21073309194909104</c:v>
                </c:pt>
                <c:pt idx="262">
                  <c:v>0.25609318472264908</c:v>
                </c:pt>
                <c:pt idx="263">
                  <c:v>0.29861677625604011</c:v>
                </c:pt>
                <c:pt idx="264">
                  <c:v>0.35229161269933695</c:v>
                </c:pt>
                <c:pt idx="265">
                  <c:v>0.36876080692637908</c:v>
                </c:pt>
                <c:pt idx="266">
                  <c:v>0.35527204225868808</c:v>
                </c:pt>
                <c:pt idx="267">
                  <c:v>0.36268599335896412</c:v>
                </c:pt>
                <c:pt idx="268">
                  <c:v>0.37489555323341206</c:v>
                </c:pt>
                <c:pt idx="269">
                  <c:v>0.38344427370517803</c:v>
                </c:pt>
                <c:pt idx="270">
                  <c:v>0.40572394558317892</c:v>
                </c:pt>
                <c:pt idx="271">
                  <c:v>0.20828994257439407</c:v>
                </c:pt>
                <c:pt idx="272">
                  <c:v>0.28235347805942407</c:v>
                </c:pt>
                <c:pt idx="273">
                  <c:v>0.32787129551636507</c:v>
                </c:pt>
                <c:pt idx="274">
                  <c:v>0.34805186638428304</c:v>
                </c:pt>
                <c:pt idx="275">
                  <c:v>0.37113612009934105</c:v>
                </c:pt>
                <c:pt idx="276">
                  <c:v>0.38958205305246513</c:v>
                </c:pt>
                <c:pt idx="277">
                  <c:v>0.4074602848493441</c:v>
                </c:pt>
                <c:pt idx="278">
                  <c:v>0.40020540646023894</c:v>
                </c:pt>
                <c:pt idx="279">
                  <c:v>0.42160773664725004</c:v>
                </c:pt>
                <c:pt idx="280">
                  <c:v>0.41925544624973099</c:v>
                </c:pt>
                <c:pt idx="281">
                  <c:v>0.19607373978297199</c:v>
                </c:pt>
                <c:pt idx="282">
                  <c:v>0.28687688502455316</c:v>
                </c:pt>
                <c:pt idx="283">
                  <c:v>0.33591093674643407</c:v>
                </c:pt>
                <c:pt idx="284">
                  <c:v>0.35758398807079905</c:v>
                </c:pt>
                <c:pt idx="285">
                  <c:v>0.38118582052613093</c:v>
                </c:pt>
                <c:pt idx="286">
                  <c:v>0.38221958709070908</c:v>
                </c:pt>
                <c:pt idx="287">
                  <c:v>0.38809800547556206</c:v>
                </c:pt>
                <c:pt idx="288">
                  <c:v>0.39993818919292412</c:v>
                </c:pt>
                <c:pt idx="289">
                  <c:v>0.41524623806318495</c:v>
                </c:pt>
                <c:pt idx="290">
                  <c:v>0.42854386850757598</c:v>
                </c:pt>
                <c:pt idx="291">
                  <c:v>0.212675098997785</c:v>
                </c:pt>
                <c:pt idx="292">
                  <c:v>0.26122768421278197</c:v>
                </c:pt>
                <c:pt idx="293">
                  <c:v>0.30433183154053101</c:v>
                </c:pt>
                <c:pt idx="294">
                  <c:v>0.35655783383056106</c:v>
                </c:pt>
                <c:pt idx="295">
                  <c:v>0.39195948702813704</c:v>
                </c:pt>
                <c:pt idx="296">
                  <c:v>0.38867367647542006</c:v>
                </c:pt>
                <c:pt idx="297">
                  <c:v>0.40806926764248608</c:v>
                </c:pt>
                <c:pt idx="298">
                  <c:v>0.41340477118337804</c:v>
                </c:pt>
                <c:pt idx="299">
                  <c:v>0.41255879147071806</c:v>
                </c:pt>
                <c:pt idx="300">
                  <c:v>0.41916252337773807</c:v>
                </c:pt>
                <c:pt idx="301">
                  <c:v>0.21785580446152103</c:v>
                </c:pt>
                <c:pt idx="302">
                  <c:v>0.27206529841557592</c:v>
                </c:pt>
                <c:pt idx="303">
                  <c:v>0.33654374512250407</c:v>
                </c:pt>
                <c:pt idx="304">
                  <c:v>0.36387851176186309</c:v>
                </c:pt>
                <c:pt idx="305">
                  <c:v>0.37617730316733405</c:v>
                </c:pt>
                <c:pt idx="306">
                  <c:v>0.39088517396083716</c:v>
                </c:pt>
                <c:pt idx="307">
                  <c:v>0.3960419277722691</c:v>
                </c:pt>
                <c:pt idx="308">
                  <c:v>0.39788402172648812</c:v>
                </c:pt>
                <c:pt idx="309">
                  <c:v>0.41598360544477103</c:v>
                </c:pt>
                <c:pt idx="310">
                  <c:v>0.42241467704635211</c:v>
                </c:pt>
                <c:pt idx="311">
                  <c:v>0.20441396138500403</c:v>
                </c:pt>
                <c:pt idx="312">
                  <c:v>0.27875027350294607</c:v>
                </c:pt>
                <c:pt idx="313">
                  <c:v>0.31064611498900307</c:v>
                </c:pt>
                <c:pt idx="314">
                  <c:v>0.37490355444642093</c:v>
                </c:pt>
                <c:pt idx="315">
                  <c:v>0.38149877365908019</c:v>
                </c:pt>
                <c:pt idx="316">
                  <c:v>0.3893986183433451</c:v>
                </c:pt>
                <c:pt idx="317">
                  <c:v>0.41988195227011005</c:v>
                </c:pt>
                <c:pt idx="318">
                  <c:v>0.41029621568977898</c:v>
                </c:pt>
                <c:pt idx="319">
                  <c:v>0.41663164388815599</c:v>
                </c:pt>
                <c:pt idx="320">
                  <c:v>0.42661802778235908</c:v>
                </c:pt>
                <c:pt idx="321">
                  <c:v>0.21021150914840803</c:v>
                </c:pt>
                <c:pt idx="322">
                  <c:v>0.27155026472413502</c:v>
                </c:pt>
                <c:pt idx="323">
                  <c:v>0.31600943909524504</c:v>
                </c:pt>
                <c:pt idx="324">
                  <c:v>0.3392144274078091</c:v>
                </c:pt>
                <c:pt idx="325">
                  <c:v>0.35984234405208598</c:v>
                </c:pt>
                <c:pt idx="326">
                  <c:v>0.35629112419429299</c:v>
                </c:pt>
                <c:pt idx="327">
                  <c:v>0.39629744798809202</c:v>
                </c:pt>
                <c:pt idx="328">
                  <c:v>0.41673813289231892</c:v>
                </c:pt>
                <c:pt idx="329">
                  <c:v>0.4129380723944901</c:v>
                </c:pt>
                <c:pt idx="330">
                  <c:v>0.42025501788556602</c:v>
                </c:pt>
                <c:pt idx="331">
                  <c:v>0.224039864604337</c:v>
                </c:pt>
                <c:pt idx="332">
                  <c:v>0.25163479644210995</c:v>
                </c:pt>
                <c:pt idx="333">
                  <c:v>0.29516416333212003</c:v>
                </c:pt>
                <c:pt idx="334">
                  <c:v>0.32700175701923606</c:v>
                </c:pt>
                <c:pt idx="335">
                  <c:v>0.33972873866047903</c:v>
                </c:pt>
                <c:pt idx="336">
                  <c:v>0.36032767279697503</c:v>
                </c:pt>
                <c:pt idx="337">
                  <c:v>0.38318251944475312</c:v>
                </c:pt>
                <c:pt idx="338">
                  <c:v>0.39370436597762809</c:v>
                </c:pt>
                <c:pt idx="339">
                  <c:v>0.405761501558774</c:v>
                </c:pt>
                <c:pt idx="340">
                  <c:v>0.41287842653443108</c:v>
                </c:pt>
                <c:pt idx="341">
                  <c:v>0.20952321745135299</c:v>
                </c:pt>
                <c:pt idx="342">
                  <c:v>0.27010970276159596</c:v>
                </c:pt>
                <c:pt idx="343">
                  <c:v>0.33083973951151302</c:v>
                </c:pt>
                <c:pt idx="344">
                  <c:v>0.35442171069864803</c:v>
                </c:pt>
                <c:pt idx="345">
                  <c:v>0.34110683396102198</c:v>
                </c:pt>
                <c:pt idx="346">
                  <c:v>0.34861286867497504</c:v>
                </c:pt>
                <c:pt idx="347">
                  <c:v>0.364123048569793</c:v>
                </c:pt>
                <c:pt idx="348">
                  <c:v>0.38132504665655598</c:v>
                </c:pt>
                <c:pt idx="349">
                  <c:v>0.39091465221627003</c:v>
                </c:pt>
                <c:pt idx="350">
                  <c:v>0.40287674597507411</c:v>
                </c:pt>
                <c:pt idx="351">
                  <c:v>0.20549264477395801</c:v>
                </c:pt>
                <c:pt idx="352">
                  <c:v>0.26591787220157198</c:v>
                </c:pt>
                <c:pt idx="353">
                  <c:v>0.30464053976550698</c:v>
                </c:pt>
                <c:pt idx="354">
                  <c:v>0.33527926137099612</c:v>
                </c:pt>
                <c:pt idx="355">
                  <c:v>0.36663635704248204</c:v>
                </c:pt>
                <c:pt idx="356">
                  <c:v>0.38727485064069106</c:v>
                </c:pt>
                <c:pt idx="357">
                  <c:v>0.40676681146339999</c:v>
                </c:pt>
                <c:pt idx="358">
                  <c:v>0.41596971841095898</c:v>
                </c:pt>
                <c:pt idx="359">
                  <c:v>0.42323418362381598</c:v>
                </c:pt>
                <c:pt idx="360">
                  <c:v>0.4314467634045811</c:v>
                </c:pt>
                <c:pt idx="361">
                  <c:v>0.22191060094463497</c:v>
                </c:pt>
                <c:pt idx="362">
                  <c:v>0.2669130873278201</c:v>
                </c:pt>
                <c:pt idx="363">
                  <c:v>0.30617452890072805</c:v>
                </c:pt>
                <c:pt idx="364">
                  <c:v>0.33268607569399411</c:v>
                </c:pt>
                <c:pt idx="365">
                  <c:v>0.36354927857661501</c:v>
                </c:pt>
                <c:pt idx="366">
                  <c:v>0.37838426507944423</c:v>
                </c:pt>
                <c:pt idx="367">
                  <c:v>0.38265857882480508</c:v>
                </c:pt>
                <c:pt idx="368">
                  <c:v>0.38656835562379405</c:v>
                </c:pt>
                <c:pt idx="369">
                  <c:v>0.39798454515084114</c:v>
                </c:pt>
                <c:pt idx="370">
                  <c:v>0.45049841624385106</c:v>
                </c:pt>
                <c:pt idx="371">
                  <c:v>0.22981369169812099</c:v>
                </c:pt>
                <c:pt idx="372">
                  <c:v>0.31320079546829604</c:v>
                </c:pt>
                <c:pt idx="373">
                  <c:v>0.33800423993753104</c:v>
                </c:pt>
                <c:pt idx="374">
                  <c:v>0.34389404163677201</c:v>
                </c:pt>
                <c:pt idx="375">
                  <c:v>0.38199536449590998</c:v>
                </c:pt>
                <c:pt idx="376">
                  <c:v>0.40205088509938708</c:v>
                </c:pt>
                <c:pt idx="377">
                  <c:v>0.433497511423032</c:v>
                </c:pt>
                <c:pt idx="378">
                  <c:v>0.42879781464709399</c:v>
                </c:pt>
                <c:pt idx="379">
                  <c:v>0.41626409690689797</c:v>
                </c:pt>
                <c:pt idx="380">
                  <c:v>0.41866949378458507</c:v>
                </c:pt>
                <c:pt idx="381">
                  <c:v>0.23043957901672399</c:v>
                </c:pt>
                <c:pt idx="382">
                  <c:v>0.29623916171269898</c:v>
                </c:pt>
                <c:pt idx="383">
                  <c:v>0.33076911692862004</c:v>
                </c:pt>
                <c:pt idx="384">
                  <c:v>0.36535428655460811</c:v>
                </c:pt>
                <c:pt idx="385">
                  <c:v>0.37959681423699798</c:v>
                </c:pt>
                <c:pt idx="386">
                  <c:v>0.39296952018420012</c:v>
                </c:pt>
                <c:pt idx="387">
                  <c:v>0.40357258739443019</c:v>
                </c:pt>
                <c:pt idx="388">
                  <c:v>0.41963011447559395</c:v>
                </c:pt>
                <c:pt idx="389">
                  <c:v>0.43583084137012607</c:v>
                </c:pt>
                <c:pt idx="390">
                  <c:v>0.44217415040388497</c:v>
                </c:pt>
                <c:pt idx="391">
                  <c:v>0.22822451774749203</c:v>
                </c:pt>
                <c:pt idx="392">
                  <c:v>0.28284713880753992</c:v>
                </c:pt>
                <c:pt idx="393">
                  <c:v>0.31402410306652206</c:v>
                </c:pt>
                <c:pt idx="394">
                  <c:v>0.33278800027456512</c:v>
                </c:pt>
                <c:pt idx="395">
                  <c:v>0.33339470385326919</c:v>
                </c:pt>
                <c:pt idx="396">
                  <c:v>0.34949840028638102</c:v>
                </c:pt>
                <c:pt idx="397">
                  <c:v>0.35121897599451013</c:v>
                </c:pt>
                <c:pt idx="398">
                  <c:v>0.36371674541136501</c:v>
                </c:pt>
                <c:pt idx="399">
                  <c:v>0.38733248290085809</c:v>
                </c:pt>
                <c:pt idx="400">
                  <c:v>0.38317887569836812</c:v>
                </c:pt>
                <c:pt idx="401">
                  <c:v>0.200522471222603</c:v>
                </c:pt>
                <c:pt idx="402">
                  <c:v>0.27300847111439808</c:v>
                </c:pt>
                <c:pt idx="403">
                  <c:v>0.29080699032179114</c:v>
                </c:pt>
                <c:pt idx="404">
                  <c:v>0.33594740065704204</c:v>
                </c:pt>
                <c:pt idx="405">
                  <c:v>0.37369769210986103</c:v>
                </c:pt>
                <c:pt idx="406">
                  <c:v>0.37194355200468698</c:v>
                </c:pt>
                <c:pt idx="407">
                  <c:v>0.38798936127003308</c:v>
                </c:pt>
                <c:pt idx="408">
                  <c:v>0.41817657881154108</c:v>
                </c:pt>
                <c:pt idx="409">
                  <c:v>0.434645557976714</c:v>
                </c:pt>
                <c:pt idx="410">
                  <c:v>0.45774465937241504</c:v>
                </c:pt>
                <c:pt idx="411">
                  <c:v>0.22502432046189699</c:v>
                </c:pt>
                <c:pt idx="412">
                  <c:v>0.29117804626493998</c:v>
                </c:pt>
                <c:pt idx="413">
                  <c:v>0.32600889432748009</c:v>
                </c:pt>
                <c:pt idx="414">
                  <c:v>0.35868824823975604</c:v>
                </c:pt>
                <c:pt idx="415">
                  <c:v>0.38987231416981016</c:v>
                </c:pt>
                <c:pt idx="416">
                  <c:v>0.39964865371461311</c:v>
                </c:pt>
                <c:pt idx="417">
                  <c:v>0.41047083780292704</c:v>
                </c:pt>
                <c:pt idx="418">
                  <c:v>0.42506717770468311</c:v>
                </c:pt>
                <c:pt idx="419">
                  <c:v>0.42601729946911898</c:v>
                </c:pt>
                <c:pt idx="420">
                  <c:v>0.43327339468422904</c:v>
                </c:pt>
                <c:pt idx="421">
                  <c:v>0.20938285583875196</c:v>
                </c:pt>
                <c:pt idx="422">
                  <c:v>0.26211968747331599</c:v>
                </c:pt>
                <c:pt idx="423">
                  <c:v>0.32036849518371913</c:v>
                </c:pt>
                <c:pt idx="424">
                  <c:v>0.33418279691008812</c:v>
                </c:pt>
                <c:pt idx="425">
                  <c:v>0.35452207529435309</c:v>
                </c:pt>
                <c:pt idx="426">
                  <c:v>0.38427778019800907</c:v>
                </c:pt>
                <c:pt idx="427">
                  <c:v>0.40377971369958304</c:v>
                </c:pt>
                <c:pt idx="428">
                  <c:v>0.41857744599745711</c:v>
                </c:pt>
                <c:pt idx="429">
                  <c:v>0.45049102052256695</c:v>
                </c:pt>
                <c:pt idx="430">
                  <c:v>0.44645356055805302</c:v>
                </c:pt>
                <c:pt idx="431">
                  <c:v>0.22151091498800599</c:v>
                </c:pt>
                <c:pt idx="432">
                  <c:v>0.25563683129602499</c:v>
                </c:pt>
                <c:pt idx="433">
                  <c:v>0.30316615018993398</c:v>
                </c:pt>
                <c:pt idx="434">
                  <c:v>0.31071339015056698</c:v>
                </c:pt>
                <c:pt idx="435">
                  <c:v>0.3403156093454241</c:v>
                </c:pt>
                <c:pt idx="436">
                  <c:v>0.37555205596838798</c:v>
                </c:pt>
                <c:pt idx="437">
                  <c:v>0.40540508065384406</c:v>
                </c:pt>
                <c:pt idx="438">
                  <c:v>0.41720045590496507</c:v>
                </c:pt>
                <c:pt idx="439">
                  <c:v>0.42522050903681108</c:v>
                </c:pt>
                <c:pt idx="440">
                  <c:v>0.42853359568376898</c:v>
                </c:pt>
                <c:pt idx="441">
                  <c:v>0.21002617671341001</c:v>
                </c:pt>
                <c:pt idx="442">
                  <c:v>0.27008013157190308</c:v>
                </c:pt>
                <c:pt idx="443">
                  <c:v>0.32161511309788804</c:v>
                </c:pt>
                <c:pt idx="444">
                  <c:v>0.33935746280527512</c:v>
                </c:pt>
                <c:pt idx="445">
                  <c:v>0.34656946437879005</c:v>
                </c:pt>
                <c:pt idx="446">
                  <c:v>0.37690526453759204</c:v>
                </c:pt>
                <c:pt idx="447">
                  <c:v>0.38082578357563912</c:v>
                </c:pt>
                <c:pt idx="448">
                  <c:v>0.39401981813478504</c:v>
                </c:pt>
                <c:pt idx="449">
                  <c:v>0.41851842543238904</c:v>
                </c:pt>
                <c:pt idx="450">
                  <c:v>0.42627969430925711</c:v>
                </c:pt>
                <c:pt idx="451">
                  <c:v>0.21200834314392605</c:v>
                </c:pt>
                <c:pt idx="452">
                  <c:v>0.25295268496076007</c:v>
                </c:pt>
                <c:pt idx="453">
                  <c:v>0.27765352326718401</c:v>
                </c:pt>
                <c:pt idx="454">
                  <c:v>0.32206601379165711</c:v>
                </c:pt>
                <c:pt idx="455">
                  <c:v>0.3523932891176581</c:v>
                </c:pt>
                <c:pt idx="456">
                  <c:v>0.40504470999326914</c:v>
                </c:pt>
                <c:pt idx="457">
                  <c:v>0.41109484490125398</c:v>
                </c:pt>
                <c:pt idx="458">
                  <c:v>0.43120272926548203</c:v>
                </c:pt>
                <c:pt idx="459">
                  <c:v>0.43480389226338706</c:v>
                </c:pt>
                <c:pt idx="460">
                  <c:v>0.44149262642415993</c:v>
                </c:pt>
                <c:pt idx="461">
                  <c:v>0.23036876642683499</c:v>
                </c:pt>
                <c:pt idx="462">
                  <c:v>0.30062522851531892</c:v>
                </c:pt>
                <c:pt idx="463">
                  <c:v>0.33013580001456705</c:v>
                </c:pt>
                <c:pt idx="464">
                  <c:v>0.36873175499491001</c:v>
                </c:pt>
                <c:pt idx="465">
                  <c:v>0.3801618948999711</c:v>
                </c:pt>
                <c:pt idx="466">
                  <c:v>0.39835398820786216</c:v>
                </c:pt>
                <c:pt idx="467">
                  <c:v>0.434418356576038</c:v>
                </c:pt>
                <c:pt idx="468">
                  <c:v>0.44181338453719893</c:v>
                </c:pt>
                <c:pt idx="469">
                  <c:v>0.45699624802007799</c:v>
                </c:pt>
                <c:pt idx="470">
                  <c:v>0.44674535735650095</c:v>
                </c:pt>
                <c:pt idx="471">
                  <c:v>0.22407412934098297</c:v>
                </c:pt>
                <c:pt idx="472">
                  <c:v>0.29966479085155107</c:v>
                </c:pt>
                <c:pt idx="473">
                  <c:v>0.34989675614340998</c:v>
                </c:pt>
                <c:pt idx="474">
                  <c:v>0.3704857456018491</c:v>
                </c:pt>
                <c:pt idx="475">
                  <c:v>0.38511434570838898</c:v>
                </c:pt>
                <c:pt idx="476">
                  <c:v>0.39689778675818005</c:v>
                </c:pt>
                <c:pt idx="477">
                  <c:v>0.42540330910492008</c:v>
                </c:pt>
                <c:pt idx="478">
                  <c:v>0.447392564171537</c:v>
                </c:pt>
                <c:pt idx="479">
                  <c:v>0.441469741593775</c:v>
                </c:pt>
                <c:pt idx="480">
                  <c:v>0.44886244568920103</c:v>
                </c:pt>
                <c:pt idx="481">
                  <c:v>0.22993870133100899</c:v>
                </c:pt>
                <c:pt idx="482">
                  <c:v>0.30907479844327307</c:v>
                </c:pt>
                <c:pt idx="483">
                  <c:v>0.33444028205635506</c:v>
                </c:pt>
                <c:pt idx="484">
                  <c:v>0.35348724021050204</c:v>
                </c:pt>
                <c:pt idx="485">
                  <c:v>0.37719073105687106</c:v>
                </c:pt>
                <c:pt idx="486">
                  <c:v>0.39101424948572405</c:v>
                </c:pt>
                <c:pt idx="487">
                  <c:v>0.40155978420480803</c:v>
                </c:pt>
                <c:pt idx="488">
                  <c:v>0.43339175144292302</c:v>
                </c:pt>
                <c:pt idx="489">
                  <c:v>0.43855685152166007</c:v>
                </c:pt>
                <c:pt idx="490">
                  <c:v>0.43400301425429105</c:v>
                </c:pt>
                <c:pt idx="491">
                  <c:v>0.20993129824808099</c:v>
                </c:pt>
                <c:pt idx="492">
                  <c:v>0.25131015704388998</c:v>
                </c:pt>
                <c:pt idx="493">
                  <c:v>0.3125293604420461</c:v>
                </c:pt>
                <c:pt idx="494">
                  <c:v>0.34819264052538396</c:v>
                </c:pt>
                <c:pt idx="495">
                  <c:v>0.39012397968281909</c:v>
                </c:pt>
                <c:pt idx="496">
                  <c:v>0.41792250951158805</c:v>
                </c:pt>
                <c:pt idx="497">
                  <c:v>0.41114552240134594</c:v>
                </c:pt>
                <c:pt idx="498">
                  <c:v>0.41234857615177106</c:v>
                </c:pt>
                <c:pt idx="499">
                  <c:v>0.440369647915199</c:v>
                </c:pt>
                <c:pt idx="500">
                  <c:v>0.457458954483563</c:v>
                </c:pt>
                <c:pt idx="501">
                  <c:v>0.23684847610348503</c:v>
                </c:pt>
                <c:pt idx="502">
                  <c:v>0.27828564819655499</c:v>
                </c:pt>
                <c:pt idx="503">
                  <c:v>0.32544553873685605</c:v>
                </c:pt>
                <c:pt idx="504">
                  <c:v>0.35125294125305306</c:v>
                </c:pt>
                <c:pt idx="505">
                  <c:v>0.36432994503110505</c:v>
                </c:pt>
                <c:pt idx="506">
                  <c:v>0.38016080818681608</c:v>
                </c:pt>
                <c:pt idx="507">
                  <c:v>0.41245333002972001</c:v>
                </c:pt>
                <c:pt idx="508">
                  <c:v>0.43675415582409605</c:v>
                </c:pt>
                <c:pt idx="509">
                  <c:v>0.43605594614381504</c:v>
                </c:pt>
                <c:pt idx="510">
                  <c:v>0.43028914526817702</c:v>
                </c:pt>
                <c:pt idx="511">
                  <c:v>0.21719975313861101</c:v>
                </c:pt>
                <c:pt idx="512">
                  <c:v>0.28943187743500698</c:v>
                </c:pt>
                <c:pt idx="513">
                  <c:v>0.31723902920374297</c:v>
                </c:pt>
                <c:pt idx="514">
                  <c:v>0.35995227711305011</c:v>
                </c:pt>
                <c:pt idx="515">
                  <c:v>0.37351281101729011</c:v>
                </c:pt>
                <c:pt idx="516">
                  <c:v>0.39113241649329</c:v>
                </c:pt>
                <c:pt idx="517">
                  <c:v>0.39626712460406005</c:v>
                </c:pt>
                <c:pt idx="518">
                  <c:v>0.39284759411999104</c:v>
                </c:pt>
                <c:pt idx="519">
                  <c:v>0.39217472488068511</c:v>
                </c:pt>
                <c:pt idx="520">
                  <c:v>0.4088247741219711</c:v>
                </c:pt>
                <c:pt idx="521">
                  <c:v>0.20548931860232506</c:v>
                </c:pt>
                <c:pt idx="522">
                  <c:v>0.27219066963251098</c:v>
                </c:pt>
                <c:pt idx="523">
                  <c:v>0.32195921778373504</c:v>
                </c:pt>
                <c:pt idx="524">
                  <c:v>0.34658282092927911</c:v>
                </c:pt>
                <c:pt idx="525">
                  <c:v>0.36431589344220811</c:v>
                </c:pt>
                <c:pt idx="526">
                  <c:v>0.40395141225740006</c:v>
                </c:pt>
                <c:pt idx="527">
                  <c:v>0.41685406808960113</c:v>
                </c:pt>
                <c:pt idx="528">
                  <c:v>0.41650495984722108</c:v>
                </c:pt>
                <c:pt idx="529">
                  <c:v>0.43010419626219104</c:v>
                </c:pt>
                <c:pt idx="530">
                  <c:v>0.44464392543259096</c:v>
                </c:pt>
                <c:pt idx="531">
                  <c:v>0.23050721500066901</c:v>
                </c:pt>
                <c:pt idx="532">
                  <c:v>0.28285932331985209</c:v>
                </c:pt>
                <c:pt idx="533">
                  <c:v>0.30944546617023705</c:v>
                </c:pt>
                <c:pt idx="534">
                  <c:v>0.33235458588532113</c:v>
                </c:pt>
                <c:pt idx="535">
                  <c:v>0.36513932565338897</c:v>
                </c:pt>
                <c:pt idx="536">
                  <c:v>0.38238715144197005</c:v>
                </c:pt>
                <c:pt idx="537">
                  <c:v>0.39863744761255698</c:v>
                </c:pt>
                <c:pt idx="538">
                  <c:v>0.41072963137591706</c:v>
                </c:pt>
                <c:pt idx="539">
                  <c:v>0.43498824800458208</c:v>
                </c:pt>
                <c:pt idx="540">
                  <c:v>0.44133580598225103</c:v>
                </c:pt>
                <c:pt idx="541">
                  <c:v>0.21932797137350898</c:v>
                </c:pt>
                <c:pt idx="542">
                  <c:v>0.28078066749204111</c:v>
                </c:pt>
                <c:pt idx="543">
                  <c:v>0.32770250844797805</c:v>
                </c:pt>
                <c:pt idx="544">
                  <c:v>0.36266326230350998</c:v>
                </c:pt>
                <c:pt idx="545">
                  <c:v>0.37272044674914606</c:v>
                </c:pt>
                <c:pt idx="546">
                  <c:v>0.37290625430592006</c:v>
                </c:pt>
                <c:pt idx="547">
                  <c:v>0.387542356610176</c:v>
                </c:pt>
                <c:pt idx="548">
                  <c:v>0.43381501782069803</c:v>
                </c:pt>
                <c:pt idx="549">
                  <c:v>0.41907730382456604</c:v>
                </c:pt>
                <c:pt idx="550">
                  <c:v>0.42558287095676411</c:v>
                </c:pt>
                <c:pt idx="551">
                  <c:v>0.22044920814316402</c:v>
                </c:pt>
                <c:pt idx="552">
                  <c:v>0.27193772788462206</c:v>
                </c:pt>
                <c:pt idx="553">
                  <c:v>0.28490298770660311</c:v>
                </c:pt>
                <c:pt idx="554">
                  <c:v>0.31211440513958311</c:v>
                </c:pt>
                <c:pt idx="555">
                  <c:v>0.3508179830380711</c:v>
                </c:pt>
                <c:pt idx="556">
                  <c:v>0.37203151978891702</c:v>
                </c:pt>
                <c:pt idx="557">
                  <c:v>0.40656673226706908</c:v>
                </c:pt>
                <c:pt idx="558">
                  <c:v>0.40784859819558306</c:v>
                </c:pt>
                <c:pt idx="559">
                  <c:v>0.42333032288745004</c:v>
                </c:pt>
                <c:pt idx="560">
                  <c:v>0.44383929749442802</c:v>
                </c:pt>
                <c:pt idx="561">
                  <c:v>0.226658148948396</c:v>
                </c:pt>
                <c:pt idx="562">
                  <c:v>0.26895640056708697</c:v>
                </c:pt>
                <c:pt idx="563">
                  <c:v>0.31327172511016005</c:v>
                </c:pt>
                <c:pt idx="564">
                  <c:v>0.34949176063145304</c:v>
                </c:pt>
                <c:pt idx="565">
                  <c:v>0.3857048535996101</c:v>
                </c:pt>
                <c:pt idx="566">
                  <c:v>0.38045318163110597</c:v>
                </c:pt>
                <c:pt idx="567">
                  <c:v>0.40189250059862702</c:v>
                </c:pt>
                <c:pt idx="568">
                  <c:v>0.42567433078185907</c:v>
                </c:pt>
                <c:pt idx="569">
                  <c:v>0.470436129901597</c:v>
                </c:pt>
                <c:pt idx="570">
                  <c:v>0.47676777533294612</c:v>
                </c:pt>
                <c:pt idx="571">
                  <c:v>0.23876265464205701</c:v>
                </c:pt>
                <c:pt idx="572">
                  <c:v>0.28399180699066107</c:v>
                </c:pt>
                <c:pt idx="573">
                  <c:v>0.31330224995276112</c:v>
                </c:pt>
                <c:pt idx="574">
                  <c:v>0.35274178673226808</c:v>
                </c:pt>
                <c:pt idx="575">
                  <c:v>0.38387196509835619</c:v>
                </c:pt>
                <c:pt idx="576">
                  <c:v>0.39520206595921908</c:v>
                </c:pt>
                <c:pt idx="577">
                  <c:v>0.41604544626753892</c:v>
                </c:pt>
                <c:pt idx="578">
                  <c:v>0.413896110056439</c:v>
                </c:pt>
                <c:pt idx="579">
                  <c:v>0.42132271335763916</c:v>
                </c:pt>
                <c:pt idx="580">
                  <c:v>0.43482107457863806</c:v>
                </c:pt>
                <c:pt idx="581">
                  <c:v>0.21898930551979007</c:v>
                </c:pt>
                <c:pt idx="582">
                  <c:v>0.28992655826950603</c:v>
                </c:pt>
                <c:pt idx="583">
                  <c:v>0.32034869421452811</c:v>
                </c:pt>
                <c:pt idx="584">
                  <c:v>0.33181801752841911</c:v>
                </c:pt>
                <c:pt idx="585">
                  <c:v>0.35756685555734607</c:v>
                </c:pt>
                <c:pt idx="586">
                  <c:v>0.37201216785647812</c:v>
                </c:pt>
                <c:pt idx="587">
                  <c:v>0.37944659026619004</c:v>
                </c:pt>
                <c:pt idx="588">
                  <c:v>0.41620234809032997</c:v>
                </c:pt>
                <c:pt idx="589">
                  <c:v>0.42130238762824013</c:v>
                </c:pt>
                <c:pt idx="590">
                  <c:v>0.41845607756489112</c:v>
                </c:pt>
                <c:pt idx="591">
                  <c:v>0.21341845460199804</c:v>
                </c:pt>
                <c:pt idx="592">
                  <c:v>0.27040763158335401</c:v>
                </c:pt>
                <c:pt idx="593">
                  <c:v>0.30276240098637308</c:v>
                </c:pt>
                <c:pt idx="594">
                  <c:v>0.34919682625218601</c:v>
                </c:pt>
                <c:pt idx="595">
                  <c:v>0.37320955372455206</c:v>
                </c:pt>
                <c:pt idx="596">
                  <c:v>0.37725344796121602</c:v>
                </c:pt>
                <c:pt idx="597">
                  <c:v>0.40457627417081904</c:v>
                </c:pt>
                <c:pt idx="598">
                  <c:v>0.42749546095641106</c:v>
                </c:pt>
                <c:pt idx="599">
                  <c:v>0.41664875498616799</c:v>
                </c:pt>
                <c:pt idx="600">
                  <c:v>0.43057352179285413</c:v>
                </c:pt>
                <c:pt idx="601">
                  <c:v>0.21659094329807799</c:v>
                </c:pt>
                <c:pt idx="602">
                  <c:v>0.31195221968347703</c:v>
                </c:pt>
                <c:pt idx="603">
                  <c:v>0.34939643535940912</c:v>
                </c:pt>
                <c:pt idx="604">
                  <c:v>0.37851382154551105</c:v>
                </c:pt>
                <c:pt idx="605">
                  <c:v>0.38639390418796904</c:v>
                </c:pt>
                <c:pt idx="606">
                  <c:v>0.41896056778108803</c:v>
                </c:pt>
                <c:pt idx="607">
                  <c:v>0.4369926066699531</c:v>
                </c:pt>
                <c:pt idx="608">
                  <c:v>0.45181171962812799</c:v>
                </c:pt>
                <c:pt idx="609">
                  <c:v>0.4630111612102521</c:v>
                </c:pt>
                <c:pt idx="610">
                  <c:v>0.45590281447639697</c:v>
                </c:pt>
                <c:pt idx="611">
                  <c:v>0.23812260667641796</c:v>
                </c:pt>
                <c:pt idx="612">
                  <c:v>0.29112632217772005</c:v>
                </c:pt>
                <c:pt idx="613">
                  <c:v>0.31976644843159696</c:v>
                </c:pt>
                <c:pt idx="614">
                  <c:v>0.3659676857322201</c:v>
                </c:pt>
                <c:pt idx="615">
                  <c:v>0.39690739145392406</c:v>
                </c:pt>
                <c:pt idx="616">
                  <c:v>0.39502809531341909</c:v>
                </c:pt>
                <c:pt idx="617">
                  <c:v>0.40495134166372493</c:v>
                </c:pt>
                <c:pt idx="618">
                  <c:v>0.42732717610341303</c:v>
                </c:pt>
                <c:pt idx="619">
                  <c:v>0.43643357260690802</c:v>
                </c:pt>
                <c:pt idx="620">
                  <c:v>0.42499820627380114</c:v>
                </c:pt>
                <c:pt idx="621">
                  <c:v>0.21538819641401102</c:v>
                </c:pt>
                <c:pt idx="622">
                  <c:v>0.28284744831260705</c:v>
                </c:pt>
                <c:pt idx="623">
                  <c:v>0.33686721652234908</c:v>
                </c:pt>
                <c:pt idx="624">
                  <c:v>0.36656705619836599</c:v>
                </c:pt>
                <c:pt idx="625">
                  <c:v>0.37227928039773606</c:v>
                </c:pt>
                <c:pt idx="626">
                  <c:v>0.37304846421691107</c:v>
                </c:pt>
                <c:pt idx="627">
                  <c:v>0.41027422883489106</c:v>
                </c:pt>
                <c:pt idx="628">
                  <c:v>0.41954756001452398</c:v>
                </c:pt>
                <c:pt idx="629">
                  <c:v>0.45583558885632497</c:v>
                </c:pt>
                <c:pt idx="630">
                  <c:v>0.43455619396959311</c:v>
                </c:pt>
                <c:pt idx="631">
                  <c:v>0.222345322225564</c:v>
                </c:pt>
                <c:pt idx="632">
                  <c:v>0.28951068759758808</c:v>
                </c:pt>
                <c:pt idx="633">
                  <c:v>0.33509967680531305</c:v>
                </c:pt>
                <c:pt idx="634">
                  <c:v>0.34937737205001007</c:v>
                </c:pt>
                <c:pt idx="635">
                  <c:v>0.37436721541421708</c:v>
                </c:pt>
                <c:pt idx="636">
                  <c:v>0.39334627894875213</c:v>
                </c:pt>
                <c:pt idx="637">
                  <c:v>0.41265975727363502</c:v>
                </c:pt>
                <c:pt idx="638">
                  <c:v>0.41824889929974812</c:v>
                </c:pt>
                <c:pt idx="639">
                  <c:v>0.41263633846944198</c:v>
                </c:pt>
                <c:pt idx="640">
                  <c:v>0.41138415915413007</c:v>
                </c:pt>
                <c:pt idx="641">
                  <c:v>0.21121643006918805</c:v>
                </c:pt>
                <c:pt idx="642">
                  <c:v>0.26643405854819291</c:v>
                </c:pt>
                <c:pt idx="643">
                  <c:v>0.313255000911694</c:v>
                </c:pt>
                <c:pt idx="644">
                  <c:v>0.34078569213592702</c:v>
                </c:pt>
                <c:pt idx="645">
                  <c:v>0.3496249599579071</c:v>
                </c:pt>
                <c:pt idx="646">
                  <c:v>0.37200969037802506</c:v>
                </c:pt>
                <c:pt idx="647">
                  <c:v>0.38711628989987118</c:v>
                </c:pt>
                <c:pt idx="648">
                  <c:v>0.41915053493777998</c:v>
                </c:pt>
                <c:pt idx="649">
                  <c:v>0.42233013705354006</c:v>
                </c:pt>
                <c:pt idx="650">
                  <c:v>0.41308479936350512</c:v>
                </c:pt>
                <c:pt idx="651">
                  <c:v>0.21230636897392002</c:v>
                </c:pt>
                <c:pt idx="652">
                  <c:v>0.2894659834579591</c:v>
                </c:pt>
                <c:pt idx="653">
                  <c:v>0.32341300623036306</c:v>
                </c:pt>
                <c:pt idx="654">
                  <c:v>0.35986053449316702</c:v>
                </c:pt>
                <c:pt idx="655">
                  <c:v>0.37843529387039498</c:v>
                </c:pt>
                <c:pt idx="656">
                  <c:v>0.39423504235609103</c:v>
                </c:pt>
                <c:pt idx="657">
                  <c:v>0.41723665327750098</c:v>
                </c:pt>
                <c:pt idx="658">
                  <c:v>0.43534794410227107</c:v>
                </c:pt>
                <c:pt idx="659">
                  <c:v>0.44661335072918396</c:v>
                </c:pt>
                <c:pt idx="660">
                  <c:v>0.45332739376001407</c:v>
                </c:pt>
                <c:pt idx="661">
                  <c:v>0.22223366307296299</c:v>
                </c:pt>
                <c:pt idx="662">
                  <c:v>0.29120885723865103</c:v>
                </c:pt>
                <c:pt idx="663">
                  <c:v>0.31967366315917112</c:v>
                </c:pt>
                <c:pt idx="664">
                  <c:v>0.34821428233480312</c:v>
                </c:pt>
                <c:pt idx="665">
                  <c:v>0.36798966560990015</c:v>
                </c:pt>
                <c:pt idx="666">
                  <c:v>0.36876535201094102</c:v>
                </c:pt>
                <c:pt idx="667">
                  <c:v>0.36101831193809714</c:v>
                </c:pt>
                <c:pt idx="668">
                  <c:v>0.37930504943991805</c:v>
                </c:pt>
                <c:pt idx="669">
                  <c:v>0.37780752021977704</c:v>
                </c:pt>
                <c:pt idx="670">
                  <c:v>0.38843739097538205</c:v>
                </c:pt>
                <c:pt idx="671">
                  <c:v>0.20594651027931099</c:v>
                </c:pt>
                <c:pt idx="672">
                  <c:v>0.25630699456067008</c:v>
                </c:pt>
                <c:pt idx="673">
                  <c:v>0.32106168173178407</c:v>
                </c:pt>
                <c:pt idx="674">
                  <c:v>0.37895630712719114</c:v>
                </c:pt>
                <c:pt idx="675">
                  <c:v>0.41753135661678586</c:v>
                </c:pt>
                <c:pt idx="676">
                  <c:v>0.41959615894784708</c:v>
                </c:pt>
                <c:pt idx="677">
                  <c:v>0.42703136448065404</c:v>
                </c:pt>
                <c:pt idx="678">
                  <c:v>0.43089287776195012</c:v>
                </c:pt>
                <c:pt idx="679">
                  <c:v>0.43874572199992407</c:v>
                </c:pt>
                <c:pt idx="680">
                  <c:v>0.44702467981098903</c:v>
                </c:pt>
                <c:pt idx="681">
                  <c:v>0.23001976969406299</c:v>
                </c:pt>
                <c:pt idx="682">
                  <c:v>0.29206199038494712</c:v>
                </c:pt>
                <c:pt idx="683">
                  <c:v>0.3265748414985421</c:v>
                </c:pt>
                <c:pt idx="684">
                  <c:v>0.36799731601883401</c:v>
                </c:pt>
                <c:pt idx="685">
                  <c:v>0.38241773856056205</c:v>
                </c:pt>
                <c:pt idx="686">
                  <c:v>0.41367818882576007</c:v>
                </c:pt>
                <c:pt idx="687">
                  <c:v>0.40722304471456</c:v>
                </c:pt>
                <c:pt idx="688">
                  <c:v>0.41213086085932105</c:v>
                </c:pt>
                <c:pt idx="689">
                  <c:v>0.418016536001592</c:v>
                </c:pt>
                <c:pt idx="690">
                  <c:v>0.42469138075578899</c:v>
                </c:pt>
                <c:pt idx="691">
                  <c:v>0.21959339955502208</c:v>
                </c:pt>
                <c:pt idx="692">
                  <c:v>0.27900181140150992</c:v>
                </c:pt>
                <c:pt idx="693">
                  <c:v>0.32975877810358906</c:v>
                </c:pt>
                <c:pt idx="694">
                  <c:v>0.36294613238372908</c:v>
                </c:pt>
                <c:pt idx="695">
                  <c:v>0.3811276919873231</c:v>
                </c:pt>
                <c:pt idx="696">
                  <c:v>0.40762816004128205</c:v>
                </c:pt>
                <c:pt idx="697">
                  <c:v>0.42370124102150797</c:v>
                </c:pt>
                <c:pt idx="698">
                  <c:v>0.41933483619440504</c:v>
                </c:pt>
                <c:pt idx="699">
                  <c:v>0.42843911664047402</c:v>
                </c:pt>
                <c:pt idx="700">
                  <c:v>0.45185425698359499</c:v>
                </c:pt>
                <c:pt idx="701">
                  <c:v>0.21718651509679901</c:v>
                </c:pt>
                <c:pt idx="702">
                  <c:v>0.26091184739478407</c:v>
                </c:pt>
                <c:pt idx="703">
                  <c:v>0.29963336428076898</c:v>
                </c:pt>
                <c:pt idx="704">
                  <c:v>0.33602617005342011</c:v>
                </c:pt>
                <c:pt idx="705">
                  <c:v>0.35706760452157399</c:v>
                </c:pt>
                <c:pt idx="706">
                  <c:v>0.38590087062677614</c:v>
                </c:pt>
                <c:pt idx="707">
                  <c:v>0.41882304453824698</c:v>
                </c:pt>
                <c:pt idx="708">
                  <c:v>0.43605454351066908</c:v>
                </c:pt>
                <c:pt idx="709">
                  <c:v>0.44851536783022106</c:v>
                </c:pt>
                <c:pt idx="710">
                  <c:v>0.44649204482282301</c:v>
                </c:pt>
                <c:pt idx="711">
                  <c:v>0.21143054043554699</c:v>
                </c:pt>
                <c:pt idx="712">
                  <c:v>0.27652945341866197</c:v>
                </c:pt>
                <c:pt idx="713">
                  <c:v>0.30935647976635411</c:v>
                </c:pt>
                <c:pt idx="714">
                  <c:v>0.34323071630510993</c:v>
                </c:pt>
                <c:pt idx="715">
                  <c:v>0.37962046618955819</c:v>
                </c:pt>
                <c:pt idx="716">
                  <c:v>0.37939905994581707</c:v>
                </c:pt>
                <c:pt idx="717">
                  <c:v>0.41129820995773708</c:v>
                </c:pt>
                <c:pt idx="718">
                  <c:v>0.41698326011346903</c:v>
                </c:pt>
                <c:pt idx="719">
                  <c:v>0.45181638990365913</c:v>
                </c:pt>
                <c:pt idx="720">
                  <c:v>0.44776943199377001</c:v>
                </c:pt>
                <c:pt idx="721">
                  <c:v>0.22544308326515103</c:v>
                </c:pt>
                <c:pt idx="722">
                  <c:v>0.27767118596265111</c:v>
                </c:pt>
                <c:pt idx="723">
                  <c:v>0.31748313125915711</c:v>
                </c:pt>
                <c:pt idx="724">
                  <c:v>0.36440376402638802</c:v>
                </c:pt>
                <c:pt idx="725">
                  <c:v>0.39852741879750403</c:v>
                </c:pt>
                <c:pt idx="726">
                  <c:v>0.38598022207985516</c:v>
                </c:pt>
                <c:pt idx="727">
                  <c:v>0.40573990091145001</c:v>
                </c:pt>
                <c:pt idx="728">
                  <c:v>0.44428366513616202</c:v>
                </c:pt>
                <c:pt idx="729">
                  <c:v>0.47665551704640902</c:v>
                </c:pt>
                <c:pt idx="730">
                  <c:v>0.47448892678117804</c:v>
                </c:pt>
                <c:pt idx="731">
                  <c:v>0.22844113701183005</c:v>
                </c:pt>
                <c:pt idx="732">
                  <c:v>0.26622600612432101</c:v>
                </c:pt>
                <c:pt idx="733">
                  <c:v>0.32086821929208509</c:v>
                </c:pt>
                <c:pt idx="734">
                  <c:v>0.35477658085893005</c:v>
                </c:pt>
                <c:pt idx="735">
                  <c:v>0.37708272025093403</c:v>
                </c:pt>
                <c:pt idx="736">
                  <c:v>0.38368488585793709</c:v>
                </c:pt>
                <c:pt idx="737">
                  <c:v>0.41289867163594213</c:v>
                </c:pt>
                <c:pt idx="738">
                  <c:v>0.408045430532541</c:v>
                </c:pt>
                <c:pt idx="739">
                  <c:v>0.43996055358147707</c:v>
                </c:pt>
                <c:pt idx="740">
                  <c:v>0.43961067905486018</c:v>
                </c:pt>
                <c:pt idx="741">
                  <c:v>0.21841952224313799</c:v>
                </c:pt>
                <c:pt idx="742">
                  <c:v>0.26964106227180601</c:v>
                </c:pt>
                <c:pt idx="743">
                  <c:v>0.29389451455883808</c:v>
                </c:pt>
                <c:pt idx="744">
                  <c:v>0.33044757353789411</c:v>
                </c:pt>
                <c:pt idx="745">
                  <c:v>0.34861769386016406</c:v>
                </c:pt>
                <c:pt idx="746">
                  <c:v>0.37328937304424109</c:v>
                </c:pt>
                <c:pt idx="747">
                  <c:v>0.40595517651204605</c:v>
                </c:pt>
                <c:pt idx="748">
                  <c:v>0.4213021823700831</c:v>
                </c:pt>
                <c:pt idx="749">
                  <c:v>0.43496430833057803</c:v>
                </c:pt>
                <c:pt idx="750">
                  <c:v>0.42834599232405113</c:v>
                </c:pt>
                <c:pt idx="751">
                  <c:v>0.225774938095058</c:v>
                </c:pt>
                <c:pt idx="752">
                  <c:v>0.28941160032155805</c:v>
                </c:pt>
                <c:pt idx="753">
                  <c:v>0.32108405734205608</c:v>
                </c:pt>
                <c:pt idx="754">
                  <c:v>0.33916471843939405</c:v>
                </c:pt>
                <c:pt idx="755">
                  <c:v>0.37253807848475107</c:v>
                </c:pt>
                <c:pt idx="756">
                  <c:v>0.38152324715078106</c:v>
                </c:pt>
                <c:pt idx="757">
                  <c:v>0.40514150947236799</c:v>
                </c:pt>
                <c:pt idx="758">
                  <c:v>0.40415969876039892</c:v>
                </c:pt>
                <c:pt idx="759">
                  <c:v>0.4277028996947691</c:v>
                </c:pt>
                <c:pt idx="760">
                  <c:v>0.439776752410588</c:v>
                </c:pt>
                <c:pt idx="761">
                  <c:v>0.21589975906473099</c:v>
                </c:pt>
                <c:pt idx="762">
                  <c:v>0.29524850482921106</c:v>
                </c:pt>
                <c:pt idx="763">
                  <c:v>0.34786421471380807</c:v>
                </c:pt>
                <c:pt idx="764">
                  <c:v>0.37344632412280604</c:v>
                </c:pt>
                <c:pt idx="765">
                  <c:v>0.39076603397134507</c:v>
                </c:pt>
                <c:pt idx="766">
                  <c:v>0.39659188346168506</c:v>
                </c:pt>
                <c:pt idx="767">
                  <c:v>0.41667214622585708</c:v>
                </c:pt>
                <c:pt idx="768">
                  <c:v>0.44403961989312896</c:v>
                </c:pt>
                <c:pt idx="769">
                  <c:v>0.43713200456569301</c:v>
                </c:pt>
                <c:pt idx="770">
                  <c:v>0.44360096066323901</c:v>
                </c:pt>
                <c:pt idx="771">
                  <c:v>0.22411639812289105</c:v>
                </c:pt>
                <c:pt idx="772">
                  <c:v>0.26957581954562598</c:v>
                </c:pt>
                <c:pt idx="773">
                  <c:v>0.31730242731640013</c:v>
                </c:pt>
                <c:pt idx="774">
                  <c:v>0.35882610772805812</c:v>
                </c:pt>
                <c:pt idx="775">
                  <c:v>0.39230796654676603</c:v>
                </c:pt>
                <c:pt idx="776">
                  <c:v>0.39469481142925811</c:v>
                </c:pt>
                <c:pt idx="777">
                  <c:v>0.39848631897599013</c:v>
                </c:pt>
                <c:pt idx="778">
                  <c:v>0.41592328234878306</c:v>
                </c:pt>
                <c:pt idx="779">
                  <c:v>0.41967484513032405</c:v>
                </c:pt>
                <c:pt idx="780">
                  <c:v>0.41722336067106802</c:v>
                </c:pt>
                <c:pt idx="781">
                  <c:v>0.209801572774898</c:v>
                </c:pt>
                <c:pt idx="782">
                  <c:v>0.26057824923115108</c:v>
                </c:pt>
                <c:pt idx="783">
                  <c:v>0.27227496854960404</c:v>
                </c:pt>
                <c:pt idx="784">
                  <c:v>0.33372704976172801</c:v>
                </c:pt>
                <c:pt idx="785">
                  <c:v>0.36290760636203406</c:v>
                </c:pt>
                <c:pt idx="786">
                  <c:v>0.38377476051268311</c:v>
                </c:pt>
                <c:pt idx="787">
                  <c:v>0.38553240234136105</c:v>
                </c:pt>
                <c:pt idx="788">
                  <c:v>0.39850409724785618</c:v>
                </c:pt>
                <c:pt idx="789">
                  <c:v>0.429935302096769</c:v>
                </c:pt>
                <c:pt idx="790">
                  <c:v>0.442503595542515</c:v>
                </c:pt>
                <c:pt idx="791">
                  <c:v>0.22786446312967801</c:v>
                </c:pt>
                <c:pt idx="792">
                  <c:v>0.27405520592335197</c:v>
                </c:pt>
                <c:pt idx="793">
                  <c:v>0.352195579421892</c:v>
                </c:pt>
                <c:pt idx="794">
                  <c:v>0.3795122383946371</c:v>
                </c:pt>
                <c:pt idx="795">
                  <c:v>0.40538917926189311</c:v>
                </c:pt>
                <c:pt idx="796">
                  <c:v>0.40790939513280411</c:v>
                </c:pt>
                <c:pt idx="797">
                  <c:v>0.40368963816207798</c:v>
                </c:pt>
                <c:pt idx="798">
                  <c:v>0.43097097701167519</c:v>
                </c:pt>
                <c:pt idx="799">
                  <c:v>0.43378809026199905</c:v>
                </c:pt>
                <c:pt idx="800">
                  <c:v>0.44780849155749908</c:v>
                </c:pt>
                <c:pt idx="801">
                  <c:v>0.23150204098270799</c:v>
                </c:pt>
                <c:pt idx="802">
                  <c:v>0.27584753668289702</c:v>
                </c:pt>
                <c:pt idx="803">
                  <c:v>0.3234842503353591</c:v>
                </c:pt>
                <c:pt idx="804">
                  <c:v>0.36984471540001407</c:v>
                </c:pt>
                <c:pt idx="805">
                  <c:v>0.39355022171521803</c:v>
                </c:pt>
                <c:pt idx="806">
                  <c:v>0.4050544842578081</c:v>
                </c:pt>
                <c:pt idx="807">
                  <c:v>0.42134777333365309</c:v>
                </c:pt>
                <c:pt idx="808">
                  <c:v>0.4583046010149141</c:v>
                </c:pt>
                <c:pt idx="809">
                  <c:v>0.46999535623604499</c:v>
                </c:pt>
                <c:pt idx="810">
                  <c:v>0.4919638962028271</c:v>
                </c:pt>
                <c:pt idx="811">
                  <c:v>0.24133147573724903</c:v>
                </c:pt>
                <c:pt idx="812">
                  <c:v>0.29897723638620105</c:v>
                </c:pt>
                <c:pt idx="813">
                  <c:v>0.317059780516599</c:v>
                </c:pt>
                <c:pt idx="814">
                  <c:v>0.35059127695542108</c:v>
                </c:pt>
                <c:pt idx="815">
                  <c:v>0.38501600954875004</c:v>
                </c:pt>
                <c:pt idx="816">
                  <c:v>0.37723651367525007</c:v>
                </c:pt>
                <c:pt idx="817">
                  <c:v>0.38201188739632608</c:v>
                </c:pt>
                <c:pt idx="818">
                  <c:v>0.37172808576157806</c:v>
                </c:pt>
                <c:pt idx="819">
                  <c:v>0.38758381342885612</c:v>
                </c:pt>
                <c:pt idx="820">
                  <c:v>0.403251074279178</c:v>
                </c:pt>
                <c:pt idx="821">
                  <c:v>0.209783769571558</c:v>
                </c:pt>
                <c:pt idx="822">
                  <c:v>0.24398330424221104</c:v>
                </c:pt>
                <c:pt idx="823">
                  <c:v>0.28857940852081004</c:v>
                </c:pt>
                <c:pt idx="824">
                  <c:v>0.34862526371392905</c:v>
                </c:pt>
                <c:pt idx="825">
                  <c:v>0.34314955822111187</c:v>
                </c:pt>
                <c:pt idx="826">
                  <c:v>0.34885381955616201</c:v>
                </c:pt>
                <c:pt idx="827">
                  <c:v>0.4071876753307741</c:v>
                </c:pt>
                <c:pt idx="828">
                  <c:v>0.39351510725916011</c:v>
                </c:pt>
                <c:pt idx="829">
                  <c:v>0.39001063279104103</c:v>
                </c:pt>
                <c:pt idx="830">
                  <c:v>0.41552910021680706</c:v>
                </c:pt>
                <c:pt idx="831">
                  <c:v>0.21807903707595502</c:v>
                </c:pt>
                <c:pt idx="832">
                  <c:v>0.28046750917032798</c:v>
                </c:pt>
                <c:pt idx="833">
                  <c:v>0.31046855630965109</c:v>
                </c:pt>
                <c:pt idx="834">
                  <c:v>0.33762105658670299</c:v>
                </c:pt>
                <c:pt idx="835">
                  <c:v>0.35159615215676499</c:v>
                </c:pt>
                <c:pt idx="836">
                  <c:v>0.39458962981246409</c:v>
                </c:pt>
                <c:pt idx="837">
                  <c:v>0.41072551641128197</c:v>
                </c:pt>
                <c:pt idx="838">
                  <c:v>0.42234654484299605</c:v>
                </c:pt>
                <c:pt idx="839">
                  <c:v>0.45403144904001796</c:v>
                </c:pt>
                <c:pt idx="840">
                  <c:v>0.47709675174262506</c:v>
                </c:pt>
                <c:pt idx="841">
                  <c:v>0.24492889222412803</c:v>
                </c:pt>
                <c:pt idx="842">
                  <c:v>0.29431216276323408</c:v>
                </c:pt>
                <c:pt idx="843">
                  <c:v>0.32267003410536205</c:v>
                </c:pt>
                <c:pt idx="844">
                  <c:v>0.35733765674281498</c:v>
                </c:pt>
                <c:pt idx="845">
                  <c:v>0.36295520056609493</c:v>
                </c:pt>
                <c:pt idx="846">
                  <c:v>0.3728473679500291</c:v>
                </c:pt>
                <c:pt idx="847">
                  <c:v>0.37763647253563598</c:v>
                </c:pt>
                <c:pt idx="848">
                  <c:v>0.39795515717418106</c:v>
                </c:pt>
                <c:pt idx="849">
                  <c:v>0.38759864693455004</c:v>
                </c:pt>
                <c:pt idx="850">
                  <c:v>0.39620774011862397</c:v>
                </c:pt>
                <c:pt idx="851">
                  <c:v>0.217720804940644</c:v>
                </c:pt>
                <c:pt idx="852">
                  <c:v>0.25612493362605798</c:v>
                </c:pt>
                <c:pt idx="853">
                  <c:v>0.28199692031677598</c:v>
                </c:pt>
                <c:pt idx="854">
                  <c:v>0.31633279034888911</c:v>
                </c:pt>
                <c:pt idx="855">
                  <c:v>0.34981180708563203</c:v>
                </c:pt>
                <c:pt idx="856">
                  <c:v>0.37206191494169305</c:v>
                </c:pt>
                <c:pt idx="857">
                  <c:v>0.38674640623343698</c:v>
                </c:pt>
                <c:pt idx="858">
                  <c:v>0.38688044150380912</c:v>
                </c:pt>
                <c:pt idx="859">
                  <c:v>0.39857416271925716</c:v>
                </c:pt>
                <c:pt idx="860">
                  <c:v>0.39124689841080207</c:v>
                </c:pt>
                <c:pt idx="861">
                  <c:v>0.19972184219490599</c:v>
                </c:pt>
                <c:pt idx="862">
                  <c:v>0.23573392255642106</c:v>
                </c:pt>
                <c:pt idx="863">
                  <c:v>0.29097700834361306</c:v>
                </c:pt>
                <c:pt idx="864">
                  <c:v>0.34143425310505898</c:v>
                </c:pt>
                <c:pt idx="865">
                  <c:v>0.36997774294505503</c:v>
                </c:pt>
                <c:pt idx="866">
                  <c:v>0.38799473628436404</c:v>
                </c:pt>
                <c:pt idx="867">
                  <c:v>0.41659874231944011</c:v>
                </c:pt>
                <c:pt idx="868">
                  <c:v>0.42483173219522402</c:v>
                </c:pt>
                <c:pt idx="869">
                  <c:v>0.44756453587792905</c:v>
                </c:pt>
                <c:pt idx="870">
                  <c:v>0.44937984683041005</c:v>
                </c:pt>
                <c:pt idx="871">
                  <c:v>0.22237346597865496</c:v>
                </c:pt>
                <c:pt idx="872">
                  <c:v>0.2698173018898461</c:v>
                </c:pt>
                <c:pt idx="873">
                  <c:v>0.31772933542642401</c:v>
                </c:pt>
                <c:pt idx="874">
                  <c:v>0.32421535465980506</c:v>
                </c:pt>
                <c:pt idx="875">
                  <c:v>0.36403104278301096</c:v>
                </c:pt>
                <c:pt idx="876">
                  <c:v>0.37974360988896005</c:v>
                </c:pt>
                <c:pt idx="877">
                  <c:v>0.38756571875627904</c:v>
                </c:pt>
                <c:pt idx="878">
                  <c:v>0.41575732973137897</c:v>
                </c:pt>
                <c:pt idx="879">
                  <c:v>0.42096650923478413</c:v>
                </c:pt>
                <c:pt idx="880">
                  <c:v>0.41607091283626707</c:v>
                </c:pt>
                <c:pt idx="881">
                  <c:v>0.21377205103414501</c:v>
                </c:pt>
                <c:pt idx="882">
                  <c:v>0.262331582599375</c:v>
                </c:pt>
                <c:pt idx="883">
                  <c:v>0.3098673510609411</c:v>
                </c:pt>
                <c:pt idx="884">
                  <c:v>0.34312911805532093</c:v>
                </c:pt>
                <c:pt idx="885">
                  <c:v>0.35432151777886711</c:v>
                </c:pt>
                <c:pt idx="886">
                  <c:v>0.39132412416102608</c:v>
                </c:pt>
                <c:pt idx="887">
                  <c:v>0.40744702393707904</c:v>
                </c:pt>
                <c:pt idx="888">
                  <c:v>0.39677560677688406</c:v>
                </c:pt>
                <c:pt idx="889">
                  <c:v>0.42630910958834206</c:v>
                </c:pt>
                <c:pt idx="890">
                  <c:v>0.44761811977909605</c:v>
                </c:pt>
                <c:pt idx="891">
                  <c:v>0.22485115450211601</c:v>
                </c:pt>
                <c:pt idx="892">
                  <c:v>0.28287085448417204</c:v>
                </c:pt>
                <c:pt idx="893">
                  <c:v>0.32513892150093598</c:v>
                </c:pt>
                <c:pt idx="894">
                  <c:v>0.36401170087929607</c:v>
                </c:pt>
                <c:pt idx="895">
                  <c:v>0.40832334344669802</c:v>
                </c:pt>
                <c:pt idx="896">
                  <c:v>0.42079716618615493</c:v>
                </c:pt>
                <c:pt idx="897">
                  <c:v>0.43485266165516012</c:v>
                </c:pt>
                <c:pt idx="898">
                  <c:v>0.42040821038744713</c:v>
                </c:pt>
                <c:pt idx="899">
                  <c:v>0.40955081707543406</c:v>
                </c:pt>
                <c:pt idx="900">
                  <c:v>0.44031222108569107</c:v>
                </c:pt>
                <c:pt idx="901">
                  <c:v>0.22915973256221403</c:v>
                </c:pt>
                <c:pt idx="902">
                  <c:v>0.285019330771349</c:v>
                </c:pt>
                <c:pt idx="903">
                  <c:v>0.31514070132532807</c:v>
                </c:pt>
                <c:pt idx="904">
                  <c:v>0.34197543536068004</c:v>
                </c:pt>
                <c:pt idx="905">
                  <c:v>0.39144779867257107</c:v>
                </c:pt>
                <c:pt idx="906">
                  <c:v>0.41653637405226307</c:v>
                </c:pt>
                <c:pt idx="907">
                  <c:v>0.41602712278063297</c:v>
                </c:pt>
                <c:pt idx="908">
                  <c:v>0.43055878834788414</c:v>
                </c:pt>
                <c:pt idx="909">
                  <c:v>0.44600769977286603</c:v>
                </c:pt>
                <c:pt idx="910">
                  <c:v>0.45737986411518006</c:v>
                </c:pt>
                <c:pt idx="911">
                  <c:v>0.22687110770351696</c:v>
                </c:pt>
                <c:pt idx="912">
                  <c:v>0.29327105317805702</c:v>
                </c:pt>
                <c:pt idx="913">
                  <c:v>0.32705785915203006</c:v>
                </c:pt>
                <c:pt idx="914">
                  <c:v>0.35151673584152504</c:v>
                </c:pt>
                <c:pt idx="915">
                  <c:v>0.389056532661397</c:v>
                </c:pt>
                <c:pt idx="916">
                  <c:v>0.3855317733491731</c:v>
                </c:pt>
                <c:pt idx="917">
                  <c:v>0.38089651632212707</c:v>
                </c:pt>
                <c:pt idx="918">
                  <c:v>0.37932502406362906</c:v>
                </c:pt>
                <c:pt idx="919">
                  <c:v>0.40374235046496992</c:v>
                </c:pt>
                <c:pt idx="920">
                  <c:v>0.41888029266813298</c:v>
                </c:pt>
                <c:pt idx="921">
                  <c:v>0.21707811113779804</c:v>
                </c:pt>
                <c:pt idx="922">
                  <c:v>0.26882322039878298</c:v>
                </c:pt>
                <c:pt idx="923">
                  <c:v>0.31444433988031406</c:v>
                </c:pt>
                <c:pt idx="924">
                  <c:v>0.36662546877037205</c:v>
                </c:pt>
                <c:pt idx="925">
                  <c:v>0.39196471034644509</c:v>
                </c:pt>
                <c:pt idx="926">
                  <c:v>0.39738960398635009</c:v>
                </c:pt>
                <c:pt idx="927">
                  <c:v>0.40199820123387914</c:v>
                </c:pt>
                <c:pt idx="928">
                  <c:v>0.42061452878952704</c:v>
                </c:pt>
                <c:pt idx="929">
                  <c:v>0.43670917294082706</c:v>
                </c:pt>
                <c:pt idx="930">
                  <c:v>0.44250541812951499</c:v>
                </c:pt>
                <c:pt idx="931">
                  <c:v>0.21575466884929603</c:v>
                </c:pt>
                <c:pt idx="932">
                  <c:v>0.29082478432876313</c:v>
                </c:pt>
                <c:pt idx="933">
                  <c:v>0.35020831718633499</c:v>
                </c:pt>
                <c:pt idx="934">
                  <c:v>0.36995799322194312</c:v>
                </c:pt>
                <c:pt idx="935">
                  <c:v>0.38824605385906708</c:v>
                </c:pt>
                <c:pt idx="936">
                  <c:v>0.40710729666338097</c:v>
                </c:pt>
                <c:pt idx="937">
                  <c:v>0.43227089035390204</c:v>
                </c:pt>
                <c:pt idx="938">
                  <c:v>0.44601005795457005</c:v>
                </c:pt>
                <c:pt idx="939">
                  <c:v>0.4380753593628971</c:v>
                </c:pt>
                <c:pt idx="940">
                  <c:v>0.45282134605199192</c:v>
                </c:pt>
                <c:pt idx="941">
                  <c:v>0.22831054553776003</c:v>
                </c:pt>
                <c:pt idx="942">
                  <c:v>0.28972741260713092</c:v>
                </c:pt>
                <c:pt idx="943">
                  <c:v>0.31506000226758907</c:v>
                </c:pt>
                <c:pt idx="944">
                  <c:v>0.32862484281136306</c:v>
                </c:pt>
                <c:pt idx="945">
                  <c:v>0.35107583190696906</c:v>
                </c:pt>
                <c:pt idx="946">
                  <c:v>0.37134953004597404</c:v>
                </c:pt>
                <c:pt idx="947">
                  <c:v>0.37985529877540314</c:v>
                </c:pt>
                <c:pt idx="948">
                  <c:v>0.38517216169405816</c:v>
                </c:pt>
                <c:pt idx="949">
                  <c:v>0.38010192975562807</c:v>
                </c:pt>
                <c:pt idx="950">
                  <c:v>0.40017603223291298</c:v>
                </c:pt>
                <c:pt idx="951">
                  <c:v>0.20325918626820999</c:v>
                </c:pt>
                <c:pt idx="952">
                  <c:v>0.28972732061998102</c:v>
                </c:pt>
                <c:pt idx="953">
                  <c:v>0.3376411393779481</c:v>
                </c:pt>
                <c:pt idx="954">
                  <c:v>0.35804992823969106</c:v>
                </c:pt>
                <c:pt idx="955">
                  <c:v>0.37869536477575005</c:v>
                </c:pt>
                <c:pt idx="956">
                  <c:v>0.38865170219944212</c:v>
                </c:pt>
                <c:pt idx="957">
                  <c:v>0.39932515489724113</c:v>
                </c:pt>
                <c:pt idx="958">
                  <c:v>0.432033012239187</c:v>
                </c:pt>
                <c:pt idx="959">
                  <c:v>0.45313228659710997</c:v>
                </c:pt>
                <c:pt idx="960">
                  <c:v>0.43529632948915797</c:v>
                </c:pt>
                <c:pt idx="961">
                  <c:v>0.21542571384592804</c:v>
                </c:pt>
                <c:pt idx="962">
                  <c:v>0.28184231125621706</c:v>
                </c:pt>
                <c:pt idx="963">
                  <c:v>0.30765846763802407</c:v>
                </c:pt>
                <c:pt idx="964">
                  <c:v>0.33769963327399705</c:v>
                </c:pt>
                <c:pt idx="965">
                  <c:v>0.37785986451680503</c:v>
                </c:pt>
                <c:pt idx="966">
                  <c:v>0.38644807117066515</c:v>
                </c:pt>
                <c:pt idx="967">
                  <c:v>0.41460156236518098</c:v>
                </c:pt>
                <c:pt idx="968">
                  <c:v>0.42452236222475109</c:v>
                </c:pt>
                <c:pt idx="969">
                  <c:v>0.44035761138700907</c:v>
                </c:pt>
                <c:pt idx="970">
                  <c:v>0.46396276665702008</c:v>
                </c:pt>
                <c:pt idx="971">
                  <c:v>0.23660769006106799</c:v>
                </c:pt>
                <c:pt idx="972">
                  <c:v>0.29625945398636599</c:v>
                </c:pt>
                <c:pt idx="973">
                  <c:v>0.33908322613736608</c:v>
                </c:pt>
                <c:pt idx="974">
                  <c:v>0.36821084761035305</c:v>
                </c:pt>
                <c:pt idx="975">
                  <c:v>0.37646107436841303</c:v>
                </c:pt>
                <c:pt idx="976">
                  <c:v>0.38397984470480312</c:v>
                </c:pt>
                <c:pt idx="977">
                  <c:v>0.39248960900888513</c:v>
                </c:pt>
                <c:pt idx="978">
                  <c:v>0.40625470619579401</c:v>
                </c:pt>
                <c:pt idx="979">
                  <c:v>0.43687637836202509</c:v>
                </c:pt>
                <c:pt idx="980">
                  <c:v>0.44778916344566705</c:v>
                </c:pt>
                <c:pt idx="981">
                  <c:v>0.21517786531425498</c:v>
                </c:pt>
                <c:pt idx="982">
                  <c:v>0.27022288080647605</c:v>
                </c:pt>
                <c:pt idx="983">
                  <c:v>0.32146550501910803</c:v>
                </c:pt>
                <c:pt idx="984">
                  <c:v>0.34536526021836206</c:v>
                </c:pt>
                <c:pt idx="985">
                  <c:v>0.36806275941339101</c:v>
                </c:pt>
                <c:pt idx="986">
                  <c:v>0.37552243403515106</c:v>
                </c:pt>
                <c:pt idx="987">
                  <c:v>0.38650151886096407</c:v>
                </c:pt>
                <c:pt idx="988">
                  <c:v>0.40167409495909406</c:v>
                </c:pt>
                <c:pt idx="989">
                  <c:v>0.41721116650929602</c:v>
                </c:pt>
                <c:pt idx="990">
                  <c:v>0.42632873366672508</c:v>
                </c:pt>
                <c:pt idx="991">
                  <c:v>0.21739619345859404</c:v>
                </c:pt>
                <c:pt idx="992">
                  <c:v>0.27689652977148904</c:v>
                </c:pt>
                <c:pt idx="993">
                  <c:v>0.30350270809991703</c:v>
                </c:pt>
                <c:pt idx="994">
                  <c:v>0.37230251380273111</c:v>
                </c:pt>
                <c:pt idx="995">
                  <c:v>0.40324688926637098</c:v>
                </c:pt>
                <c:pt idx="996">
                  <c:v>0.41615157560730198</c:v>
                </c:pt>
                <c:pt idx="997">
                  <c:v>0.43536562216971814</c:v>
                </c:pt>
                <c:pt idx="998">
                  <c:v>0.42273731208480098</c:v>
                </c:pt>
                <c:pt idx="999">
                  <c:v>0.42414869268545308</c:v>
                </c:pt>
                <c:pt idx="1000">
                  <c:v>0.43834070283380711</c:v>
                </c:pt>
              </c:numCache>
            </c:numRef>
          </c:val>
        </c:ser>
        <c:marker val="1"/>
        <c:axId val="102731776"/>
        <c:axId val="102733696"/>
      </c:lineChart>
      <c:catAx>
        <c:axId val="102731776"/>
        <c:scaling>
          <c:orientation val="minMax"/>
        </c:scaling>
        <c:axPos val="b"/>
        <c:numFmt formatCode="General" sourceLinked="1"/>
        <c:tickLblPos val="nextTo"/>
        <c:crossAx val="102733696"/>
        <c:crosses val="autoZero"/>
        <c:auto val="1"/>
        <c:lblAlgn val="ctr"/>
        <c:lblOffset val="100"/>
        <c:tickLblSkip val="200"/>
      </c:catAx>
      <c:valAx>
        <c:axId val="102733696"/>
        <c:scaling>
          <c:orientation val="minMax"/>
        </c:scaling>
        <c:axPos val="l"/>
        <c:majorGridlines/>
        <c:numFmt formatCode="General" sourceLinked="1"/>
        <c:tickLblPos val="nextTo"/>
        <c:crossAx val="102731776"/>
        <c:crosses val="autoZero"/>
        <c:crossBetween val="between"/>
      </c:valAx>
    </c:plotArea>
    <c:plotVisOnly val="1"/>
  </c:chart>
  <c:txPr>
    <a:bodyPr/>
    <a:lstStyle/>
    <a:p>
      <a:pPr>
        <a:defRPr sz="1000"/>
      </a:pPr>
      <a:endParaRPr lang="en-US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Gini Index [Zoomed</a:t>
            </a:r>
            <a:r>
              <a:rPr lang="en-US" baseline="0"/>
              <a:t> In</a:t>
            </a:r>
            <a:r>
              <a:rPr lang="en-US"/>
              <a:t>]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Gini Index</c:v>
                </c:pt>
              </c:strCache>
            </c:strRef>
          </c:tx>
          <c:spPr>
            <a:ln w="15875"/>
          </c:spPr>
          <c:marker>
            <c:symbol val="none"/>
          </c:marker>
          <c:cat>
            <c:numRef>
              <c:f>Sheet1!$A$2:$A$52</c:f>
              <c:numCache>
                <c:formatCode>General</c:formatCode>
                <c:ptCount val="51"/>
                <c:pt idx="0">
                  <c:v>500</c:v>
                </c:pt>
                <c:pt idx="1">
                  <c:v>501</c:v>
                </c:pt>
                <c:pt idx="2">
                  <c:v>502</c:v>
                </c:pt>
                <c:pt idx="3">
                  <c:v>503</c:v>
                </c:pt>
                <c:pt idx="4">
                  <c:v>504</c:v>
                </c:pt>
                <c:pt idx="5">
                  <c:v>505</c:v>
                </c:pt>
                <c:pt idx="6">
                  <c:v>506</c:v>
                </c:pt>
                <c:pt idx="7">
                  <c:v>507</c:v>
                </c:pt>
                <c:pt idx="8">
                  <c:v>508</c:v>
                </c:pt>
                <c:pt idx="9">
                  <c:v>509</c:v>
                </c:pt>
                <c:pt idx="10">
                  <c:v>510</c:v>
                </c:pt>
                <c:pt idx="11">
                  <c:v>511</c:v>
                </c:pt>
                <c:pt idx="12">
                  <c:v>512</c:v>
                </c:pt>
                <c:pt idx="13">
                  <c:v>513</c:v>
                </c:pt>
                <c:pt idx="14">
                  <c:v>514</c:v>
                </c:pt>
                <c:pt idx="15">
                  <c:v>515</c:v>
                </c:pt>
                <c:pt idx="16">
                  <c:v>516</c:v>
                </c:pt>
                <c:pt idx="17">
                  <c:v>517</c:v>
                </c:pt>
                <c:pt idx="18">
                  <c:v>518</c:v>
                </c:pt>
                <c:pt idx="19">
                  <c:v>519</c:v>
                </c:pt>
                <c:pt idx="20">
                  <c:v>520</c:v>
                </c:pt>
                <c:pt idx="21">
                  <c:v>521</c:v>
                </c:pt>
                <c:pt idx="22">
                  <c:v>522</c:v>
                </c:pt>
                <c:pt idx="23">
                  <c:v>523</c:v>
                </c:pt>
                <c:pt idx="24">
                  <c:v>524</c:v>
                </c:pt>
                <c:pt idx="25">
                  <c:v>525</c:v>
                </c:pt>
                <c:pt idx="26">
                  <c:v>526</c:v>
                </c:pt>
                <c:pt idx="27">
                  <c:v>527</c:v>
                </c:pt>
                <c:pt idx="28">
                  <c:v>528</c:v>
                </c:pt>
                <c:pt idx="29">
                  <c:v>529</c:v>
                </c:pt>
                <c:pt idx="30">
                  <c:v>530</c:v>
                </c:pt>
                <c:pt idx="31">
                  <c:v>531</c:v>
                </c:pt>
                <c:pt idx="32">
                  <c:v>532</c:v>
                </c:pt>
                <c:pt idx="33">
                  <c:v>533</c:v>
                </c:pt>
                <c:pt idx="34">
                  <c:v>534</c:v>
                </c:pt>
                <c:pt idx="35">
                  <c:v>535</c:v>
                </c:pt>
                <c:pt idx="36">
                  <c:v>536</c:v>
                </c:pt>
                <c:pt idx="37">
                  <c:v>537</c:v>
                </c:pt>
                <c:pt idx="38">
                  <c:v>538</c:v>
                </c:pt>
                <c:pt idx="39">
                  <c:v>539</c:v>
                </c:pt>
                <c:pt idx="40">
                  <c:v>540</c:v>
                </c:pt>
                <c:pt idx="41">
                  <c:v>541</c:v>
                </c:pt>
                <c:pt idx="42">
                  <c:v>542</c:v>
                </c:pt>
                <c:pt idx="43">
                  <c:v>543</c:v>
                </c:pt>
                <c:pt idx="44">
                  <c:v>544</c:v>
                </c:pt>
                <c:pt idx="45">
                  <c:v>545</c:v>
                </c:pt>
                <c:pt idx="46">
                  <c:v>546</c:v>
                </c:pt>
                <c:pt idx="47">
                  <c:v>547</c:v>
                </c:pt>
                <c:pt idx="48">
                  <c:v>548</c:v>
                </c:pt>
                <c:pt idx="49">
                  <c:v>549</c:v>
                </c:pt>
                <c:pt idx="50">
                  <c:v>550</c:v>
                </c:pt>
              </c:numCache>
            </c:numRef>
          </c:cat>
          <c:val>
            <c:numRef>
              <c:f>Sheet1!$B$2:$B$52</c:f>
              <c:numCache>
                <c:formatCode>General</c:formatCode>
                <c:ptCount val="51"/>
                <c:pt idx="0">
                  <c:v>0.457458954483563</c:v>
                </c:pt>
                <c:pt idx="1">
                  <c:v>0.23684847610348503</c:v>
                </c:pt>
                <c:pt idx="2">
                  <c:v>0.27828564819655499</c:v>
                </c:pt>
                <c:pt idx="3">
                  <c:v>0.32544553873685605</c:v>
                </c:pt>
                <c:pt idx="4">
                  <c:v>0.35125294125305306</c:v>
                </c:pt>
                <c:pt idx="5">
                  <c:v>0.36432994503110505</c:v>
                </c:pt>
                <c:pt idx="6">
                  <c:v>0.38016080818681608</c:v>
                </c:pt>
                <c:pt idx="7">
                  <c:v>0.41245333002972001</c:v>
                </c:pt>
                <c:pt idx="8">
                  <c:v>0.43675415582409605</c:v>
                </c:pt>
                <c:pt idx="9">
                  <c:v>0.43605594614381504</c:v>
                </c:pt>
                <c:pt idx="10">
                  <c:v>0.43028914526817702</c:v>
                </c:pt>
                <c:pt idx="11">
                  <c:v>0.21719975313861101</c:v>
                </c:pt>
                <c:pt idx="12">
                  <c:v>0.28943187743500698</c:v>
                </c:pt>
                <c:pt idx="13">
                  <c:v>0.31723902920374297</c:v>
                </c:pt>
                <c:pt idx="14">
                  <c:v>0.35995227711305011</c:v>
                </c:pt>
                <c:pt idx="15">
                  <c:v>0.37351281101729011</c:v>
                </c:pt>
                <c:pt idx="16">
                  <c:v>0.39113241649329</c:v>
                </c:pt>
                <c:pt idx="17">
                  <c:v>0.39626712460406005</c:v>
                </c:pt>
                <c:pt idx="18">
                  <c:v>0.39284759411999104</c:v>
                </c:pt>
                <c:pt idx="19">
                  <c:v>0.39217472488068511</c:v>
                </c:pt>
                <c:pt idx="20">
                  <c:v>0.4088247741219711</c:v>
                </c:pt>
                <c:pt idx="21">
                  <c:v>0.20548931860232506</c:v>
                </c:pt>
                <c:pt idx="22">
                  <c:v>0.27219066963251098</c:v>
                </c:pt>
                <c:pt idx="23">
                  <c:v>0.32195921778373504</c:v>
                </c:pt>
                <c:pt idx="24">
                  <c:v>0.34658282092927911</c:v>
                </c:pt>
                <c:pt idx="25">
                  <c:v>0.36431589344220811</c:v>
                </c:pt>
                <c:pt idx="26">
                  <c:v>0.40395141225740006</c:v>
                </c:pt>
                <c:pt idx="27">
                  <c:v>0.41685406808960113</c:v>
                </c:pt>
                <c:pt idx="28">
                  <c:v>0.41650495984722108</c:v>
                </c:pt>
                <c:pt idx="29">
                  <c:v>0.43010419626219104</c:v>
                </c:pt>
                <c:pt idx="30">
                  <c:v>0.44464392543259096</c:v>
                </c:pt>
                <c:pt idx="31">
                  <c:v>0.23050721500066901</c:v>
                </c:pt>
                <c:pt idx="32">
                  <c:v>0.28285932331985209</c:v>
                </c:pt>
                <c:pt idx="33">
                  <c:v>0.30944546617023705</c:v>
                </c:pt>
                <c:pt idx="34">
                  <c:v>0.33235458588532113</c:v>
                </c:pt>
                <c:pt idx="35">
                  <c:v>0.36513932565338897</c:v>
                </c:pt>
                <c:pt idx="36">
                  <c:v>0.38238715144197005</c:v>
                </c:pt>
                <c:pt idx="37">
                  <c:v>0.39863744761255698</c:v>
                </c:pt>
                <c:pt idx="38">
                  <c:v>0.41072963137591706</c:v>
                </c:pt>
                <c:pt idx="39">
                  <c:v>0.43498824800458208</c:v>
                </c:pt>
                <c:pt idx="40">
                  <c:v>0.44133580598225103</c:v>
                </c:pt>
                <c:pt idx="41">
                  <c:v>0.21932797137350898</c:v>
                </c:pt>
                <c:pt idx="42">
                  <c:v>0.28078066749204111</c:v>
                </c:pt>
                <c:pt idx="43">
                  <c:v>0.32770250844797805</c:v>
                </c:pt>
                <c:pt idx="44">
                  <c:v>0.36266326230350998</c:v>
                </c:pt>
                <c:pt idx="45">
                  <c:v>0.37272044674914606</c:v>
                </c:pt>
                <c:pt idx="46">
                  <c:v>0.37290625430592006</c:v>
                </c:pt>
                <c:pt idx="47">
                  <c:v>0.387542356610176</c:v>
                </c:pt>
                <c:pt idx="48">
                  <c:v>0.43381501782069803</c:v>
                </c:pt>
                <c:pt idx="49">
                  <c:v>0.41907730382456604</c:v>
                </c:pt>
                <c:pt idx="50">
                  <c:v>0.42558287095676411</c:v>
                </c:pt>
              </c:numCache>
            </c:numRef>
          </c:val>
        </c:ser>
        <c:marker val="1"/>
        <c:axId val="103302272"/>
        <c:axId val="103304576"/>
      </c:lineChart>
      <c:catAx>
        <c:axId val="103302272"/>
        <c:scaling>
          <c:orientation val="minMax"/>
        </c:scaling>
        <c:axPos val="b"/>
        <c:numFmt formatCode="General" sourceLinked="1"/>
        <c:tickLblPos val="nextTo"/>
        <c:crossAx val="103304576"/>
        <c:crosses val="autoZero"/>
        <c:auto val="1"/>
        <c:lblAlgn val="ctr"/>
        <c:lblOffset val="100"/>
        <c:tickLblSkip val="25"/>
      </c:catAx>
      <c:valAx>
        <c:axId val="103304576"/>
        <c:scaling>
          <c:orientation val="minMax"/>
        </c:scaling>
        <c:axPos val="l"/>
        <c:majorGridlines/>
        <c:numFmt formatCode="General" sourceLinked="1"/>
        <c:tickLblPos val="nextTo"/>
        <c:crossAx val="103302272"/>
        <c:crosses val="autoZero"/>
        <c:crossBetween val="between"/>
      </c:valAx>
    </c:plotArea>
    <c:plotVisOnly val="1"/>
  </c:chart>
  <c:txPr>
    <a:bodyPr/>
    <a:lstStyle/>
    <a:p>
      <a:pPr>
        <a:defRPr sz="1000"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CD1B6-8904-4C5B-9F12-ED480435F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</Template>
  <TotalTime>722</TotalTime>
  <Pages>4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Transaction / Regular Paper Title</vt:lpstr>
    </vt:vector>
  </TitlesOfParts>
  <Company>IEEE Computer Society</Company>
  <LinksUpToDate>false</LinksUpToDate>
  <CharactersWithSpaces>10585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hanifan</cp:lastModifiedBy>
  <cp:revision>60</cp:revision>
  <cp:lastPrinted>2019-05-08T09:18:00Z</cp:lastPrinted>
  <dcterms:created xsi:type="dcterms:W3CDTF">2019-03-07T03:04:00Z</dcterms:created>
  <dcterms:modified xsi:type="dcterms:W3CDTF">2019-05-08T10:23:00Z</dcterms:modified>
</cp:coreProperties>
</file>